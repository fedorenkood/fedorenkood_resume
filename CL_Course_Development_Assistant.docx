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5010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8320A" wp14:editId="4134905C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3FDA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40"/>
        <w:gridCol w:w="3067"/>
        <w:gridCol w:w="3193"/>
      </w:tblGrid>
      <w:tr w:rsidR="00127C0F" w:rsidRPr="001700F2" w14:paraId="16FD1FA5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F875CBA" w14:textId="7DCB4B91" w:rsidR="00127C0F" w:rsidRPr="001700F2" w:rsidRDefault="00050380" w:rsidP="00050380">
            <w:pPr>
              <w:pStyle w:val="Subtitle"/>
              <w:spacing w:before="360"/>
            </w:pPr>
            <w:r w:rsidRPr="00050380">
              <w:rPr>
                <w:sz w:val="52"/>
              </w:rPr>
              <w:t>Oleksii Fedorenko</w:t>
            </w:r>
            <w:r w:rsidR="00127C0F" w:rsidRPr="001700F2">
              <w:t xml:space="preserve"> </w:t>
            </w:r>
          </w:p>
        </w:tc>
      </w:tr>
      <w:tr w:rsidR="00127C0F" w:rsidRPr="001700F2" w14:paraId="125E97BD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07B3A8C7" w14:textId="77777777" w:rsidR="00127C0F" w:rsidRPr="00EE275A" w:rsidRDefault="00127C0F" w:rsidP="00B20DFA"/>
        </w:tc>
      </w:tr>
      <w:tr w:rsidR="00127C0F" w:rsidRPr="001700F2" w14:paraId="2F4033AF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51EFDF0A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7A4C5101" w14:textId="77777777" w:rsidR="00127C0F" w:rsidRPr="001700F2" w:rsidRDefault="008424E7" w:rsidP="00127C0F">
            <w:pPr>
              <w:pStyle w:val="Heading1"/>
            </w:pPr>
            <w:sdt>
              <w:sdtPr>
                <w:id w:val="-1215895415"/>
                <w:placeholder>
                  <w:docPart w:val="130D3B0818EA47E4BC9D9C6E4FB280E6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CCC936A" w14:textId="77777777" w:rsidR="00127C0F" w:rsidRPr="001700F2" w:rsidRDefault="00127C0F" w:rsidP="00B20DFA"/>
        </w:tc>
      </w:tr>
      <w:tr w:rsidR="00127C0F" w:rsidRPr="001700F2" w14:paraId="16815FCD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4D0B82CF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4DA62EEB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B62C08A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168D179B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7C450413" w14:textId="35919648" w:rsidR="00127C0F" w:rsidRPr="001700F2" w:rsidRDefault="008A2E52" w:rsidP="00127C0F">
            <w:pPr>
              <w:jc w:val="center"/>
            </w:pPr>
            <w:r>
              <w:rPr>
                <w:szCs w:val="22"/>
              </w:rPr>
              <w:t>4230 Medina River Loop, Spring, TX</w:t>
            </w:r>
          </w:p>
        </w:tc>
        <w:tc>
          <w:tcPr>
            <w:tcW w:w="3107" w:type="dxa"/>
            <w:vAlign w:val="center"/>
          </w:tcPr>
          <w:p w14:paraId="7EBA4D7A" w14:textId="4C307CEC" w:rsidR="00127C0F" w:rsidRPr="001700F2" w:rsidRDefault="008A2E52" w:rsidP="00127C0F">
            <w:pPr>
              <w:jc w:val="center"/>
            </w:pPr>
            <w:r w:rsidRPr="00222C2F">
              <w:rPr>
                <w:szCs w:val="22"/>
              </w:rPr>
              <w:t>+1 (832) 599-0709</w:t>
            </w:r>
          </w:p>
        </w:tc>
        <w:tc>
          <w:tcPr>
            <w:tcW w:w="3095" w:type="dxa"/>
            <w:vAlign w:val="center"/>
          </w:tcPr>
          <w:p w14:paraId="4C3B35D5" w14:textId="408F499F" w:rsidR="00127C0F" w:rsidRPr="001700F2" w:rsidRDefault="008A2E52" w:rsidP="00127C0F">
            <w:pPr>
              <w:jc w:val="center"/>
            </w:pPr>
            <w:r w:rsidRPr="00222C2F">
              <w:rPr>
                <w:szCs w:val="22"/>
              </w:rPr>
              <w:t>fedorenkoalex23@gmail.com</w:t>
            </w:r>
          </w:p>
        </w:tc>
      </w:tr>
      <w:tr w:rsidR="00F219FB" w:rsidRPr="001700F2" w14:paraId="311AC9BD" w14:textId="77777777" w:rsidTr="00E75C2E">
        <w:trPr>
          <w:trHeight w:val="284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shd w:val="clear" w:color="auto" w:fill="FFFFFF" w:themeFill="background1"/>
            <w:vAlign w:val="center"/>
          </w:tcPr>
          <w:p w14:paraId="53BDBD7A" w14:textId="77777777" w:rsidR="00F219FB" w:rsidRPr="001700F2" w:rsidRDefault="00F219FB" w:rsidP="00DB7F49"/>
        </w:tc>
      </w:tr>
      <w:tr w:rsidR="00F219FB" w:rsidRPr="001700F2" w14:paraId="5A8C47B2" w14:textId="77777777" w:rsidTr="00974D24">
        <w:trPr>
          <w:trHeight w:val="284"/>
        </w:trPr>
        <w:tc>
          <w:tcPr>
            <w:tcW w:w="9300" w:type="dxa"/>
            <w:gridSpan w:val="3"/>
            <w:tcBorders>
              <w:top w:val="single" w:sz="18" w:space="0" w:color="BF9268" w:themeColor="accent2"/>
            </w:tcBorders>
            <w:shd w:val="clear" w:color="auto" w:fill="FFFFFF" w:themeFill="background1"/>
            <w:vAlign w:val="center"/>
          </w:tcPr>
          <w:p w14:paraId="5D387924" w14:textId="77777777" w:rsidR="00F219FB" w:rsidRPr="001700F2" w:rsidRDefault="00F219FB" w:rsidP="00DB7F49"/>
        </w:tc>
      </w:tr>
      <w:tr w:rsidR="008F001E" w:rsidRPr="001700F2" w14:paraId="1655D773" w14:textId="77777777" w:rsidTr="00047EEF">
        <w:trPr>
          <w:trHeight w:val="9225"/>
        </w:trPr>
        <w:tc>
          <w:tcPr>
            <w:tcW w:w="9300" w:type="dxa"/>
            <w:gridSpan w:val="3"/>
            <w:shd w:val="clear" w:color="auto" w:fill="FFFFFF" w:themeFill="background1"/>
          </w:tcPr>
          <w:p w14:paraId="183032F9" w14:textId="47C4D2DB" w:rsidR="008F001E" w:rsidRDefault="008F001E" w:rsidP="00B14D04">
            <w:pPr>
              <w:spacing w:before="240"/>
            </w:pPr>
            <w:sdt>
              <w:sdtPr>
                <w:id w:val="2099673673"/>
                <w:placeholder>
                  <w:docPart w:val="A2014D2F345F4A53B65B730501D1D1F5"/>
                </w:placeholder>
                <w:temporary/>
                <w:showingPlcHdr/>
                <w15:appearance w15:val="hidden"/>
              </w:sdtPr>
              <w:sdtContent>
                <w:r w:rsidRPr="00BF09B3">
                  <w:t>Dear</w:t>
                </w:r>
              </w:sdtContent>
            </w:sdt>
            <w:r>
              <w:t xml:space="preserve"> </w:t>
            </w:r>
            <w:r w:rsidR="00C921AD" w:rsidRPr="00C921AD">
              <w:t>Hiring Manager</w:t>
            </w:r>
            <w:r w:rsidRPr="00BF09B3">
              <w:t>,</w:t>
            </w:r>
          </w:p>
          <w:p w14:paraId="3A9E68D6" w14:textId="77777777" w:rsidR="00047EEF" w:rsidRDefault="00047EEF" w:rsidP="00B14D04">
            <w:pPr>
              <w:spacing w:before="240"/>
              <w:ind w:firstLine="336"/>
            </w:pPr>
            <w:r>
              <w:t xml:space="preserve">Even though I am a Computer Science major, I am particularly interested in the ways we study and how education can be improved using technology. I had some experience developing online courses myself. I want the position of Course Development Assistant to expand my knowledge of contemporary practices in online education and learn how I can improve it in my future projects using my expertise in Computer Science. </w:t>
            </w:r>
          </w:p>
          <w:p w14:paraId="331A13DC" w14:textId="4D03A096" w:rsidR="00047EEF" w:rsidRDefault="00047EEF" w:rsidP="00B14D04">
            <w:pPr>
              <w:spacing w:before="240"/>
              <w:ind w:firstLine="336"/>
            </w:pPr>
            <w:r>
              <w:t>Relative to the position I also worked as a Teacher Assistant in the C++ and Python classes. As a Teacher Assistant, my responsibilities included grading and developing assignments. Grading took about 7 hours each week. In addition to that, I ha</w:t>
            </w:r>
            <w:r w:rsidR="00260B82">
              <w:t>d</w:t>
            </w:r>
            <w:r>
              <w:t xml:space="preserve"> to help </w:t>
            </w:r>
            <w:r w:rsidR="00927902">
              <w:t xml:space="preserve">struggling </w:t>
            </w:r>
            <w:r>
              <w:t>students in personal appointments. I also ha</w:t>
            </w:r>
            <w:r w:rsidR="00614AD5">
              <w:t>d</w:t>
            </w:r>
            <w:r>
              <w:t xml:space="preserve"> to attend the</w:t>
            </w:r>
            <w:r w:rsidR="00FD47F2">
              <w:t xml:space="preserve"> Computer Science</w:t>
            </w:r>
            <w:r>
              <w:t xml:space="preserve"> lab</w:t>
            </w:r>
            <w:r w:rsidR="00FD47F2">
              <w:t xml:space="preserve"> </w:t>
            </w:r>
            <w:r>
              <w:t>and help</w:t>
            </w:r>
            <w:r w:rsidR="009D133B">
              <w:t>ed</w:t>
            </w:r>
            <w:r>
              <w:t xml:space="preserve"> students </w:t>
            </w:r>
            <w:r w:rsidR="009D133B">
              <w:t>with</w:t>
            </w:r>
            <w:r>
              <w:t xml:space="preserve"> questions. The lab </w:t>
            </w:r>
            <w:r w:rsidR="00B55675">
              <w:t>was</w:t>
            </w:r>
            <w:r>
              <w:t xml:space="preserve"> about 2</w:t>
            </w:r>
            <w:r w:rsidR="00D37A2F">
              <w:t>-3</w:t>
            </w:r>
            <w:r>
              <w:t xml:space="preserve"> hours a week.</w:t>
            </w:r>
          </w:p>
          <w:p w14:paraId="274171FA" w14:textId="69E40535" w:rsidR="008F001E" w:rsidRDefault="00047EEF" w:rsidP="00B14D04">
            <w:pPr>
              <w:spacing w:before="240"/>
              <w:ind w:firstLine="336"/>
            </w:pPr>
            <w:r>
              <w:t xml:space="preserve">I also had experience in developing my own online course. It was summer after my high-school graduation when I received a message from the </w:t>
            </w:r>
            <w:proofErr w:type="spellStart"/>
            <w:r>
              <w:t>EdEra</w:t>
            </w:r>
            <w:proofErr w:type="spellEnd"/>
            <w:r>
              <w:t xml:space="preserve"> educational company. The company was filming young creators, showing their talent and encouraging others to get involved in various areas of science and engineering. They received a direction from my IT teacher, who knew that I was passionate about the WEB. The invitation was accepted. The course had to cover an introduction into front-end, back-end languages, and instruments of a professional WEB developer. I began the process of writing, rewriting, and verifying the script. I had to foresee the transitions, make the information clear and engaging. Previously, I watched a lot of perfectly edited and thoughtfully elaborated video courses. However, I did not even realize how tough and time-consuming it is to make a professional video course. Days and weeks were devoted to conceiving a perfect combination of humor, code, and theory. After filming and months of editing the product was finally </w:t>
            </w:r>
            <w:r w:rsidR="001E6D36">
              <w:t>released</w:t>
            </w:r>
            <w:r>
              <w:t>. In the end, I was enlightened with the final product and experience I had received developing and filming it.</w:t>
            </w:r>
          </w:p>
          <w:sdt>
            <w:sdtPr>
              <w:id w:val="1007951469"/>
              <w:placeholder>
                <w:docPart w:val="7ADD14E6EA624F3B93D116731B953242"/>
              </w:placeholder>
              <w:temporary/>
              <w:showingPlcHdr/>
              <w15:appearance w15:val="hidden"/>
            </w:sdtPr>
            <w:sdtContent>
              <w:p w14:paraId="14BE5A71" w14:textId="77777777" w:rsidR="008F001E" w:rsidRDefault="008F001E" w:rsidP="00B14D04">
                <w:pPr>
                  <w:spacing w:before="240"/>
                </w:pPr>
                <w:r>
                  <w:t>Thank you for taking the time to review my resume. I look forward to talking with you.</w:t>
                </w:r>
              </w:p>
            </w:sdtContent>
          </w:sdt>
          <w:p w14:paraId="52B51244" w14:textId="77777777" w:rsidR="008F001E" w:rsidRDefault="008F001E" w:rsidP="00B14D04">
            <w:pPr>
              <w:spacing w:before="240"/>
            </w:pPr>
            <w:sdt>
              <w:sdtPr>
                <w:id w:val="-1301306744"/>
                <w:placeholder>
                  <w:docPart w:val="D486608798504C10AD68A7E21DB7775F"/>
                </w:placeholder>
                <w:temporary/>
                <w:showingPlcHdr/>
                <w15:appearance w15:val="hidden"/>
              </w:sdtPr>
              <w:sdtContent>
                <w:r>
                  <w:t>Sincerely,</w:t>
                </w:r>
              </w:sdtContent>
            </w:sdt>
          </w:p>
          <w:p w14:paraId="6C0997CD" w14:textId="6C0EE9EE" w:rsidR="008F001E" w:rsidRDefault="00047EEF" w:rsidP="00B14D04">
            <w:pPr>
              <w:spacing w:before="240"/>
            </w:pPr>
            <w:r>
              <w:t>Oleksii Fedorenko</w:t>
            </w:r>
          </w:p>
          <w:p w14:paraId="06D43730" w14:textId="746C2028" w:rsidR="008F001E" w:rsidRPr="001700F2" w:rsidRDefault="008F001E" w:rsidP="00DB7F49"/>
        </w:tc>
      </w:tr>
      <w:tr w:rsidR="00DB7F49" w:rsidRPr="001700F2" w14:paraId="3A125FF5" w14:textId="77777777" w:rsidTr="00047EEF">
        <w:trPr>
          <w:trHeight w:val="68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637144A" w14:textId="77777777" w:rsidR="00DB7F49" w:rsidRPr="001700F2" w:rsidRDefault="00DB7F49" w:rsidP="00DB7F49">
            <w:pPr>
              <w:pStyle w:val="Text"/>
            </w:pPr>
          </w:p>
        </w:tc>
      </w:tr>
    </w:tbl>
    <w:p w14:paraId="6DF80441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FBF29" w14:textId="77777777" w:rsidR="008424E7" w:rsidRDefault="008424E7" w:rsidP="00F316AD">
      <w:r>
        <w:separator/>
      </w:r>
    </w:p>
  </w:endnote>
  <w:endnote w:type="continuationSeparator" w:id="0">
    <w:p w14:paraId="1BBDAAFE" w14:textId="77777777" w:rsidR="008424E7" w:rsidRDefault="008424E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785D1" w14:textId="77777777" w:rsidR="008424E7" w:rsidRDefault="008424E7" w:rsidP="00F316AD">
      <w:r>
        <w:separator/>
      </w:r>
    </w:p>
  </w:footnote>
  <w:footnote w:type="continuationSeparator" w:id="0">
    <w:p w14:paraId="7BBCB970" w14:textId="77777777" w:rsidR="008424E7" w:rsidRDefault="008424E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49"/>
    <w:rsid w:val="00047EEF"/>
    <w:rsid w:val="00050380"/>
    <w:rsid w:val="00127C0F"/>
    <w:rsid w:val="001700F2"/>
    <w:rsid w:val="001871FF"/>
    <w:rsid w:val="001E6D36"/>
    <w:rsid w:val="001F4150"/>
    <w:rsid w:val="00260B82"/>
    <w:rsid w:val="00262D30"/>
    <w:rsid w:val="0027012A"/>
    <w:rsid w:val="0029715D"/>
    <w:rsid w:val="0029759E"/>
    <w:rsid w:val="0040233B"/>
    <w:rsid w:val="004D0355"/>
    <w:rsid w:val="004E6224"/>
    <w:rsid w:val="005D2581"/>
    <w:rsid w:val="00614AD5"/>
    <w:rsid w:val="00617740"/>
    <w:rsid w:val="006C60E6"/>
    <w:rsid w:val="006D6671"/>
    <w:rsid w:val="00724519"/>
    <w:rsid w:val="0080521C"/>
    <w:rsid w:val="008424E7"/>
    <w:rsid w:val="00886487"/>
    <w:rsid w:val="0089710E"/>
    <w:rsid w:val="008A2E52"/>
    <w:rsid w:val="008B7A58"/>
    <w:rsid w:val="008F001E"/>
    <w:rsid w:val="008F3A27"/>
    <w:rsid w:val="00904D7B"/>
    <w:rsid w:val="00927902"/>
    <w:rsid w:val="0094139A"/>
    <w:rsid w:val="009D133B"/>
    <w:rsid w:val="00A74E15"/>
    <w:rsid w:val="00B14D04"/>
    <w:rsid w:val="00B55675"/>
    <w:rsid w:val="00C55D85"/>
    <w:rsid w:val="00C921AD"/>
    <w:rsid w:val="00CB7CDE"/>
    <w:rsid w:val="00CD50FD"/>
    <w:rsid w:val="00D20DA9"/>
    <w:rsid w:val="00D26A79"/>
    <w:rsid w:val="00D37A2F"/>
    <w:rsid w:val="00D76390"/>
    <w:rsid w:val="00DB7F49"/>
    <w:rsid w:val="00DD5C35"/>
    <w:rsid w:val="00EA03EF"/>
    <w:rsid w:val="00EE275A"/>
    <w:rsid w:val="00EE2F16"/>
    <w:rsid w:val="00F219FB"/>
    <w:rsid w:val="00F316AD"/>
    <w:rsid w:val="00F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D1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0D3B0818EA47E4BC9D9C6E4FB28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FFD00-1055-4D3C-A09A-D0413B2A0E41}"/>
      </w:docPartPr>
      <w:docPartBody>
        <w:p w:rsidR="00000000" w:rsidRDefault="00542ABE">
          <w:pPr>
            <w:pStyle w:val="130D3B0818EA47E4BC9D9C6E4FB280E6"/>
          </w:pPr>
          <w:r>
            <w:t>CONTACT</w:t>
          </w:r>
        </w:p>
      </w:docPartBody>
    </w:docPart>
    <w:docPart>
      <w:docPartPr>
        <w:name w:val="A2014D2F345F4A53B65B730501D1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57551-141F-42D6-90C6-1C2B7477590A}"/>
      </w:docPartPr>
      <w:docPartBody>
        <w:p w:rsidR="00000000" w:rsidRDefault="00F40CEE" w:rsidP="00F40CEE">
          <w:pPr>
            <w:pStyle w:val="A2014D2F345F4A53B65B730501D1D1F5"/>
          </w:pPr>
          <w:r w:rsidRPr="00BF09B3">
            <w:t>Dear</w:t>
          </w:r>
        </w:p>
      </w:docPartBody>
    </w:docPart>
    <w:docPart>
      <w:docPartPr>
        <w:name w:val="7ADD14E6EA624F3B93D116731B953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96FA2-38F4-4F83-A07E-8B051F9C4917}"/>
      </w:docPartPr>
      <w:docPartBody>
        <w:p w:rsidR="00000000" w:rsidRDefault="00F40CEE" w:rsidP="00F40CEE">
          <w:pPr>
            <w:pStyle w:val="7ADD14E6EA624F3B93D116731B953242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D486608798504C10AD68A7E21DB7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C1F1-F5F3-4CA3-8B95-E89B227CD0D4}"/>
      </w:docPartPr>
      <w:docPartBody>
        <w:p w:rsidR="00000000" w:rsidRDefault="00F40CEE" w:rsidP="00F40CEE">
          <w:pPr>
            <w:pStyle w:val="D486608798504C10AD68A7E21DB7775F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EE"/>
    <w:rsid w:val="00542ABE"/>
    <w:rsid w:val="00F4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F8236D267E431F92AD2FA8AE4F8EAE">
    <w:name w:val="9BF8236D267E431F92AD2FA8AE4F8EAE"/>
  </w:style>
  <w:style w:type="paragraph" w:customStyle="1" w:styleId="7E25FCC0125B43B6A00B45D5A0D92503">
    <w:name w:val="7E25FCC0125B43B6A00B45D5A0D92503"/>
  </w:style>
  <w:style w:type="paragraph" w:customStyle="1" w:styleId="34419F25D44D4479980E3D01EFE34839">
    <w:name w:val="34419F25D44D4479980E3D01EFE34839"/>
  </w:style>
  <w:style w:type="paragraph" w:customStyle="1" w:styleId="130D3B0818EA47E4BC9D9C6E4FB280E6">
    <w:name w:val="130D3B0818EA47E4BC9D9C6E4FB280E6"/>
  </w:style>
  <w:style w:type="paragraph" w:customStyle="1" w:styleId="12A9474347CC482CBF36C2F3F3063943">
    <w:name w:val="12A9474347CC482CBF36C2F3F3063943"/>
  </w:style>
  <w:style w:type="paragraph" w:customStyle="1" w:styleId="F7B34D89FAB14DC69DEA048407F42D73">
    <w:name w:val="F7B34D89FAB14DC69DEA048407F42D73"/>
  </w:style>
  <w:style w:type="paragraph" w:customStyle="1" w:styleId="ACA7F038D1534D93AD18FB4BE02EFA46">
    <w:name w:val="ACA7F038D1534D93AD18FB4BE02EFA46"/>
  </w:style>
  <w:style w:type="paragraph" w:customStyle="1" w:styleId="DCFC7F60665E4D5AB68771A61BE576BF">
    <w:name w:val="DCFC7F60665E4D5AB68771A61BE576BF"/>
  </w:style>
  <w:style w:type="paragraph" w:customStyle="1" w:styleId="97521CDB65754027B187E847C3087109">
    <w:name w:val="97521CDB65754027B187E847C3087109"/>
  </w:style>
  <w:style w:type="paragraph" w:customStyle="1" w:styleId="98906B45974447928C46E926D6C54E5A">
    <w:name w:val="98906B45974447928C46E926D6C54E5A"/>
  </w:style>
  <w:style w:type="paragraph" w:customStyle="1" w:styleId="FE64AD4D3A9E4DCC8C99252291F23ED5">
    <w:name w:val="FE64AD4D3A9E4DCC8C99252291F23ED5"/>
  </w:style>
  <w:style w:type="paragraph" w:customStyle="1" w:styleId="4156484FD1D940D3A5F5ADC0F18BCE6C">
    <w:name w:val="4156484FD1D940D3A5F5ADC0F18BCE6C"/>
  </w:style>
  <w:style w:type="paragraph" w:customStyle="1" w:styleId="8EA35BFAA8664B28A16E130BF82C2F6A">
    <w:name w:val="8EA35BFAA8664B28A16E130BF82C2F6A"/>
  </w:style>
  <w:style w:type="paragraph" w:customStyle="1" w:styleId="CE8DCD8F3F484599BBAA90A19A3FF752">
    <w:name w:val="CE8DCD8F3F484599BBAA90A19A3FF752"/>
  </w:style>
  <w:style w:type="paragraph" w:customStyle="1" w:styleId="5FC7DF0C7C7E472D8F86F4C03FC74F03">
    <w:name w:val="5FC7DF0C7C7E472D8F86F4C03FC74F03"/>
  </w:style>
  <w:style w:type="paragraph" w:customStyle="1" w:styleId="B8C739387BA54D34B9209CD15CCED3E9">
    <w:name w:val="B8C739387BA54D34B9209CD15CCED3E9"/>
  </w:style>
  <w:style w:type="paragraph" w:customStyle="1" w:styleId="0EF494156E9A4EE3986ECE0C54A757A9">
    <w:name w:val="0EF494156E9A4EE3986ECE0C54A757A9"/>
  </w:style>
  <w:style w:type="paragraph" w:customStyle="1" w:styleId="752DC76F632C4E29BA8F960DAE72B875">
    <w:name w:val="752DC76F632C4E29BA8F960DAE72B875"/>
  </w:style>
  <w:style w:type="paragraph" w:customStyle="1" w:styleId="B7E117F729CB454ABBAE30391C71BF87">
    <w:name w:val="B7E117F729CB454ABBAE30391C71BF87"/>
  </w:style>
  <w:style w:type="paragraph" w:customStyle="1" w:styleId="E5232CA3691E49048E445F32195BEAB5">
    <w:name w:val="E5232CA3691E49048E445F32195BEAB5"/>
  </w:style>
  <w:style w:type="paragraph" w:customStyle="1" w:styleId="A71061A5B66946879E7843FC8AA834CA">
    <w:name w:val="A71061A5B66946879E7843FC8AA834CA"/>
  </w:style>
  <w:style w:type="paragraph" w:customStyle="1" w:styleId="D98CB0F592644D7E9169B10C23C33B6A">
    <w:name w:val="D98CB0F592644D7E9169B10C23C33B6A"/>
  </w:style>
  <w:style w:type="paragraph" w:customStyle="1" w:styleId="2D5F713F73184313AA8C6A10533C9763">
    <w:name w:val="2D5F713F73184313AA8C6A10533C9763"/>
  </w:style>
  <w:style w:type="paragraph" w:customStyle="1" w:styleId="9721A5B7DF1D4154BB02D0531707D704">
    <w:name w:val="9721A5B7DF1D4154BB02D0531707D704"/>
  </w:style>
  <w:style w:type="paragraph" w:customStyle="1" w:styleId="69A274B34A7B444188BC812F8661E5F1">
    <w:name w:val="69A274B34A7B444188BC812F8661E5F1"/>
  </w:style>
  <w:style w:type="paragraph" w:customStyle="1" w:styleId="A2450668C9D641B0B547B8F3F5BCD7A3">
    <w:name w:val="A2450668C9D641B0B547B8F3F5BCD7A3"/>
    <w:rsid w:val="00F40CEE"/>
  </w:style>
  <w:style w:type="paragraph" w:customStyle="1" w:styleId="555FDB8E82ED40E1A6480D05B77CF2DA">
    <w:name w:val="555FDB8E82ED40E1A6480D05B77CF2DA"/>
    <w:rsid w:val="00F40CEE"/>
  </w:style>
  <w:style w:type="paragraph" w:customStyle="1" w:styleId="732BBDB6CA8745FB8C6DBD3B66F3B584">
    <w:name w:val="732BBDB6CA8745FB8C6DBD3B66F3B584"/>
    <w:rsid w:val="00F40CEE"/>
  </w:style>
  <w:style w:type="paragraph" w:customStyle="1" w:styleId="A2E076358A844DEFAD23AEEB9102D6D4">
    <w:name w:val="A2E076358A844DEFAD23AEEB9102D6D4"/>
    <w:rsid w:val="00F40CEE"/>
  </w:style>
  <w:style w:type="paragraph" w:customStyle="1" w:styleId="BAD9186CF15F4BC28A764AEBF96B8BFA">
    <w:name w:val="BAD9186CF15F4BC28A764AEBF96B8BFA"/>
    <w:rsid w:val="00F40CEE"/>
  </w:style>
  <w:style w:type="paragraph" w:customStyle="1" w:styleId="87CE57B599FC4C55927FD46581DFE81B">
    <w:name w:val="87CE57B599FC4C55927FD46581DFE81B"/>
    <w:rsid w:val="00F40CEE"/>
  </w:style>
  <w:style w:type="paragraph" w:customStyle="1" w:styleId="EAB48C9C53AC45B79C5B4F19A035F3D4">
    <w:name w:val="EAB48C9C53AC45B79C5B4F19A035F3D4"/>
    <w:rsid w:val="00F40CEE"/>
  </w:style>
  <w:style w:type="paragraph" w:customStyle="1" w:styleId="35DBF4E6E7DC4CFF9BCCFA338ABAAF34">
    <w:name w:val="35DBF4E6E7DC4CFF9BCCFA338ABAAF34"/>
    <w:rsid w:val="00F40CEE"/>
  </w:style>
  <w:style w:type="paragraph" w:customStyle="1" w:styleId="D5A3C993972B4137B2C4C7C36535F82F">
    <w:name w:val="D5A3C993972B4137B2C4C7C36535F82F"/>
    <w:rsid w:val="00F40CEE"/>
  </w:style>
  <w:style w:type="paragraph" w:customStyle="1" w:styleId="2B6FF9DB76DE40FB91646190DB87E5F0">
    <w:name w:val="2B6FF9DB76DE40FB91646190DB87E5F0"/>
    <w:rsid w:val="00F40CEE"/>
  </w:style>
  <w:style w:type="paragraph" w:customStyle="1" w:styleId="738DDCE5913E48DFAB88AA143D676096">
    <w:name w:val="738DDCE5913E48DFAB88AA143D676096"/>
    <w:rsid w:val="00F40CEE"/>
  </w:style>
  <w:style w:type="paragraph" w:customStyle="1" w:styleId="5CA61B0F71D740F88EA7F385334A786C">
    <w:name w:val="5CA61B0F71D740F88EA7F385334A786C"/>
    <w:rsid w:val="00F40CEE"/>
  </w:style>
  <w:style w:type="paragraph" w:customStyle="1" w:styleId="9CB91D7C3EB94484B10DF9C45E502C3E">
    <w:name w:val="9CB91D7C3EB94484B10DF9C45E502C3E"/>
    <w:rsid w:val="00F40CEE"/>
  </w:style>
  <w:style w:type="paragraph" w:customStyle="1" w:styleId="E41F9A9687164ECB98A8332A74E35334">
    <w:name w:val="E41F9A9687164ECB98A8332A74E35334"/>
    <w:rsid w:val="00F40CEE"/>
  </w:style>
  <w:style w:type="paragraph" w:customStyle="1" w:styleId="3E011AB6D5D141CBA33E0E79C5FEE424">
    <w:name w:val="3E011AB6D5D141CBA33E0E79C5FEE424"/>
    <w:rsid w:val="00F40CEE"/>
  </w:style>
  <w:style w:type="paragraph" w:customStyle="1" w:styleId="DA4F97BCB13A48A1B62238219261016E">
    <w:name w:val="DA4F97BCB13A48A1B62238219261016E"/>
    <w:rsid w:val="00F40CEE"/>
  </w:style>
  <w:style w:type="paragraph" w:customStyle="1" w:styleId="07891978A0084DD99D28FD508A0DECFC">
    <w:name w:val="07891978A0084DD99D28FD508A0DECFC"/>
    <w:rsid w:val="00F40CEE"/>
  </w:style>
  <w:style w:type="paragraph" w:customStyle="1" w:styleId="C7BB7B15C7654E7CB10FCCBE474AA56F">
    <w:name w:val="C7BB7B15C7654E7CB10FCCBE474AA56F"/>
    <w:rsid w:val="00F40CEE"/>
  </w:style>
  <w:style w:type="paragraph" w:customStyle="1" w:styleId="206465E3CF8F4E9689A93488913EF344">
    <w:name w:val="206465E3CF8F4E9689A93488913EF344"/>
    <w:rsid w:val="00F40CEE"/>
  </w:style>
  <w:style w:type="paragraph" w:customStyle="1" w:styleId="73DEEE30D8F24308A41D005E31CA3892">
    <w:name w:val="73DEEE30D8F24308A41D005E31CA3892"/>
    <w:rsid w:val="00F40CEE"/>
  </w:style>
  <w:style w:type="paragraph" w:customStyle="1" w:styleId="B4A18BFBB1C6444B8C98F6405B1E8B1D">
    <w:name w:val="B4A18BFBB1C6444B8C98F6405B1E8B1D"/>
    <w:rsid w:val="00F40CEE"/>
  </w:style>
  <w:style w:type="paragraph" w:customStyle="1" w:styleId="B81B873612C54530927552FD0FD8ABA4">
    <w:name w:val="B81B873612C54530927552FD0FD8ABA4"/>
    <w:rsid w:val="00F40CEE"/>
  </w:style>
  <w:style w:type="paragraph" w:customStyle="1" w:styleId="DD63AA2BB02D4EEC8C2B8522FF0C318E">
    <w:name w:val="DD63AA2BB02D4EEC8C2B8522FF0C318E"/>
    <w:rsid w:val="00F40CEE"/>
  </w:style>
  <w:style w:type="paragraph" w:customStyle="1" w:styleId="D61AE93C3DE14928BA970783AA22D1AA">
    <w:name w:val="D61AE93C3DE14928BA970783AA22D1AA"/>
    <w:rsid w:val="00F40CEE"/>
  </w:style>
  <w:style w:type="paragraph" w:customStyle="1" w:styleId="0E5770D079464299B2FA04C7EE64CCBA">
    <w:name w:val="0E5770D079464299B2FA04C7EE64CCBA"/>
    <w:rsid w:val="00F40CEE"/>
  </w:style>
  <w:style w:type="paragraph" w:customStyle="1" w:styleId="1AD41FB61A2043AF886A871C5923B2AB">
    <w:name w:val="1AD41FB61A2043AF886A871C5923B2AB"/>
    <w:rsid w:val="00F40CEE"/>
  </w:style>
  <w:style w:type="paragraph" w:customStyle="1" w:styleId="922D14594638423DA16CBF65FE55E96D">
    <w:name w:val="922D14594638423DA16CBF65FE55E96D"/>
    <w:rsid w:val="00F40CEE"/>
  </w:style>
  <w:style w:type="paragraph" w:customStyle="1" w:styleId="91B06167583E4D7198C4AE11A0892451">
    <w:name w:val="91B06167583E4D7198C4AE11A0892451"/>
    <w:rsid w:val="00F40CEE"/>
  </w:style>
  <w:style w:type="paragraph" w:customStyle="1" w:styleId="1DDA046CEB38447A9A599048DAEAA1C3">
    <w:name w:val="1DDA046CEB38447A9A599048DAEAA1C3"/>
    <w:rsid w:val="00F40CEE"/>
  </w:style>
  <w:style w:type="paragraph" w:customStyle="1" w:styleId="B9693F7E231145D9981CBD4A3A10772F">
    <w:name w:val="B9693F7E231145D9981CBD4A3A10772F"/>
    <w:rsid w:val="00F40CEE"/>
  </w:style>
  <w:style w:type="paragraph" w:customStyle="1" w:styleId="92282B2063574DCF811CB69695B9A6A2">
    <w:name w:val="92282B2063574DCF811CB69695B9A6A2"/>
    <w:rsid w:val="00F40CEE"/>
  </w:style>
  <w:style w:type="paragraph" w:customStyle="1" w:styleId="0C95E4FD504446FAB314A7C252EAF531">
    <w:name w:val="0C95E4FD504446FAB314A7C252EAF531"/>
    <w:rsid w:val="00F40CEE"/>
  </w:style>
  <w:style w:type="paragraph" w:customStyle="1" w:styleId="8DFED20F5C8D4322AB656491D990EFA2">
    <w:name w:val="8DFED20F5C8D4322AB656491D990EFA2"/>
    <w:rsid w:val="00F40CEE"/>
  </w:style>
  <w:style w:type="paragraph" w:customStyle="1" w:styleId="5CA762659A7F480E9ED8869576A64953">
    <w:name w:val="5CA762659A7F480E9ED8869576A64953"/>
    <w:rsid w:val="00F40CEE"/>
  </w:style>
  <w:style w:type="paragraph" w:customStyle="1" w:styleId="23BFE03CE3004DA89DDDCEA843CD1264">
    <w:name w:val="23BFE03CE3004DA89DDDCEA843CD1264"/>
    <w:rsid w:val="00F40CEE"/>
  </w:style>
  <w:style w:type="paragraph" w:customStyle="1" w:styleId="53A43B34FBF54EFDB63FB416C171C211">
    <w:name w:val="53A43B34FBF54EFDB63FB416C171C211"/>
    <w:rsid w:val="00F40CEE"/>
  </w:style>
  <w:style w:type="paragraph" w:customStyle="1" w:styleId="D4706554C8614288B565F41495C395E0">
    <w:name w:val="D4706554C8614288B565F41495C395E0"/>
    <w:rsid w:val="00F40CEE"/>
  </w:style>
  <w:style w:type="paragraph" w:customStyle="1" w:styleId="6CA30A0F71D64661880666C2E6E34989">
    <w:name w:val="6CA30A0F71D64661880666C2E6E34989"/>
    <w:rsid w:val="00F40CEE"/>
  </w:style>
  <w:style w:type="paragraph" w:customStyle="1" w:styleId="B913490162404F369A81070884E178D2">
    <w:name w:val="B913490162404F369A81070884E178D2"/>
    <w:rsid w:val="00F40CEE"/>
  </w:style>
  <w:style w:type="paragraph" w:customStyle="1" w:styleId="9F0AFFCB84CF44919BAAB6CC8EF24A99">
    <w:name w:val="9F0AFFCB84CF44919BAAB6CC8EF24A99"/>
    <w:rsid w:val="00F40CEE"/>
  </w:style>
  <w:style w:type="paragraph" w:customStyle="1" w:styleId="F81817DA35B44E41A4D6459E35084957">
    <w:name w:val="F81817DA35B44E41A4D6459E35084957"/>
    <w:rsid w:val="00F40CEE"/>
  </w:style>
  <w:style w:type="paragraph" w:customStyle="1" w:styleId="7B80B19AF59F4071A84147E47F1532F8">
    <w:name w:val="7B80B19AF59F4071A84147E47F1532F8"/>
    <w:rsid w:val="00F40CEE"/>
  </w:style>
  <w:style w:type="paragraph" w:customStyle="1" w:styleId="D9BBA0AB0C854C34A136286EDE1584FC">
    <w:name w:val="D9BBA0AB0C854C34A136286EDE1584FC"/>
    <w:rsid w:val="00F40CEE"/>
  </w:style>
  <w:style w:type="paragraph" w:customStyle="1" w:styleId="9D9B82D4904F4E3DA4FCC2E04EC30193">
    <w:name w:val="9D9B82D4904F4E3DA4FCC2E04EC30193"/>
    <w:rsid w:val="00F40CEE"/>
  </w:style>
  <w:style w:type="paragraph" w:customStyle="1" w:styleId="4380C7299C344F0694432B7877FBE620">
    <w:name w:val="4380C7299C344F0694432B7877FBE620"/>
    <w:rsid w:val="00F40CEE"/>
  </w:style>
  <w:style w:type="paragraph" w:customStyle="1" w:styleId="D579A7AA14764592AFEB6CCB7FF05E53">
    <w:name w:val="D579A7AA14764592AFEB6CCB7FF05E53"/>
    <w:rsid w:val="00F40CEE"/>
  </w:style>
  <w:style w:type="paragraph" w:customStyle="1" w:styleId="CFD85DD62A5140F88772B09DF2390AED">
    <w:name w:val="CFD85DD62A5140F88772B09DF2390AED"/>
    <w:rsid w:val="00F40CEE"/>
  </w:style>
  <w:style w:type="paragraph" w:customStyle="1" w:styleId="1BBAA9C1C9F94C90B39AF72BF78061B6">
    <w:name w:val="1BBAA9C1C9F94C90B39AF72BF78061B6"/>
    <w:rsid w:val="00F40CEE"/>
  </w:style>
  <w:style w:type="paragraph" w:customStyle="1" w:styleId="05067747085F44149B3D6DBB9F166FED">
    <w:name w:val="05067747085F44149B3D6DBB9F166FED"/>
    <w:rsid w:val="00F40CEE"/>
  </w:style>
  <w:style w:type="paragraph" w:customStyle="1" w:styleId="851C15B00B224D62AAB60991AD0D1247">
    <w:name w:val="851C15B00B224D62AAB60991AD0D1247"/>
    <w:rsid w:val="00F40CEE"/>
  </w:style>
  <w:style w:type="paragraph" w:customStyle="1" w:styleId="572649185B7043E195514B567CDF9568">
    <w:name w:val="572649185B7043E195514B567CDF9568"/>
    <w:rsid w:val="00F40CEE"/>
  </w:style>
  <w:style w:type="paragraph" w:customStyle="1" w:styleId="EE971BA007604954B27D930EA2EC3ABA">
    <w:name w:val="EE971BA007604954B27D930EA2EC3ABA"/>
    <w:rsid w:val="00F40CEE"/>
  </w:style>
  <w:style w:type="paragraph" w:customStyle="1" w:styleId="069AB4572CE8422880FB8F7CDE119AE5">
    <w:name w:val="069AB4572CE8422880FB8F7CDE119AE5"/>
    <w:rsid w:val="00F40CEE"/>
  </w:style>
  <w:style w:type="paragraph" w:customStyle="1" w:styleId="16A3F0F24AE04B4BA03F0D9043217C3D">
    <w:name w:val="16A3F0F24AE04B4BA03F0D9043217C3D"/>
    <w:rsid w:val="00F40CEE"/>
  </w:style>
  <w:style w:type="paragraph" w:customStyle="1" w:styleId="48276FC3ACD746F8A9FEFF6BA64B8A4C">
    <w:name w:val="48276FC3ACD746F8A9FEFF6BA64B8A4C"/>
    <w:rsid w:val="00F40CEE"/>
  </w:style>
  <w:style w:type="paragraph" w:customStyle="1" w:styleId="27DED0DEDF654AFE8F4DF313CB0CE715">
    <w:name w:val="27DED0DEDF654AFE8F4DF313CB0CE715"/>
    <w:rsid w:val="00F40CEE"/>
  </w:style>
  <w:style w:type="paragraph" w:customStyle="1" w:styleId="A2A861AC95B5437580AEF52760B5B1CF">
    <w:name w:val="A2A861AC95B5437580AEF52760B5B1CF"/>
    <w:rsid w:val="00F40CEE"/>
  </w:style>
  <w:style w:type="paragraph" w:customStyle="1" w:styleId="FC5AB6B72D314064BAEE1419555D1E87">
    <w:name w:val="FC5AB6B72D314064BAEE1419555D1E87"/>
    <w:rsid w:val="00F40CEE"/>
  </w:style>
  <w:style w:type="paragraph" w:customStyle="1" w:styleId="9175E9F09B8245EDA921E7836E349D82">
    <w:name w:val="9175E9F09B8245EDA921E7836E349D82"/>
    <w:rsid w:val="00F40CEE"/>
  </w:style>
  <w:style w:type="paragraph" w:customStyle="1" w:styleId="41DD58EAAB464A8F81CD8DED957F5110">
    <w:name w:val="41DD58EAAB464A8F81CD8DED957F5110"/>
    <w:rsid w:val="00F40CEE"/>
  </w:style>
  <w:style w:type="paragraph" w:customStyle="1" w:styleId="739D74CAFD374CE6869667226E2742F6">
    <w:name w:val="739D74CAFD374CE6869667226E2742F6"/>
    <w:rsid w:val="00F40CEE"/>
  </w:style>
  <w:style w:type="paragraph" w:customStyle="1" w:styleId="4E3C758A80A3482A9206C44C098151B8">
    <w:name w:val="4E3C758A80A3482A9206C44C098151B8"/>
    <w:rsid w:val="00F40CEE"/>
  </w:style>
  <w:style w:type="paragraph" w:customStyle="1" w:styleId="430635C6AE46478AA72065FB30CF1776">
    <w:name w:val="430635C6AE46478AA72065FB30CF1776"/>
    <w:rsid w:val="00F40CEE"/>
  </w:style>
  <w:style w:type="paragraph" w:customStyle="1" w:styleId="48D1E702CDF94679A0E85C3C24C95BA3">
    <w:name w:val="48D1E702CDF94679A0E85C3C24C95BA3"/>
    <w:rsid w:val="00F40CEE"/>
  </w:style>
  <w:style w:type="paragraph" w:customStyle="1" w:styleId="603C306E2FBF4C12B6F1B67F912926BA">
    <w:name w:val="603C306E2FBF4C12B6F1B67F912926BA"/>
    <w:rsid w:val="00F40CEE"/>
  </w:style>
  <w:style w:type="paragraph" w:customStyle="1" w:styleId="755C5088058C4D4C806C1B0C3299BC39">
    <w:name w:val="755C5088058C4D4C806C1B0C3299BC39"/>
    <w:rsid w:val="00F40CEE"/>
  </w:style>
  <w:style w:type="paragraph" w:customStyle="1" w:styleId="B5A7F905DDB846EC84A613E98FEA5202">
    <w:name w:val="B5A7F905DDB846EC84A613E98FEA5202"/>
    <w:rsid w:val="00F40CEE"/>
  </w:style>
  <w:style w:type="paragraph" w:customStyle="1" w:styleId="D02DEC34A83F4079B893CC5B4826DC2A">
    <w:name w:val="D02DEC34A83F4079B893CC5B4826DC2A"/>
    <w:rsid w:val="00F40CEE"/>
  </w:style>
  <w:style w:type="paragraph" w:customStyle="1" w:styleId="EFC9F8573F584013AB8ED84407AAD36E">
    <w:name w:val="EFC9F8573F584013AB8ED84407AAD36E"/>
    <w:rsid w:val="00F40CEE"/>
  </w:style>
  <w:style w:type="paragraph" w:customStyle="1" w:styleId="8E375DF256B244E79FA6284668531FAE">
    <w:name w:val="8E375DF256B244E79FA6284668531FAE"/>
    <w:rsid w:val="00F40CEE"/>
  </w:style>
  <w:style w:type="paragraph" w:customStyle="1" w:styleId="A2014D2F345F4A53B65B730501D1D1F5">
    <w:name w:val="A2014D2F345F4A53B65B730501D1D1F5"/>
    <w:rsid w:val="00F40CEE"/>
  </w:style>
  <w:style w:type="paragraph" w:customStyle="1" w:styleId="CCBA096781164A8C802E7DE41B50E014">
    <w:name w:val="CCBA096781164A8C802E7DE41B50E014"/>
    <w:rsid w:val="00F40CEE"/>
  </w:style>
  <w:style w:type="paragraph" w:customStyle="1" w:styleId="44DF3CD6C112461D8C8676681507C1B5">
    <w:name w:val="44DF3CD6C112461D8C8676681507C1B5"/>
    <w:rsid w:val="00F40CEE"/>
  </w:style>
  <w:style w:type="paragraph" w:customStyle="1" w:styleId="C82E7881957547F28926CCFF50D8873B">
    <w:name w:val="C82E7881957547F28926CCFF50D8873B"/>
    <w:rsid w:val="00F40CEE"/>
  </w:style>
  <w:style w:type="paragraph" w:customStyle="1" w:styleId="3B5B682E2E93410FA3BE84E4A7FDB650">
    <w:name w:val="3B5B682E2E93410FA3BE84E4A7FDB650"/>
    <w:rsid w:val="00F40CEE"/>
  </w:style>
  <w:style w:type="paragraph" w:customStyle="1" w:styleId="49278F50D2034D26AEA445B74E470FD2">
    <w:name w:val="49278F50D2034D26AEA445B74E470FD2"/>
    <w:rsid w:val="00F40CEE"/>
  </w:style>
  <w:style w:type="paragraph" w:customStyle="1" w:styleId="5304B4F447DD4F3A8F76F9947B877915">
    <w:name w:val="5304B4F447DD4F3A8F76F9947B877915"/>
    <w:rsid w:val="00F40CEE"/>
  </w:style>
  <w:style w:type="paragraph" w:customStyle="1" w:styleId="2A128DADC60449B59B1818C47562D3F3">
    <w:name w:val="2A128DADC60449B59B1818C47562D3F3"/>
    <w:rsid w:val="00F40CEE"/>
  </w:style>
  <w:style w:type="paragraph" w:customStyle="1" w:styleId="68D4F8960FF445499E8424FAA2E05E62">
    <w:name w:val="68D4F8960FF445499E8424FAA2E05E62"/>
    <w:rsid w:val="00F40CEE"/>
  </w:style>
  <w:style w:type="paragraph" w:customStyle="1" w:styleId="7ADD14E6EA624F3B93D116731B953242">
    <w:name w:val="7ADD14E6EA624F3B93D116731B953242"/>
    <w:rsid w:val="00F40CEE"/>
  </w:style>
  <w:style w:type="paragraph" w:customStyle="1" w:styleId="D486608798504C10AD68A7E21DB7775F">
    <w:name w:val="D486608798504C10AD68A7E21DB7775F"/>
    <w:rsid w:val="00F40CEE"/>
  </w:style>
  <w:style w:type="paragraph" w:customStyle="1" w:styleId="CA747981D0BC40A8982CEB35E44CCC45">
    <w:name w:val="CA747981D0BC40A8982CEB35E44CCC45"/>
    <w:rsid w:val="00F40CEE"/>
  </w:style>
  <w:style w:type="paragraph" w:customStyle="1" w:styleId="3494225D6EB745629E760E0B08614FEA">
    <w:name w:val="3494225D6EB745629E760E0B08614FEA"/>
    <w:rsid w:val="00F40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2020-08-12T16:43:00Z</dcterms:created>
  <dcterms:modified xsi:type="dcterms:W3CDTF">2020-08-12T16:52:00Z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