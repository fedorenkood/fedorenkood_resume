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6F8F" w14:textId="77777777" w:rsidR="00816216" w:rsidRPr="007B335C" w:rsidRDefault="00672836" w:rsidP="00141A4C">
      <w:pPr>
        <w:pStyle w:val="Title"/>
        <w:rPr>
          <w:sz w:val="48"/>
        </w:rPr>
      </w:pPr>
      <w:r w:rsidRPr="007B335C">
        <w:rPr>
          <w:sz w:val="48"/>
        </w:rPr>
        <w:t>Oleksii Fedorenko</w:t>
      </w:r>
    </w:p>
    <w:p w14:paraId="060C6A87" w14:textId="0E9BC52B" w:rsidR="006B4C30" w:rsidRPr="006B4C30" w:rsidRDefault="00E52BA0" w:rsidP="006B4C30">
      <w:pPr>
        <w:rPr>
          <w:sz w:val="20"/>
        </w:rPr>
      </w:pPr>
      <w:r>
        <w:rPr>
          <w:sz w:val="20"/>
        </w:rPr>
        <w:t>538 S 2nd W, Apt 2216, Rexburg, ID, 83440</w:t>
      </w:r>
      <w:r w:rsidR="00141A4C" w:rsidRPr="004418EF">
        <w:rPr>
          <w:sz w:val="20"/>
        </w:rPr>
        <w:t> | </w:t>
      </w:r>
      <w:r w:rsidR="00672836" w:rsidRPr="004418EF">
        <w:rPr>
          <w:sz w:val="20"/>
        </w:rPr>
        <w:t>+1 (832) 599-0709</w:t>
      </w:r>
      <w:r w:rsidR="00141A4C" w:rsidRPr="004418EF">
        <w:rPr>
          <w:sz w:val="20"/>
        </w:rPr>
        <w:t> | </w:t>
      </w:r>
      <w:hyperlink r:id="rId8" w:history="1">
        <w:r w:rsidR="00672836" w:rsidRPr="004418EF">
          <w:rPr>
            <w:rStyle w:val="Hyperlink"/>
            <w:sz w:val="20"/>
          </w:rPr>
          <w:t>fedorenkoalex23@gmail.com</w:t>
        </w:r>
      </w:hyperlink>
      <w:r w:rsidR="004418EF" w:rsidRPr="004418EF">
        <w:rPr>
          <w:sz w:val="20"/>
        </w:rPr>
        <w:t xml:space="preserve"> </w:t>
      </w:r>
    </w:p>
    <w:sdt>
      <w:sdtPr>
        <w:alias w:val="Education:"/>
        <w:tag w:val="Education:"/>
        <w:id w:val="807127995"/>
        <w:placeholder>
          <w:docPart w:val="0A6F81B89B26434ABD79AE85EBDF3D00"/>
        </w:placeholder>
        <w:temporary/>
        <w:showingPlcHdr/>
        <w15:appearance w15:val="hidden"/>
      </w:sdtPr>
      <w:sdtEndPr/>
      <w:sdtContent>
        <w:p w14:paraId="7608B536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71CCA82" w14:textId="77777777" w:rsidR="006270A9" w:rsidRDefault="001B6284">
      <w:pPr>
        <w:pStyle w:val="Heading2"/>
      </w:pPr>
      <w:r w:rsidRPr="00672836">
        <w:rPr>
          <w:color w:val="000000"/>
        </w:rPr>
        <w:t>Polytechnic Lyceum of The National Technical University of Ukraine "</w:t>
      </w:r>
      <w:r>
        <w:rPr>
          <w:color w:val="000000"/>
        </w:rPr>
        <w:t>KPI</w:t>
      </w:r>
      <w:r w:rsidRPr="00672836">
        <w:rPr>
          <w:color w:val="000000"/>
        </w:rPr>
        <w:t xml:space="preserve">" </w:t>
      </w:r>
      <w:r>
        <w:rPr>
          <w:color w:val="000000"/>
        </w:rPr>
        <w:t>o</w:t>
      </w:r>
      <w:r w:rsidRPr="00672836">
        <w:rPr>
          <w:color w:val="000000"/>
        </w:rPr>
        <w:t xml:space="preserve">f </w:t>
      </w:r>
      <w:r>
        <w:rPr>
          <w:color w:val="000000"/>
        </w:rPr>
        <w:t>t</w:t>
      </w:r>
      <w:r w:rsidRPr="00672836">
        <w:rPr>
          <w:color w:val="000000"/>
        </w:rPr>
        <w:t xml:space="preserve">he City </w:t>
      </w:r>
      <w:r>
        <w:rPr>
          <w:color w:val="000000"/>
        </w:rPr>
        <w:t>o</w:t>
      </w:r>
      <w:r w:rsidRPr="00672836">
        <w:rPr>
          <w:color w:val="000000"/>
        </w:rPr>
        <w:t>f Kyiv</w:t>
      </w:r>
      <w:r>
        <w:t> </w:t>
      </w:r>
      <w:r w:rsidR="009D5933">
        <w:t>| </w:t>
      </w:r>
      <w:r>
        <w:t xml:space="preserve">2016-2018 (2 </w:t>
      </w:r>
      <w:r w:rsidR="005976F8">
        <w:t>Year</w:t>
      </w:r>
      <w:r w:rsidR="00377F06">
        <w:t>s</w:t>
      </w:r>
      <w:r w:rsidR="005976F8">
        <w:t xml:space="preserve"> High-School</w:t>
      </w:r>
      <w:r>
        <w:t>)</w:t>
      </w:r>
    </w:p>
    <w:p w14:paraId="7541EACA" w14:textId="4101B465" w:rsidR="009F771A" w:rsidRDefault="009D5933" w:rsidP="00897EED">
      <w:pPr>
        <w:pStyle w:val="ListBullet"/>
      </w:pPr>
      <w:r>
        <w:t xml:space="preserve">Major: </w:t>
      </w:r>
      <w:r w:rsidR="001B6284">
        <w:t>Information Technologies, Physics, Math</w:t>
      </w:r>
      <w:r w:rsidR="00FD2EC6">
        <w:t>.</w:t>
      </w:r>
    </w:p>
    <w:p w14:paraId="0CFD03FB" w14:textId="61304723" w:rsidR="00AC4F59" w:rsidRDefault="00AC4F59" w:rsidP="00AC4F59">
      <w:pPr>
        <w:pStyle w:val="Heading2"/>
      </w:pPr>
      <w:r>
        <w:t xml:space="preserve">STEP Computer Academy </w:t>
      </w:r>
      <w:r w:rsidR="00AB24B8">
        <w:t>| 201</w:t>
      </w:r>
      <w:r w:rsidR="00B92E65">
        <w:t>6</w:t>
      </w:r>
      <w:r w:rsidR="00AB24B8">
        <w:t>-201</w:t>
      </w:r>
      <w:r w:rsidR="00B92E65">
        <w:t>8</w:t>
      </w:r>
      <w:r w:rsidR="00DB06B9">
        <w:t xml:space="preserve"> (</w:t>
      </w:r>
      <w:r w:rsidR="000B301D">
        <w:t>9</w:t>
      </w:r>
      <w:r w:rsidR="001221CC">
        <w:t>-</w:t>
      </w:r>
      <w:r w:rsidR="00DB06B9">
        <w:t>1</w:t>
      </w:r>
      <w:r w:rsidR="000B301D">
        <w:t>1</w:t>
      </w:r>
      <w:r w:rsidR="00DB06B9">
        <w:t xml:space="preserve"> grade)</w:t>
      </w:r>
      <w:r w:rsidR="00AB24B8">
        <w:t xml:space="preserve"> </w:t>
      </w:r>
    </w:p>
    <w:p w14:paraId="58D38988" w14:textId="26EB675E" w:rsidR="00877CAF" w:rsidRPr="00877CAF" w:rsidRDefault="00AB24B8" w:rsidP="00877CAF">
      <w:pPr>
        <w:pStyle w:val="ListBullet"/>
      </w:pPr>
      <w:r>
        <w:t>Studied</w:t>
      </w:r>
      <w:r w:rsidR="00AC4F59">
        <w:t xml:space="preserve"> subjects </w:t>
      </w:r>
      <w:r>
        <w:t>connected with</w:t>
      </w:r>
      <w:r w:rsidR="00AC4F59">
        <w:t xml:space="preserve"> </w:t>
      </w:r>
      <w:r w:rsidR="000B301D">
        <w:t>C</w:t>
      </w:r>
      <w:r w:rsidR="00AC4F59">
        <w:t>IT</w:t>
      </w:r>
      <w:r w:rsidR="000B301D">
        <w:t>: HTML, CSS, JavaScript, Python, PHP</w:t>
      </w:r>
    </w:p>
    <w:p w14:paraId="1845BC63" w14:textId="7F4521F4" w:rsidR="007D7D6F" w:rsidRDefault="00877CAF" w:rsidP="00877CAF">
      <w:pPr>
        <w:pStyle w:val="Heading2"/>
      </w:pPr>
      <w:r w:rsidRPr="00877CAF">
        <w:t xml:space="preserve">Brigham Young University – Idaho </w:t>
      </w:r>
      <w:r w:rsidRPr="00877CAF">
        <w:rPr>
          <w:bCs/>
        </w:rPr>
        <w:t xml:space="preserve">Bachelor of Science in </w:t>
      </w:r>
      <w:r>
        <w:rPr>
          <w:bCs/>
        </w:rPr>
        <w:t>Computer</w:t>
      </w:r>
      <w:r w:rsidRPr="00877CAF">
        <w:rPr>
          <w:bCs/>
        </w:rPr>
        <w:t xml:space="preserve"> Science</w:t>
      </w:r>
    </w:p>
    <w:p w14:paraId="46AE7470" w14:textId="7C1C0DC7" w:rsidR="007D7D6F" w:rsidRDefault="007D7D6F" w:rsidP="007D7D6F">
      <w:pPr>
        <w:pStyle w:val="ListBullet"/>
      </w:pPr>
      <w:r>
        <w:t>Studied subjects connected with CIT: HTML, CSS, JavaScript, Python, PHP</w:t>
      </w:r>
    </w:p>
    <w:sdt>
      <w:sdtPr>
        <w:alias w:val="Skills &amp; Abilities:"/>
        <w:tag w:val="Skills &amp; Abilities:"/>
        <w:id w:val="458624136"/>
        <w:placeholder>
          <w:docPart w:val="B46B46CC9E4149F49D4567E112330BD8"/>
        </w:placeholder>
        <w:temporary/>
        <w:showingPlcHdr/>
        <w15:appearance w15:val="hidden"/>
      </w:sdtPr>
      <w:sdtEndPr/>
      <w:sdtContent>
        <w:p w14:paraId="517F292D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165B9671" w14:textId="77777777" w:rsidR="006270A9" w:rsidRDefault="001B6284">
      <w:pPr>
        <w:pStyle w:val="Heading2"/>
      </w:pPr>
      <w:r>
        <w:t>Fluent Languages</w:t>
      </w:r>
    </w:p>
    <w:p w14:paraId="52A72087" w14:textId="77777777" w:rsidR="00075736" w:rsidRDefault="001B6284" w:rsidP="0055279B">
      <w:pPr>
        <w:pStyle w:val="ListBullet"/>
      </w:pPr>
      <w:r>
        <w:t>Ukrainian, Russian, English</w:t>
      </w:r>
      <w:r w:rsidR="00C468F9">
        <w:t>.</w:t>
      </w:r>
    </w:p>
    <w:p w14:paraId="7097ACB6" w14:textId="77777777" w:rsidR="00075736" w:rsidRDefault="00075736" w:rsidP="00075736">
      <w:pPr>
        <w:pStyle w:val="Heading2"/>
      </w:pPr>
      <w:r>
        <w:t>Communicational Skills</w:t>
      </w:r>
    </w:p>
    <w:p w14:paraId="05C9C1E0" w14:textId="77777777" w:rsidR="00282492" w:rsidRDefault="00075736" w:rsidP="00075736">
      <w:pPr>
        <w:pStyle w:val="ListBullet"/>
      </w:pPr>
      <w:r>
        <w:t>Held multiple public speeches</w:t>
      </w:r>
      <w:r w:rsidR="007940F2">
        <w:t xml:space="preserve">, </w:t>
      </w:r>
      <w:r>
        <w:t>was the monitor of the class</w:t>
      </w:r>
      <w:r w:rsidR="00282492">
        <w:t>.</w:t>
      </w:r>
    </w:p>
    <w:p w14:paraId="281F5650" w14:textId="77777777" w:rsidR="00075736" w:rsidRDefault="00282492" w:rsidP="00075736">
      <w:pPr>
        <w:pStyle w:val="ListBullet"/>
      </w:pPr>
      <w:r>
        <w:t xml:space="preserve">Negotiated with sponsors for the </w:t>
      </w:r>
      <w:r w:rsidR="00CC399B">
        <w:t xml:space="preserve">non-profit </w:t>
      </w:r>
      <w:r>
        <w:t xml:space="preserve">events of ETC and </w:t>
      </w:r>
      <w:r w:rsidRPr="00282492">
        <w:t>KPI Lyceum School Maker Faire</w:t>
      </w:r>
      <w:r w:rsidR="00075736">
        <w:t>.</w:t>
      </w:r>
    </w:p>
    <w:p w14:paraId="553F0DC8" w14:textId="77777777" w:rsidR="001B6284" w:rsidRDefault="001B6284" w:rsidP="001B6284">
      <w:pPr>
        <w:pStyle w:val="Heading2"/>
      </w:pPr>
      <w:r>
        <w:t>Computer Languages</w:t>
      </w:r>
      <w:r w:rsidR="00454852">
        <w:t xml:space="preserve">, </w:t>
      </w:r>
      <w:r w:rsidR="00C85CA4">
        <w:t>Frameworks</w:t>
      </w:r>
      <w:r w:rsidR="00454852">
        <w:t xml:space="preserve"> and CMS</w:t>
      </w:r>
    </w:p>
    <w:p w14:paraId="6F009FE0" w14:textId="77777777" w:rsidR="00C85CA4" w:rsidRDefault="001B6284" w:rsidP="00C85CA4">
      <w:pPr>
        <w:pStyle w:val="ListBullet"/>
      </w:pPr>
      <w:r>
        <w:t xml:space="preserve">JavaScript, </w:t>
      </w:r>
      <w:r w:rsidR="00C85CA4">
        <w:t>C++, PHP</w:t>
      </w:r>
      <w:r w:rsidR="00C468F9">
        <w:t>.</w:t>
      </w:r>
    </w:p>
    <w:p w14:paraId="060235A3" w14:textId="77777777" w:rsidR="00C85CA4" w:rsidRDefault="00C85CA4" w:rsidP="00C85CA4">
      <w:pPr>
        <w:pStyle w:val="ListBullet"/>
      </w:pPr>
      <w:r>
        <w:t>CSS3 (Mainly use preprocessor SASS), HTML5</w:t>
      </w:r>
      <w:r w:rsidR="00A26368">
        <w:t xml:space="preserve"> (PSD to HTML)</w:t>
      </w:r>
      <w:r>
        <w:t>, SQL</w:t>
      </w:r>
      <w:r w:rsidR="00C468F9">
        <w:t>.</w:t>
      </w:r>
    </w:p>
    <w:p w14:paraId="1DD05900" w14:textId="77777777" w:rsidR="00F27452" w:rsidRDefault="00C85CA4" w:rsidP="00C85CA4">
      <w:pPr>
        <w:pStyle w:val="ListBullet"/>
      </w:pPr>
      <w:r>
        <w:t>Bootstrap (Mainly use grid only), Owl Carousel, Animate.css,</w:t>
      </w:r>
      <w:r w:rsidR="00F27452">
        <w:t xml:space="preserve"> </w:t>
      </w:r>
      <w:r w:rsidR="00F27452" w:rsidRPr="00F27452">
        <w:t>Magnific Popup</w:t>
      </w:r>
      <w:r w:rsidR="00C468F9">
        <w:t>.</w:t>
      </w:r>
    </w:p>
    <w:p w14:paraId="5CF323F9" w14:textId="77777777" w:rsidR="00C85CA4" w:rsidRDefault="00C85CA4" w:rsidP="00C85CA4">
      <w:pPr>
        <w:pStyle w:val="ListBullet"/>
      </w:pPr>
      <w:r>
        <w:t xml:space="preserve">JQuery, </w:t>
      </w:r>
      <w:r w:rsidR="00F27452">
        <w:t xml:space="preserve">SASS </w:t>
      </w:r>
      <w:r>
        <w:t>Mixins</w:t>
      </w:r>
      <w:r w:rsidR="002B752F">
        <w:t>, WEB RTC (real-time text and video chat)</w:t>
      </w:r>
      <w:r w:rsidR="00C468F9">
        <w:t>.</w:t>
      </w:r>
    </w:p>
    <w:p w14:paraId="76B7F287" w14:textId="77777777" w:rsidR="00454852" w:rsidRDefault="00454852" w:rsidP="00C85CA4">
      <w:pPr>
        <w:pStyle w:val="ListBullet"/>
      </w:pPr>
      <w:r>
        <w:t>Worked with CMS: MODX, WordPress, PrestaShop</w:t>
      </w:r>
      <w:r w:rsidR="00C468F9">
        <w:t>.</w:t>
      </w:r>
    </w:p>
    <w:p w14:paraId="09E0148A" w14:textId="77777777" w:rsidR="00657922" w:rsidRDefault="00657922" w:rsidP="00C85CA4">
      <w:pPr>
        <w:pStyle w:val="ListBullet"/>
      </w:pPr>
      <w:r>
        <w:t>SEO adaptation.</w:t>
      </w:r>
    </w:p>
    <w:p w14:paraId="7480B065" w14:textId="77777777" w:rsidR="001B6284" w:rsidRDefault="00C85CA4" w:rsidP="001B6284">
      <w:pPr>
        <w:pStyle w:val="Heading2"/>
      </w:pPr>
      <w:r>
        <w:t>Specialized Computer</w:t>
      </w:r>
      <w:r w:rsidR="004404CC">
        <w:t xml:space="preserve"> and</w:t>
      </w:r>
      <w:r>
        <w:t xml:space="preserve"> </w:t>
      </w:r>
      <w:r w:rsidR="004404CC">
        <w:t>So</w:t>
      </w:r>
      <w:r>
        <w:t xml:space="preserve">ftware </w:t>
      </w:r>
      <w:r w:rsidR="004404CC">
        <w:t>C</w:t>
      </w:r>
      <w:r>
        <w:t>apabilities</w:t>
      </w:r>
    </w:p>
    <w:p w14:paraId="07FC10B9" w14:textId="77777777" w:rsidR="001B6284" w:rsidRDefault="00F27452" w:rsidP="001B6284">
      <w:pPr>
        <w:pStyle w:val="ListBullet"/>
      </w:pPr>
      <w:r>
        <w:t>Adobe Photoshop, Adobe Illustrator, Inkscape, PuTTY, MySQL Workbench 6</w:t>
      </w:r>
      <w:r w:rsidR="00C468F9">
        <w:t>.</w:t>
      </w:r>
    </w:p>
    <w:p w14:paraId="6C1A50C3" w14:textId="77777777" w:rsidR="004404CC" w:rsidRDefault="00F27452" w:rsidP="00657922">
      <w:pPr>
        <w:pStyle w:val="ListBullet"/>
      </w:pPr>
      <w:r>
        <w:t>Open Server, XAMPP Server, gulp</w:t>
      </w:r>
      <w:r w:rsidR="004404CC">
        <w:t>, work with SHH server</w:t>
      </w:r>
      <w:r w:rsidR="00C468F9">
        <w:t>.</w:t>
      </w:r>
    </w:p>
    <w:p w14:paraId="48993496" w14:textId="590AA2FD" w:rsidR="00E3180D" w:rsidRDefault="00E3180D" w:rsidP="00F27452">
      <w:pPr>
        <w:pStyle w:val="ListBullet"/>
      </w:pPr>
      <w:r>
        <w:t>Microsoft Office: Word, Excel, Access</w:t>
      </w:r>
      <w:r w:rsidR="005D230E">
        <w:t>.</w:t>
      </w:r>
    </w:p>
    <w:p w14:paraId="38834020" w14:textId="050E95DF" w:rsidR="006270A9" w:rsidRDefault="000B301D">
      <w:pPr>
        <w:pStyle w:val="Heading1"/>
      </w:pPr>
      <w:r>
        <w:t xml:space="preserve">Most Recent </w:t>
      </w:r>
      <w:r w:rsidR="001B6284">
        <w:t xml:space="preserve">Work </w:t>
      </w:r>
      <w:sdt>
        <w:sdtPr>
          <w:alias w:val="Experience:"/>
          <w:tag w:val="Experience:"/>
          <w:id w:val="171684534"/>
          <w:placeholder>
            <w:docPart w:val="09C0D7634A05465585C510CCB8B6986C"/>
          </w:placeholder>
          <w:temporary/>
          <w:showingPlcHdr/>
          <w15:appearance w15:val="hidden"/>
        </w:sdtPr>
        <w:sdtEndPr/>
        <w:sdtContent>
          <w:r w:rsidR="009D5933">
            <w:t>Experience</w:t>
          </w:r>
        </w:sdtContent>
      </w:sdt>
    </w:p>
    <w:p w14:paraId="1E3FD91A" w14:textId="39A203AA" w:rsidR="006270A9" w:rsidRDefault="004418EF">
      <w:pPr>
        <w:pStyle w:val="Heading2"/>
      </w:pPr>
      <w:r w:rsidRPr="004418EF">
        <w:t>Web Developer</w:t>
      </w:r>
      <w:r>
        <w:t> </w:t>
      </w:r>
      <w:r w:rsidR="009D5933">
        <w:t>| </w:t>
      </w:r>
      <w:r w:rsidRPr="004418EF">
        <w:t>SOLLERS CONSTRUCTION</w:t>
      </w:r>
      <w:r w:rsidR="009D5933">
        <w:t> | </w:t>
      </w:r>
      <w:r>
        <w:t>June 201</w:t>
      </w:r>
      <w:r w:rsidR="000B301D">
        <w:t>8</w:t>
      </w:r>
      <w:r>
        <w:t>, ~80 hours</w:t>
      </w:r>
    </w:p>
    <w:p w14:paraId="12788D3F" w14:textId="77777777" w:rsidR="006270A9" w:rsidRDefault="00A26368">
      <w:pPr>
        <w:pStyle w:val="ListBullet"/>
      </w:pPr>
      <w:r>
        <w:t>Developed site from scratch</w:t>
      </w:r>
      <w:r w:rsidR="004404CC">
        <w:t>, which includes: design in Photoshop, PSD to HTML, animations, SEO adaptation</w:t>
      </w:r>
      <w:r w:rsidR="00C468F9">
        <w:t>.</w:t>
      </w:r>
    </w:p>
    <w:p w14:paraId="35CF5259" w14:textId="51450D9C" w:rsidR="004404CC" w:rsidRDefault="004404CC" w:rsidP="004404CC">
      <w:pPr>
        <w:pStyle w:val="Heading2"/>
      </w:pPr>
      <w:r w:rsidRPr="004418EF">
        <w:t>Web Developer</w:t>
      </w:r>
      <w:r>
        <w:t> | </w:t>
      </w:r>
      <w:r w:rsidRPr="004404CC">
        <w:t>MASTER DAH</w:t>
      </w:r>
      <w:r>
        <w:t xml:space="preserve"> | July 201</w:t>
      </w:r>
      <w:r w:rsidR="000B301D">
        <w:t>8</w:t>
      </w:r>
      <w:r>
        <w:t>, ~80 hours</w:t>
      </w:r>
    </w:p>
    <w:p w14:paraId="6D96FD77" w14:textId="1C52CB18" w:rsidR="004404CC" w:rsidRDefault="004404CC" w:rsidP="004404CC">
      <w:pPr>
        <w:pStyle w:val="ListBullet"/>
      </w:pPr>
      <w:r>
        <w:t>Developed site from scratch, which includes: design in Photoshop, PSD to HTML, animations, SEO adaptation</w:t>
      </w:r>
      <w:r w:rsidR="00C468F9">
        <w:t>.</w:t>
      </w:r>
    </w:p>
    <w:p w14:paraId="2A5550B9" w14:textId="115E45D5" w:rsidR="0027738A" w:rsidRDefault="00EB681A" w:rsidP="0027738A">
      <w:pPr>
        <w:pStyle w:val="ListBullet"/>
      </w:pPr>
      <w:hyperlink r:id="rId9" w:history="1">
        <w:r w:rsidR="0027738A" w:rsidRPr="00DE4234">
          <w:rPr>
            <w:rStyle w:val="Hyperlink"/>
          </w:rPr>
          <w:t>http://master-dah.com</w:t>
        </w:r>
      </w:hyperlink>
      <w:r w:rsidR="0027738A">
        <w:t xml:space="preserve"> </w:t>
      </w:r>
      <w:r w:rsidR="004A0F55">
        <w:t xml:space="preserve">(The LinkedIn url </w:t>
      </w:r>
      <w:r w:rsidR="00F90885">
        <w:t xml:space="preserve">in the bottom </w:t>
      </w:r>
      <w:r w:rsidR="004A0F55">
        <w:t xml:space="preserve">does not work because I changed </w:t>
      </w:r>
      <w:r w:rsidR="00BE42ED">
        <w:t>the link</w:t>
      </w:r>
      <w:r w:rsidR="004A0F55">
        <w:t>)</w:t>
      </w:r>
    </w:p>
    <w:p w14:paraId="5486B5F7" w14:textId="6F9A7AE9" w:rsidR="004404CC" w:rsidRDefault="004404CC" w:rsidP="004404CC">
      <w:pPr>
        <w:pStyle w:val="Heading2"/>
      </w:pPr>
      <w:r w:rsidRPr="004418EF">
        <w:t>Web Developer</w:t>
      </w:r>
      <w:r>
        <w:t> | </w:t>
      </w:r>
      <w:r w:rsidRPr="004404CC">
        <w:t>TMS INTERNATIONAL</w:t>
      </w:r>
      <w:r>
        <w:t xml:space="preserve"> | </w:t>
      </w:r>
      <w:r w:rsidR="00B92E65">
        <w:t>July</w:t>
      </w:r>
      <w:r>
        <w:t xml:space="preserve"> 201</w:t>
      </w:r>
      <w:r w:rsidR="000B301D">
        <w:t>9</w:t>
      </w:r>
      <w:r>
        <w:t>, ~90 hours</w:t>
      </w:r>
    </w:p>
    <w:p w14:paraId="52F018A3" w14:textId="098D8D30" w:rsidR="0060715B" w:rsidRPr="0027738A" w:rsidRDefault="004404CC" w:rsidP="000B301D">
      <w:pPr>
        <w:pStyle w:val="ListBullet"/>
      </w:pPr>
      <w:r>
        <w:t>Developed site from scratch, which includes: design in Photoshop, PSD to HTML, animations, SEO adaptation</w:t>
      </w:r>
      <w:r w:rsidR="00091062">
        <w:t>.</w:t>
      </w:r>
      <w:r w:rsidR="00237372">
        <w:t xml:space="preserve"> </w:t>
      </w:r>
      <w:r w:rsidR="00091062" w:rsidRPr="00237372">
        <w:rPr>
          <w:u w:val="single"/>
        </w:rPr>
        <w:t>Transferred</w:t>
      </w:r>
      <w:r w:rsidR="00454852" w:rsidRPr="00237372">
        <w:rPr>
          <w:u w:val="single"/>
        </w:rPr>
        <w:t xml:space="preserve"> site to the MODX CMS</w:t>
      </w:r>
      <w:r w:rsidR="00091062" w:rsidRPr="00237372">
        <w:rPr>
          <w:u w:val="single"/>
        </w:rPr>
        <w:t>.</w:t>
      </w:r>
    </w:p>
    <w:p w14:paraId="166E30CC" w14:textId="24BDDDED" w:rsidR="0027738A" w:rsidRDefault="00EB681A" w:rsidP="004A0F55">
      <w:pPr>
        <w:pStyle w:val="ListBullet"/>
      </w:pPr>
      <w:hyperlink r:id="rId10" w:history="1">
        <w:r w:rsidR="004A0F55" w:rsidRPr="00DE4234">
          <w:rPr>
            <w:rStyle w:val="Hyperlink"/>
          </w:rPr>
          <w:t>https://tmsintl.com.ua/credits</w:t>
        </w:r>
      </w:hyperlink>
      <w:r w:rsidR="004A0F55">
        <w:t xml:space="preserve"> </w:t>
      </w:r>
      <w:r w:rsidR="00933BD1">
        <w:t>(It is still in the stage of filling the information)</w:t>
      </w:r>
    </w:p>
    <w:p w14:paraId="1A21D315" w14:textId="77777777" w:rsidR="00ED2A36" w:rsidRDefault="00ED2A36" w:rsidP="00ED2A36">
      <w:pPr>
        <w:pStyle w:val="Heading2"/>
      </w:pPr>
      <w:r>
        <w:t xml:space="preserve">Math </w:t>
      </w:r>
      <w:proofErr w:type="spellStart"/>
      <w:r>
        <w:t>Turor</w:t>
      </w:r>
      <w:proofErr w:type="spellEnd"/>
      <w:r>
        <w:t> | BYUI | Since January 2020, ~15 hours a week</w:t>
      </w:r>
    </w:p>
    <w:p w14:paraId="1EAB9EAE" w14:textId="77777777" w:rsidR="00ED2A36" w:rsidRDefault="00ED2A36" w:rsidP="00ED2A36">
      <w:pPr>
        <w:numPr>
          <w:ilvl w:val="0"/>
          <w:numId w:val="24"/>
        </w:numPr>
        <w:spacing w:after="0" w:line="288" w:lineRule="auto"/>
      </w:pPr>
      <w:r>
        <w:rPr>
          <w:sz w:val="20"/>
          <w:szCs w:val="20"/>
        </w:rPr>
        <w:t>I tutor trigonometry, college algebra, pre-calc, calculus.</w:t>
      </w:r>
    </w:p>
    <w:p w14:paraId="38F328B7" w14:textId="77777777" w:rsidR="00ED2A36" w:rsidRDefault="00ED2A36" w:rsidP="00ED2A36">
      <w:pPr>
        <w:pStyle w:val="Heading2"/>
      </w:pPr>
      <w:r>
        <w:lastRenderedPageBreak/>
        <w:t>Teacher Assistant | BYUI | Since January 2020, ~7 hours a week</w:t>
      </w:r>
    </w:p>
    <w:p w14:paraId="636DD476" w14:textId="77777777" w:rsidR="00ED2A36" w:rsidRDefault="00ED2A36" w:rsidP="00ED2A36">
      <w:pPr>
        <w:numPr>
          <w:ilvl w:val="0"/>
          <w:numId w:val="24"/>
        </w:numPr>
        <w:spacing w:after="0" w:line="288" w:lineRule="auto"/>
      </w:pPr>
      <w:r>
        <w:rPr>
          <w:sz w:val="20"/>
          <w:szCs w:val="20"/>
        </w:rPr>
        <w:t>I work as Teacher Assistant for Computer Science professor in C++. I check projects and homework assignments and help students in a lab for ~2 hours a week, as well as 1 on 1 personal help.</w:t>
      </w:r>
    </w:p>
    <w:p w14:paraId="22F7A4B1" w14:textId="77777777" w:rsidR="00ED2A36" w:rsidRPr="000B301D" w:rsidRDefault="00ED2A36" w:rsidP="00ED2A36">
      <w:pPr>
        <w:pStyle w:val="ListBullet"/>
        <w:numPr>
          <w:ilvl w:val="0"/>
          <w:numId w:val="0"/>
        </w:numPr>
      </w:pPr>
    </w:p>
    <w:sectPr w:rsidR="00ED2A36" w:rsidRPr="000B301D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8F1E7" w14:textId="77777777" w:rsidR="00EB681A" w:rsidRDefault="00EB681A">
      <w:pPr>
        <w:spacing w:after="0"/>
      </w:pPr>
      <w:r>
        <w:separator/>
      </w:r>
    </w:p>
  </w:endnote>
  <w:endnote w:type="continuationSeparator" w:id="0">
    <w:p w14:paraId="38EB5D44" w14:textId="77777777" w:rsidR="00EB681A" w:rsidRDefault="00EB68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1A79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F07C6" w14:textId="77777777" w:rsidR="00EB681A" w:rsidRDefault="00EB681A">
      <w:pPr>
        <w:spacing w:after="0"/>
      </w:pPr>
      <w:r>
        <w:separator/>
      </w:r>
    </w:p>
  </w:footnote>
  <w:footnote w:type="continuationSeparator" w:id="0">
    <w:p w14:paraId="3B674358" w14:textId="77777777" w:rsidR="00EB681A" w:rsidRDefault="00EB68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4CB41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36"/>
    <w:rsid w:val="0002675E"/>
    <w:rsid w:val="00052EFD"/>
    <w:rsid w:val="00060CF9"/>
    <w:rsid w:val="00075736"/>
    <w:rsid w:val="00086E8F"/>
    <w:rsid w:val="00091062"/>
    <w:rsid w:val="000A4F1C"/>
    <w:rsid w:val="000A4F59"/>
    <w:rsid w:val="000B301D"/>
    <w:rsid w:val="000C1C5E"/>
    <w:rsid w:val="000E2BDD"/>
    <w:rsid w:val="000F6EF4"/>
    <w:rsid w:val="001221CC"/>
    <w:rsid w:val="001309B8"/>
    <w:rsid w:val="00133C43"/>
    <w:rsid w:val="0013600C"/>
    <w:rsid w:val="00141A4C"/>
    <w:rsid w:val="0017398F"/>
    <w:rsid w:val="001848C1"/>
    <w:rsid w:val="001B29CF"/>
    <w:rsid w:val="001B6284"/>
    <w:rsid w:val="0020766C"/>
    <w:rsid w:val="002328BC"/>
    <w:rsid w:val="00232C9B"/>
    <w:rsid w:val="00235F26"/>
    <w:rsid w:val="00237372"/>
    <w:rsid w:val="0027738A"/>
    <w:rsid w:val="0028220F"/>
    <w:rsid w:val="00282492"/>
    <w:rsid w:val="0029722F"/>
    <w:rsid w:val="002B650B"/>
    <w:rsid w:val="002B752F"/>
    <w:rsid w:val="00314EF2"/>
    <w:rsid w:val="00353142"/>
    <w:rsid w:val="00356C14"/>
    <w:rsid w:val="0036180D"/>
    <w:rsid w:val="00377F06"/>
    <w:rsid w:val="00383988"/>
    <w:rsid w:val="003A380E"/>
    <w:rsid w:val="003C72A9"/>
    <w:rsid w:val="003D722C"/>
    <w:rsid w:val="004404CC"/>
    <w:rsid w:val="004418EF"/>
    <w:rsid w:val="00454852"/>
    <w:rsid w:val="00455FE0"/>
    <w:rsid w:val="004A0F55"/>
    <w:rsid w:val="004E222D"/>
    <w:rsid w:val="005127DB"/>
    <w:rsid w:val="0055279B"/>
    <w:rsid w:val="005879FE"/>
    <w:rsid w:val="005976F8"/>
    <w:rsid w:val="005B12B8"/>
    <w:rsid w:val="005D230E"/>
    <w:rsid w:val="005E17E5"/>
    <w:rsid w:val="0060715B"/>
    <w:rsid w:val="00617B26"/>
    <w:rsid w:val="0062698F"/>
    <w:rsid w:val="006270A9"/>
    <w:rsid w:val="00644D57"/>
    <w:rsid w:val="00647215"/>
    <w:rsid w:val="006476D9"/>
    <w:rsid w:val="00656EE4"/>
    <w:rsid w:val="00657388"/>
    <w:rsid w:val="00657922"/>
    <w:rsid w:val="00672836"/>
    <w:rsid w:val="00675956"/>
    <w:rsid w:val="00681034"/>
    <w:rsid w:val="006B4C30"/>
    <w:rsid w:val="006D2A2D"/>
    <w:rsid w:val="006F3891"/>
    <w:rsid w:val="00713751"/>
    <w:rsid w:val="0076506C"/>
    <w:rsid w:val="007940F2"/>
    <w:rsid w:val="007B335C"/>
    <w:rsid w:val="007D74FD"/>
    <w:rsid w:val="007D7D6F"/>
    <w:rsid w:val="00816216"/>
    <w:rsid w:val="00852E5D"/>
    <w:rsid w:val="0087734B"/>
    <w:rsid w:val="00877CAF"/>
    <w:rsid w:val="008801B4"/>
    <w:rsid w:val="00897EED"/>
    <w:rsid w:val="008A355B"/>
    <w:rsid w:val="008E5687"/>
    <w:rsid w:val="008F16DB"/>
    <w:rsid w:val="008F2E92"/>
    <w:rsid w:val="008F484E"/>
    <w:rsid w:val="0091468B"/>
    <w:rsid w:val="00933BD1"/>
    <w:rsid w:val="00984413"/>
    <w:rsid w:val="009A38A9"/>
    <w:rsid w:val="009D5933"/>
    <w:rsid w:val="009E7D22"/>
    <w:rsid w:val="009F771A"/>
    <w:rsid w:val="00A26368"/>
    <w:rsid w:val="00A36469"/>
    <w:rsid w:val="00A74390"/>
    <w:rsid w:val="00A74D97"/>
    <w:rsid w:val="00A86E62"/>
    <w:rsid w:val="00AA12CE"/>
    <w:rsid w:val="00AB24B8"/>
    <w:rsid w:val="00AC4F59"/>
    <w:rsid w:val="00B9169A"/>
    <w:rsid w:val="00B92E65"/>
    <w:rsid w:val="00BD768D"/>
    <w:rsid w:val="00BE3A42"/>
    <w:rsid w:val="00BE42ED"/>
    <w:rsid w:val="00C176C4"/>
    <w:rsid w:val="00C30115"/>
    <w:rsid w:val="00C468F9"/>
    <w:rsid w:val="00C61F8E"/>
    <w:rsid w:val="00C85CA4"/>
    <w:rsid w:val="00CB7EB0"/>
    <w:rsid w:val="00CC399B"/>
    <w:rsid w:val="00CC6808"/>
    <w:rsid w:val="00CF2B5D"/>
    <w:rsid w:val="00D02A3E"/>
    <w:rsid w:val="00D34A9E"/>
    <w:rsid w:val="00D622CB"/>
    <w:rsid w:val="00D64B6A"/>
    <w:rsid w:val="00D96552"/>
    <w:rsid w:val="00DB06B9"/>
    <w:rsid w:val="00DB3547"/>
    <w:rsid w:val="00DB4676"/>
    <w:rsid w:val="00DF7A92"/>
    <w:rsid w:val="00E245FA"/>
    <w:rsid w:val="00E26497"/>
    <w:rsid w:val="00E3180D"/>
    <w:rsid w:val="00E372F2"/>
    <w:rsid w:val="00E52BA0"/>
    <w:rsid w:val="00E83E4B"/>
    <w:rsid w:val="00E87794"/>
    <w:rsid w:val="00EB681A"/>
    <w:rsid w:val="00EC612B"/>
    <w:rsid w:val="00ED2A36"/>
    <w:rsid w:val="00ED2A6B"/>
    <w:rsid w:val="00F0795E"/>
    <w:rsid w:val="00F27452"/>
    <w:rsid w:val="00F64BCF"/>
    <w:rsid w:val="00F90885"/>
    <w:rsid w:val="00FA7D71"/>
    <w:rsid w:val="00FB44C7"/>
    <w:rsid w:val="00FC4B2C"/>
    <w:rsid w:val="00FD2EC6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969A0"/>
  <w15:chartTrackingRefBased/>
  <w15:docId w15:val="{C2B0DB9E-0672-47A7-A1E7-60D0FE0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00C"/>
    <w:pPr>
      <w:keepNext/>
      <w:keepLines/>
      <w:spacing w:before="4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07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FA7D71"/>
    <w:pPr>
      <w:numPr>
        <w:numId w:val="21"/>
      </w:numPr>
      <w:spacing w:after="80" w:line="288" w:lineRule="auto"/>
      <w:contextualSpacing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00C"/>
    <w:rPr>
      <w:rFonts w:asciiTheme="majorHAnsi" w:eastAsiaTheme="majorEastAsia" w:hAnsiTheme="majorHAnsi" w:cstheme="majorBidi"/>
      <w:b/>
      <w:color w:val="262626" w:themeColor="text1" w:themeTint="D9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7283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0715B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30115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dorenkoalex23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msintl.com.ua/cred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ster-dah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6F81B89B26434ABD79AE85EBDF3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E0877-2C3E-4B49-98A7-21CC5A7B9125}"/>
      </w:docPartPr>
      <w:docPartBody>
        <w:p w:rsidR="00295E23" w:rsidRDefault="00366885">
          <w:pPr>
            <w:pStyle w:val="0A6F81B89B26434ABD79AE85EBDF3D00"/>
          </w:pPr>
          <w:r>
            <w:t>Education</w:t>
          </w:r>
        </w:p>
      </w:docPartBody>
    </w:docPart>
    <w:docPart>
      <w:docPartPr>
        <w:name w:val="B46B46CC9E4149F49D4567E11233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12F91-5B00-4846-9E59-1ECACBC1628E}"/>
      </w:docPartPr>
      <w:docPartBody>
        <w:p w:rsidR="00295E23" w:rsidRDefault="00366885">
          <w:pPr>
            <w:pStyle w:val="B46B46CC9E4149F49D4567E112330BD8"/>
          </w:pPr>
          <w:r>
            <w:t>Skills &amp; Abilities</w:t>
          </w:r>
        </w:p>
      </w:docPartBody>
    </w:docPart>
    <w:docPart>
      <w:docPartPr>
        <w:name w:val="09C0D7634A05465585C510CCB8B69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073D4-9FC2-4CFB-B63C-FB7056948D32}"/>
      </w:docPartPr>
      <w:docPartBody>
        <w:p w:rsidR="00295E23" w:rsidRDefault="00366885">
          <w:pPr>
            <w:pStyle w:val="09C0D7634A05465585C510CCB8B6986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5A"/>
    <w:rsid w:val="00295E23"/>
    <w:rsid w:val="00366885"/>
    <w:rsid w:val="005725FA"/>
    <w:rsid w:val="00653465"/>
    <w:rsid w:val="006F675A"/>
    <w:rsid w:val="00737E20"/>
    <w:rsid w:val="008C356A"/>
    <w:rsid w:val="00AA35BF"/>
    <w:rsid w:val="00D10459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E67657C434018814A40B723A8832A">
    <w:name w:val="019E67657C434018814A40B723A8832A"/>
  </w:style>
  <w:style w:type="paragraph" w:customStyle="1" w:styleId="9C130361DA7B4A57BF15BEA8DBC9A4AF">
    <w:name w:val="9C130361DA7B4A57BF15BEA8DBC9A4AF"/>
  </w:style>
  <w:style w:type="paragraph" w:customStyle="1" w:styleId="F389B3A96A774DC693F153A22B32EFEA">
    <w:name w:val="F389B3A96A774DC693F153A22B32EFEA"/>
  </w:style>
  <w:style w:type="paragraph" w:customStyle="1" w:styleId="13D86F3ECB904D95998B7E3D9A75C123">
    <w:name w:val="13D86F3ECB904D95998B7E3D9A75C123"/>
  </w:style>
  <w:style w:type="paragraph" w:customStyle="1" w:styleId="7B1CF7E1741C49D79A42F6E3D4762E38">
    <w:name w:val="7B1CF7E1741C49D79A42F6E3D4762E38"/>
  </w:style>
  <w:style w:type="paragraph" w:customStyle="1" w:styleId="91A106202BDE42679F479EF3F07A3B81">
    <w:name w:val="91A106202BDE42679F479EF3F07A3B81"/>
  </w:style>
  <w:style w:type="paragraph" w:customStyle="1" w:styleId="0A6F81B89B26434ABD79AE85EBDF3D00">
    <w:name w:val="0A6F81B89B26434ABD79AE85EBDF3D00"/>
  </w:style>
  <w:style w:type="paragraph" w:customStyle="1" w:styleId="32A44A0984854754A5D282CC5503E01B">
    <w:name w:val="32A44A0984854754A5D282CC5503E01B"/>
  </w:style>
  <w:style w:type="paragraph" w:customStyle="1" w:styleId="D3144C37179149C488EAB2F29E11D1AC">
    <w:name w:val="D3144C37179149C488EAB2F29E11D1AC"/>
  </w:style>
  <w:style w:type="paragraph" w:customStyle="1" w:styleId="AD3D6C221A674F69AA76E8D70430E3C5">
    <w:name w:val="AD3D6C221A674F69AA76E8D70430E3C5"/>
  </w:style>
  <w:style w:type="paragraph" w:customStyle="1" w:styleId="5A7BE26E21784B5481A1AF11FB6668A3">
    <w:name w:val="5A7BE26E21784B5481A1AF11FB6668A3"/>
  </w:style>
  <w:style w:type="paragraph" w:customStyle="1" w:styleId="FAC22ACF42C94608971E0600A0AD3DE6">
    <w:name w:val="FAC22ACF42C94608971E0600A0AD3DE6"/>
  </w:style>
  <w:style w:type="paragraph" w:customStyle="1" w:styleId="26BD0C96E863424D8609CDE760825A4F">
    <w:name w:val="26BD0C96E863424D8609CDE760825A4F"/>
  </w:style>
  <w:style w:type="paragraph" w:customStyle="1" w:styleId="C429633BBA084584AD8DF621A483D6CE">
    <w:name w:val="C429633BBA084584AD8DF621A483D6CE"/>
  </w:style>
  <w:style w:type="paragraph" w:customStyle="1" w:styleId="6A8C64D8D1704D718084FD3E1B875E82">
    <w:name w:val="6A8C64D8D1704D718084FD3E1B875E82"/>
  </w:style>
  <w:style w:type="paragraph" w:customStyle="1" w:styleId="B46B46CC9E4149F49D4567E112330BD8">
    <w:name w:val="B46B46CC9E4149F49D4567E112330BD8"/>
  </w:style>
  <w:style w:type="paragraph" w:customStyle="1" w:styleId="4DAF0DB3401B4FE3BEF0C105FD88DFB7">
    <w:name w:val="4DAF0DB3401B4FE3BEF0C105FD88DFB7"/>
  </w:style>
  <w:style w:type="paragraph" w:customStyle="1" w:styleId="0857F79E79694BD2BB9B2A9F041E4DCB">
    <w:name w:val="0857F79E79694BD2BB9B2A9F041E4DCB"/>
  </w:style>
  <w:style w:type="paragraph" w:customStyle="1" w:styleId="C8E84DE446E5435CAA5B050189F3ABC1">
    <w:name w:val="C8E84DE446E5435CAA5B050189F3ABC1"/>
  </w:style>
  <w:style w:type="paragraph" w:customStyle="1" w:styleId="4E4B45930567431DB2322034235260DA">
    <w:name w:val="4E4B45930567431DB2322034235260DA"/>
  </w:style>
  <w:style w:type="paragraph" w:customStyle="1" w:styleId="DE45D114C43046568FE9EFDFBCC63CBA">
    <w:name w:val="DE45D114C43046568FE9EFDFBCC63CBA"/>
  </w:style>
  <w:style w:type="paragraph" w:customStyle="1" w:styleId="03651B91F20C44609728B310890550C0">
    <w:name w:val="03651B91F20C44609728B310890550C0"/>
  </w:style>
  <w:style w:type="paragraph" w:customStyle="1" w:styleId="DD92E8D5814F44F0AD5E5A9F2FAAA42C">
    <w:name w:val="DD92E8D5814F44F0AD5E5A9F2FAAA42C"/>
  </w:style>
  <w:style w:type="paragraph" w:customStyle="1" w:styleId="BC19474D70224E9BBAE51D1B820BB747">
    <w:name w:val="BC19474D70224E9BBAE51D1B820BB747"/>
  </w:style>
  <w:style w:type="paragraph" w:customStyle="1" w:styleId="09C0D7634A05465585C510CCB8B6986C">
    <w:name w:val="09C0D7634A05465585C510CCB8B6986C"/>
  </w:style>
  <w:style w:type="paragraph" w:customStyle="1" w:styleId="1456C073635A420E805E2945FCFCA8A7">
    <w:name w:val="1456C073635A420E805E2945FCFCA8A7"/>
  </w:style>
  <w:style w:type="paragraph" w:customStyle="1" w:styleId="43084D3C8C62461FA5A536490AA793CD">
    <w:name w:val="43084D3C8C62461FA5A536490AA793CD"/>
  </w:style>
  <w:style w:type="paragraph" w:customStyle="1" w:styleId="E107379055524ABE9BC1E7B1B263A1DF">
    <w:name w:val="E107379055524ABE9BC1E7B1B263A1DF"/>
  </w:style>
  <w:style w:type="paragraph" w:customStyle="1" w:styleId="D6DD37C9DED0430E92CF733A833B60F5">
    <w:name w:val="D6DD37C9DED0430E92CF733A833B60F5"/>
  </w:style>
  <w:style w:type="paragraph" w:customStyle="1" w:styleId="29F98DCC1F1544F78F9FD7E45E381109">
    <w:name w:val="29F98DCC1F1544F78F9FD7E45E381109"/>
  </w:style>
  <w:style w:type="paragraph" w:customStyle="1" w:styleId="CDF97F7F7EBC4F11BBFCDA7390FB95FD">
    <w:name w:val="CDF97F7F7EBC4F11BBFCDA7390FB95FD"/>
  </w:style>
  <w:style w:type="paragraph" w:customStyle="1" w:styleId="A034CED1C14748198633A731BFC859DE">
    <w:name w:val="A034CED1C14748198633A731BFC859DE"/>
  </w:style>
  <w:style w:type="paragraph" w:customStyle="1" w:styleId="0FEF2A626D8A4DF3B67E4173B9077CD7">
    <w:name w:val="0FEF2A626D8A4DF3B67E4173B9077CD7"/>
  </w:style>
  <w:style w:type="paragraph" w:customStyle="1" w:styleId="3086455F1B43405B852D217C444C80A1">
    <w:name w:val="3086455F1B43405B852D217C444C80A1"/>
    <w:rsid w:val="006F6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FDF0-E078-4D22-821D-B8384528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2816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Федоренко Олексій</dc:creator>
  <cp:keywords/>
  <cp:lastModifiedBy>Oleksii Fedorenko</cp:lastModifiedBy>
  <cp:revision>114</cp:revision>
  <dcterms:created xsi:type="dcterms:W3CDTF">2018-11-28T15:10:00Z</dcterms:created>
  <dcterms:modified xsi:type="dcterms:W3CDTF">2020-08-12T14:00:00Z</dcterms:modified>
  <cp:version/>
</cp:coreProperties>
</file>