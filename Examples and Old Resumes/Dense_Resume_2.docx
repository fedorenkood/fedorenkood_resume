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D421D2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D421D2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D421D2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349F66F7" w:rsidR="00AF2ABA" w:rsidRPr="00AF2ABA" w:rsidRDefault="00AF2ABA" w:rsidP="00AF2ABA">
            <w:pPr>
              <w:pStyle w:val="Heading1"/>
            </w:pPr>
            <w:r w:rsidRPr="00AF2ABA">
              <w:t>WORK HISTORY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74416DD4" w14:textId="546C3890" w:rsidR="001855E4" w:rsidRDefault="00BD5FD7" w:rsidP="008872CA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="001855E4" w:rsidRPr="00C83D62">
              <w:t>Brigham Young University-Idaho</w:t>
            </w:r>
          </w:p>
          <w:p w14:paraId="186BF6C2" w14:textId="5009C31D" w:rsidR="00BD5FD7" w:rsidRPr="00221826" w:rsidRDefault="00BD5FD7" w:rsidP="003904DE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 w:rsidR="00E92CB7">
              <w:t xml:space="preserve"> |</w:t>
            </w:r>
            <w:r w:rsidRPr="00221826">
              <w:t xml:space="preserve"> </w:t>
            </w:r>
            <w:r w:rsidR="00E92CB7">
              <w:t>Rexburg, ID</w:t>
            </w:r>
          </w:p>
          <w:p w14:paraId="09B0E6B9" w14:textId="417FC122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00E61C2A" w14:textId="7AA21E1F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16D326C4" w14:textId="77777777" w:rsidR="00BD5FD7" w:rsidRPr="00221826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05B96FC0" w14:textId="0AAE4708" w:rsidR="001855E4" w:rsidRDefault="00BD5FD7" w:rsidP="008872CA">
            <w:pPr>
              <w:pStyle w:val="Style1"/>
            </w:pPr>
            <w:r w:rsidRPr="00221826">
              <w:t xml:space="preserve">Teacher Assistant | </w:t>
            </w:r>
            <w:r w:rsidR="001855E4" w:rsidRPr="00C83D62">
              <w:t>Brigham Young University-Idaho</w:t>
            </w:r>
          </w:p>
          <w:p w14:paraId="3D82E6D3" w14:textId="3CF751BF" w:rsidR="00BD5FD7" w:rsidRPr="00221826" w:rsidRDefault="00BD5FD7" w:rsidP="00CB5C94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 w:rsidR="0074100C">
              <w:t xml:space="preserve"> </w:t>
            </w:r>
            <w:r w:rsidR="00E92CB7">
              <w:t>|</w:t>
            </w:r>
            <w:r w:rsidR="00E92CB7" w:rsidRPr="00221826">
              <w:t xml:space="preserve"> </w:t>
            </w:r>
            <w:r w:rsidR="00E92CB7">
              <w:t>Rexburg, ID</w:t>
            </w:r>
          </w:p>
          <w:p w14:paraId="6B3922A8" w14:textId="5A32BBD8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Worked</w:t>
            </w:r>
            <w:r w:rsidRPr="00221826">
              <w:t xml:space="preserve"> as Teacher Assistant for Computer Science professor in </w:t>
            </w:r>
            <w:r>
              <w:t xml:space="preserve">4 </w:t>
            </w:r>
            <w:r w:rsidRPr="00221826">
              <w:t>C++</w:t>
            </w:r>
            <w:r>
              <w:t xml:space="preserve"> and Python sections</w:t>
            </w:r>
            <w:r w:rsidRPr="00221826">
              <w:t xml:space="preserve">. </w:t>
            </w:r>
          </w:p>
          <w:p w14:paraId="41D5F995" w14:textId="7E8E4242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Graded more than a 1000 of coding </w:t>
            </w:r>
            <w:r w:rsidRPr="00221826">
              <w:t>projects</w:t>
            </w:r>
            <w:r>
              <w:t xml:space="preserve"> and </w:t>
            </w:r>
            <w:r w:rsidRPr="00221826">
              <w:t>homework assignments</w:t>
            </w:r>
            <w:r>
              <w:t>.</w:t>
            </w:r>
          </w:p>
          <w:p w14:paraId="61DE05C7" w14:textId="655B3580" w:rsidR="00BD5FD7" w:rsidRPr="00A9151B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Oversaw the Computer Science help lab</w:t>
            </w:r>
            <w:r w:rsidRPr="00221826">
              <w:t xml:space="preserve"> and</w:t>
            </w:r>
            <w:r>
              <w:t xml:space="preserve"> provided</w:t>
            </w:r>
            <w:r w:rsidRPr="00221826">
              <w:t xml:space="preserve"> 1 on 1 personal </w:t>
            </w:r>
            <w:r w:rsidR="000903EE">
              <w:t>assistance</w:t>
            </w:r>
            <w:r w:rsidRPr="00221826">
              <w:t>.</w:t>
            </w:r>
            <w:r w:rsidRPr="00A9151B">
              <w:rPr>
                <w:rFonts w:ascii="Lato" w:hAnsi="Lato" w:cs="Lato"/>
                <w:color w:val="auto"/>
                <w:sz w:val="18"/>
                <w:szCs w:val="18"/>
              </w:rPr>
              <w:t xml:space="preserve"> </w:t>
            </w:r>
          </w:p>
          <w:p w14:paraId="1D9092A4" w14:textId="77777777" w:rsidR="00BD5FD7" w:rsidRDefault="00BD5FD7" w:rsidP="008872CA">
            <w:pPr>
              <w:pStyle w:val="Text"/>
              <w:numPr>
                <w:ilvl w:val="0"/>
                <w:numId w:val="1"/>
              </w:numPr>
              <w:ind w:left="360"/>
            </w:pPr>
            <w:r w:rsidRPr="00A9151B">
              <w:t>Supervisor: Nate Phillips</w:t>
            </w:r>
            <w:r>
              <w:t xml:space="preserve">, </w:t>
            </w:r>
            <w:r w:rsidRPr="00A9151B">
              <w:t>Computer Science &amp; Elec Eng. Faculty</w:t>
            </w:r>
            <w:r>
              <w:t xml:space="preserve">, </w:t>
            </w:r>
            <w:r w:rsidRPr="00A9151B">
              <w:t>+12084967625</w:t>
            </w:r>
            <w:r>
              <w:t xml:space="preserve">, </w:t>
            </w:r>
            <w:r w:rsidRPr="00A9151B">
              <w:t>phillipsken@byui.edu</w:t>
            </w:r>
          </w:p>
          <w:p w14:paraId="1CDABE33" w14:textId="063FE232" w:rsidR="001855E4" w:rsidRDefault="00CB467B" w:rsidP="008872CA">
            <w:pPr>
              <w:pStyle w:val="Style1"/>
            </w:pPr>
            <w:r w:rsidRPr="00CB467B">
              <w:t xml:space="preserve">Full-Stack Web Developer </w:t>
            </w:r>
            <w:r w:rsidR="00E249D1">
              <w:t>| Freelance, self-employed</w:t>
            </w:r>
          </w:p>
          <w:p w14:paraId="4E564DE8" w14:textId="1A89359E" w:rsidR="00BD5FD7" w:rsidRPr="00221826" w:rsidRDefault="00BD5FD7" w:rsidP="00CB5C94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5FF79D30" w14:textId="6322FE8B" w:rsidR="00BD5FD7" w:rsidRDefault="00BD5FD7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>
              <w:t>developing UI and UX</w:t>
            </w:r>
            <w:r w:rsidRPr="00221826">
              <w:t>, PSD to HTML,</w:t>
            </w:r>
            <w:r>
              <w:t xml:space="preserve"> </w:t>
            </w:r>
            <w:r w:rsidRPr="00221826">
              <w:t xml:space="preserve">animations, </w:t>
            </w:r>
            <w:r>
              <w:t>installing CMS (WordPress, MODX</w:t>
            </w:r>
            <w:r w:rsidR="0078785E">
              <w:t>, OpenCart</w:t>
            </w:r>
            <w:r>
              <w:t xml:space="preserve">), and </w:t>
            </w:r>
            <w:r w:rsidRPr="00221826">
              <w:t xml:space="preserve">SEO </w:t>
            </w:r>
            <w:r>
              <w:t>optimization</w:t>
            </w:r>
            <w:r w:rsidRPr="00221826">
              <w:t xml:space="preserve">. </w:t>
            </w:r>
          </w:p>
          <w:p w14:paraId="4FBDAA1C" w14:textId="4D31367A" w:rsidR="00BD5FD7" w:rsidRDefault="00BD5FD7" w:rsidP="00970963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4" w:history="1">
              <w:r w:rsidR="00970963"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5" w:history="1">
              <w:r w:rsidR="00970963"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F7F207F" w14:textId="1D71D65F" w:rsidR="007F27AE" w:rsidRDefault="005A0DC2" w:rsidP="007F27AE">
            <w:pPr>
              <w:pStyle w:val="Style1"/>
            </w:pPr>
            <w:r>
              <w:t>Android Developer</w:t>
            </w:r>
            <w:r w:rsidR="007F27AE">
              <w:t xml:space="preserve"> | </w:t>
            </w:r>
            <w:r>
              <w:t xml:space="preserve">MasSMS </w:t>
            </w:r>
            <w:r w:rsidR="007F27AE">
              <w:t>Project</w:t>
            </w:r>
          </w:p>
          <w:p w14:paraId="5B0E887E" w14:textId="36A62D43" w:rsidR="007F27AE" w:rsidRPr="00221826" w:rsidRDefault="00D57DB6" w:rsidP="007F27AE">
            <w:pPr>
              <w:pStyle w:val="Style1"/>
              <w:spacing w:before="0"/>
            </w:pPr>
            <w:r>
              <w:t>May</w:t>
            </w:r>
            <w:r w:rsidR="007F27AE">
              <w:t xml:space="preserve"> </w:t>
            </w:r>
            <w:r w:rsidR="007F27AE" w:rsidRPr="00221826">
              <w:t>20</w:t>
            </w:r>
            <w:r w:rsidR="00375C50">
              <w:t>20</w:t>
            </w:r>
            <w:r w:rsidR="007F27AE">
              <w:t xml:space="preserve"> – </w:t>
            </w:r>
            <w:r>
              <w:t>July</w:t>
            </w:r>
            <w:r w:rsidR="007F27AE">
              <w:t xml:space="preserve"> </w:t>
            </w:r>
            <w:r w:rsidR="00375C50">
              <w:t>2020</w:t>
            </w:r>
          </w:p>
          <w:p w14:paraId="58A68339" w14:textId="211A10B2" w:rsidR="00077828" w:rsidRDefault="00456045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 w:rsidR="00077828">
              <w:t>can be imported from</w:t>
            </w:r>
            <w:r w:rsidRPr="00456045">
              <w:t xml:space="preserve"> Excel</w:t>
            </w:r>
            <w:r w:rsidR="00077828">
              <w:t>.</w:t>
            </w:r>
          </w:p>
          <w:p w14:paraId="61D3C164" w14:textId="14730C4B" w:rsidR="008B7DA9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Designed</w:t>
            </w:r>
            <w:r w:rsidR="00C51E58">
              <w:t xml:space="preserve"> android</w:t>
            </w:r>
            <w:r>
              <w:t xml:space="preserve"> app architecture using MVP design pattern.</w:t>
            </w:r>
          </w:p>
          <w:p w14:paraId="6677CCEA" w14:textId="5B9057F9" w:rsidR="00077828" w:rsidRDefault="008B7DA9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>Developed conversion methods and worked with JSON</w:t>
            </w:r>
          </w:p>
          <w:p w14:paraId="36DEEC3F" w14:textId="2FA9FD81" w:rsidR="00077828" w:rsidRDefault="00B145A4" w:rsidP="00077828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Worked extensively with </w:t>
            </w:r>
            <w:r w:rsidR="008338E2" w:rsidRPr="008338E2">
              <w:t>SQLite</w:t>
            </w:r>
            <w:r w:rsidR="008338E2">
              <w:t xml:space="preserve"> database and Internal memory </w:t>
            </w:r>
          </w:p>
          <w:p w14:paraId="3ED541E5" w14:textId="088D2882" w:rsidR="009C0572" w:rsidRPr="008B7DA9" w:rsidRDefault="00D421D2" w:rsidP="00077828">
            <w:pPr>
              <w:pStyle w:val="Text"/>
              <w:numPr>
                <w:ilvl w:val="0"/>
                <w:numId w:val="7"/>
              </w:numPr>
              <w:ind w:left="360" w:hanging="216"/>
              <w:rPr>
                <w:color w:val="BF9268" w:themeColor="accent2"/>
              </w:rPr>
            </w:pPr>
            <w:hyperlink r:id="rId16" w:history="1">
              <w:r w:rsidR="008B7DA9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1DBCA6A4" w14:textId="7899C987" w:rsidR="00077828" w:rsidRPr="00077828" w:rsidRDefault="00077828" w:rsidP="00077828"/>
        </w:tc>
      </w:tr>
      <w:tr w:rsidR="004E2D80" w:rsidRPr="001700F2" w14:paraId="56AD620A" w14:textId="77777777" w:rsidTr="00024DC1">
        <w:trPr>
          <w:trHeight w:val="742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77777777" w:rsidR="004E2D80" w:rsidRDefault="004E2D80" w:rsidP="00A70FDE">
            <w:pPr>
              <w:pStyle w:val="Subtitle"/>
            </w:pPr>
            <w:r w:rsidRPr="006A44E9">
              <w:rPr>
                <w:rStyle w:val="SubtitleChar"/>
              </w:rPr>
              <w:t>COURSEWORK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422CDF7F" w:rsidR="004E2D80" w:rsidRDefault="004E2D80" w:rsidP="00A70FDE">
            <w:pPr>
              <w:pStyle w:val="Text"/>
            </w:pPr>
            <w:r w:rsidRPr="0018689A">
              <w:t>C++</w:t>
            </w:r>
            <w:r>
              <w:t>, Java, Android Development, Data Structures, Software Development, Software Design, Intro to AI, Search Algorithms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6D5119E1" w14:textId="77777777" w:rsidR="004E2D80" w:rsidRDefault="004E2D80" w:rsidP="00A70FDE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Math,</w:t>
            </w:r>
            <w:r w:rsidRPr="000F4268">
              <w:t xml:space="preserve"> Math Tutor Preparation</w:t>
            </w:r>
          </w:p>
          <w:p w14:paraId="4386A18B" w14:textId="77777777" w:rsidR="004E2D80" w:rsidRDefault="004E2D80" w:rsidP="00A70FDE">
            <w:pPr>
              <w:pStyle w:val="Subtitle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id w:val="643243678"/>
                <w:placeholder>
                  <w:docPart w:val="EB5811BDCC1441D9AFC206FFD08538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7A66EB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7BC6332F" w14:textId="77777777" w:rsidR="004E2D80" w:rsidRDefault="004E2D80" w:rsidP="00870C57">
            <w:pPr>
              <w:pStyle w:val="Style2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7DA68F93" w14:textId="77777777" w:rsidR="004E2D80" w:rsidRPr="00E43728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79DF0431" w14:textId="77777777" w:rsidR="004E2D80" w:rsidRDefault="004E2D80" w:rsidP="00870C5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2FEDDA7" w14:textId="23505AEF" w:rsidR="00A76C7D" w:rsidRDefault="004E2D80" w:rsidP="00A70FDE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5CBD4F06" w14:textId="1621D605" w:rsidR="00091973" w:rsidRPr="00091973" w:rsidRDefault="00091973" w:rsidP="00091973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7777777" w:rsidR="00091973" w:rsidRDefault="00091973" w:rsidP="00091973">
            <w:pPr>
              <w:pStyle w:val="Subtitle"/>
            </w:pPr>
            <w:r>
              <w:t>AWARDS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5B56674E" w14:textId="77777777" w:rsidR="00091973" w:rsidRDefault="00091973" w:rsidP="00091973">
            <w:pPr>
              <w:pStyle w:val="Text"/>
            </w:pPr>
            <w:r>
              <w:t>Dean’s High Honors List at CWRU</w:t>
            </w:r>
          </w:p>
          <w:p w14:paraId="1CC5F9F9" w14:textId="0DDA7582" w:rsidR="00091973" w:rsidRPr="006A44E9" w:rsidRDefault="00851669" w:rsidP="00091973">
            <w:pPr>
              <w:pStyle w:val="Text"/>
            </w:pPr>
            <w:r>
              <w:t>Full-tuition</w:t>
            </w:r>
            <w:r w:rsidR="00091973">
              <w:t xml:space="preserve"> CWRU Scholarship</w:t>
            </w:r>
          </w:p>
          <w:p w14:paraId="2B6D6F50" w14:textId="668A2E00" w:rsidR="00091973" w:rsidRPr="00091973" w:rsidRDefault="00091973" w:rsidP="00091973">
            <w:pPr>
              <w:rPr>
                <w:lang w:eastAsia="ja-JP"/>
              </w:rPr>
            </w:pP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78F13E3C" w:rsidR="004E2D80" w:rsidRPr="001700F2" w:rsidRDefault="004E2D80" w:rsidP="00B76AEC">
            <w:pPr>
              <w:pStyle w:val="Heading1"/>
            </w:pPr>
            <w:r w:rsidRPr="00884769">
              <w:t>LEADERSHIP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1A1B04CA" w14:textId="51C235E1" w:rsidR="004E2D80" w:rsidRDefault="004E2D80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Co-founder | 2018</w:t>
            </w:r>
          </w:p>
          <w:p w14:paraId="1372D860" w14:textId="2A6DDE37" w:rsidR="004E2D80" w:rsidRDefault="004E2D80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Co-founded a n</w:t>
            </w:r>
            <w:r w:rsidRPr="002C226F">
              <w:t>on-profit event</w:t>
            </w:r>
            <w:r>
              <w:t xml:space="preserve"> that helped over 300 middle and high school students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Event focused on the application of STEM subjects in real life as tools to execute ideas.</w:t>
            </w:r>
          </w:p>
          <w:p w14:paraId="39FDC378" w14:textId="05F1F658" w:rsidR="004E2D80" w:rsidRPr="002C226F" w:rsidRDefault="004E2D80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the</w:t>
            </w:r>
            <w:r w:rsidRPr="002C226F">
              <w:t xml:space="preserve"> </w:t>
            </w:r>
            <w:r>
              <w:t xml:space="preserve">event </w:t>
            </w:r>
            <w:r w:rsidRPr="002C226F">
              <w:t>organization</w:t>
            </w:r>
            <w:r>
              <w:t xml:space="preserve"> team</w:t>
            </w:r>
            <w:r w:rsidRPr="002C226F">
              <w:t>.</w:t>
            </w:r>
            <w:r>
              <w:t xml:space="preserve"> </w:t>
            </w:r>
            <w:r w:rsidRPr="002C226F">
              <w:t>Played one of the</w:t>
            </w:r>
            <w:r>
              <w:t xml:space="preserve"> </w:t>
            </w:r>
            <w:r w:rsidRPr="002C226F">
              <w:t>leading roles in negotiating with sponsors</w:t>
            </w:r>
            <w:r>
              <w:t xml:space="preserve"> and speakers, </w:t>
            </w:r>
            <w:r w:rsidRPr="002C226F">
              <w:t>advertising</w:t>
            </w:r>
            <w:r>
              <w:t>,</w:t>
            </w:r>
            <w:r w:rsidRPr="002C226F">
              <w:t xml:space="preserve"> site</w:t>
            </w:r>
            <w:r>
              <w:t xml:space="preserve"> management.</w:t>
            </w:r>
            <w:r w:rsidRPr="002C226F">
              <w:t xml:space="preserve">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7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47FED" w14:textId="77777777" w:rsidR="00D421D2" w:rsidRDefault="00D421D2" w:rsidP="00F316AD">
      <w:r>
        <w:separator/>
      </w:r>
    </w:p>
  </w:endnote>
  <w:endnote w:type="continuationSeparator" w:id="0">
    <w:p w14:paraId="1657AC4C" w14:textId="77777777" w:rsidR="00D421D2" w:rsidRDefault="00D421D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B27D" w14:textId="77777777" w:rsidR="00D421D2" w:rsidRDefault="00D421D2" w:rsidP="00F316AD">
      <w:r>
        <w:separator/>
      </w:r>
    </w:p>
  </w:footnote>
  <w:footnote w:type="continuationSeparator" w:id="0">
    <w:p w14:paraId="4D551B2F" w14:textId="77777777" w:rsidR="00D421D2" w:rsidRDefault="00D421D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4150"/>
    <w:rsid w:val="001F5A72"/>
    <w:rsid w:val="002034E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4D10"/>
    <w:rsid w:val="002651AA"/>
    <w:rsid w:val="00270C9A"/>
    <w:rsid w:val="00270D9B"/>
    <w:rsid w:val="00273857"/>
    <w:rsid w:val="00281B6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5530"/>
    <w:rsid w:val="002E5AEE"/>
    <w:rsid w:val="002E7053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5829"/>
    <w:rsid w:val="003A03CF"/>
    <w:rsid w:val="003A4129"/>
    <w:rsid w:val="003B0ADA"/>
    <w:rsid w:val="003C01AA"/>
    <w:rsid w:val="003D37DD"/>
    <w:rsid w:val="003D4CF5"/>
    <w:rsid w:val="003D50C2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17A7D"/>
    <w:rsid w:val="00422296"/>
    <w:rsid w:val="00426DC2"/>
    <w:rsid w:val="0043302C"/>
    <w:rsid w:val="004369DC"/>
    <w:rsid w:val="00442042"/>
    <w:rsid w:val="00456045"/>
    <w:rsid w:val="00470B59"/>
    <w:rsid w:val="004844D4"/>
    <w:rsid w:val="00490C2C"/>
    <w:rsid w:val="004957A6"/>
    <w:rsid w:val="004A76B7"/>
    <w:rsid w:val="004B724D"/>
    <w:rsid w:val="004B732B"/>
    <w:rsid w:val="004B78D0"/>
    <w:rsid w:val="004B7D7A"/>
    <w:rsid w:val="004C7CDF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7732B"/>
    <w:rsid w:val="00580050"/>
    <w:rsid w:val="00582BD8"/>
    <w:rsid w:val="00593A67"/>
    <w:rsid w:val="00594EFC"/>
    <w:rsid w:val="00594FB9"/>
    <w:rsid w:val="005A0D59"/>
    <w:rsid w:val="005A0DC2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840F5"/>
    <w:rsid w:val="00692849"/>
    <w:rsid w:val="00693802"/>
    <w:rsid w:val="0069585D"/>
    <w:rsid w:val="006A2C2E"/>
    <w:rsid w:val="006A44E9"/>
    <w:rsid w:val="006B4A66"/>
    <w:rsid w:val="006C60E6"/>
    <w:rsid w:val="006D4BB0"/>
    <w:rsid w:val="00713E01"/>
    <w:rsid w:val="00717BEA"/>
    <w:rsid w:val="007217E3"/>
    <w:rsid w:val="0072389E"/>
    <w:rsid w:val="007338EA"/>
    <w:rsid w:val="0074100C"/>
    <w:rsid w:val="00744536"/>
    <w:rsid w:val="00751D81"/>
    <w:rsid w:val="0076586B"/>
    <w:rsid w:val="00776F55"/>
    <w:rsid w:val="007771A6"/>
    <w:rsid w:val="007776C5"/>
    <w:rsid w:val="0078785E"/>
    <w:rsid w:val="007A5767"/>
    <w:rsid w:val="007A66EB"/>
    <w:rsid w:val="007B090C"/>
    <w:rsid w:val="007B2CCD"/>
    <w:rsid w:val="007C085E"/>
    <w:rsid w:val="007C1B87"/>
    <w:rsid w:val="007C561C"/>
    <w:rsid w:val="007D30FE"/>
    <w:rsid w:val="007E3514"/>
    <w:rsid w:val="007E5C46"/>
    <w:rsid w:val="007E7BD0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E1ECD"/>
    <w:rsid w:val="008F7BDA"/>
    <w:rsid w:val="0090118D"/>
    <w:rsid w:val="00907A36"/>
    <w:rsid w:val="00910929"/>
    <w:rsid w:val="00914D8D"/>
    <w:rsid w:val="00917765"/>
    <w:rsid w:val="009343EF"/>
    <w:rsid w:val="009365E2"/>
    <w:rsid w:val="00940D08"/>
    <w:rsid w:val="00942278"/>
    <w:rsid w:val="00942401"/>
    <w:rsid w:val="00944BEC"/>
    <w:rsid w:val="00952A4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43A8"/>
    <w:rsid w:val="009D522A"/>
    <w:rsid w:val="009D5991"/>
    <w:rsid w:val="009D5A7F"/>
    <w:rsid w:val="009E68D2"/>
    <w:rsid w:val="00A0650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6FDA"/>
    <w:rsid w:val="00AB638E"/>
    <w:rsid w:val="00AC0662"/>
    <w:rsid w:val="00AC575D"/>
    <w:rsid w:val="00AD4C00"/>
    <w:rsid w:val="00AE1945"/>
    <w:rsid w:val="00AF1A21"/>
    <w:rsid w:val="00AF2ABA"/>
    <w:rsid w:val="00B145A4"/>
    <w:rsid w:val="00B14930"/>
    <w:rsid w:val="00B15A92"/>
    <w:rsid w:val="00B30E3D"/>
    <w:rsid w:val="00B4010A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10675"/>
    <w:rsid w:val="00C16E66"/>
    <w:rsid w:val="00C17AA9"/>
    <w:rsid w:val="00C24A82"/>
    <w:rsid w:val="00C26A32"/>
    <w:rsid w:val="00C37911"/>
    <w:rsid w:val="00C43D39"/>
    <w:rsid w:val="00C465FF"/>
    <w:rsid w:val="00C51E58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D4CD0"/>
    <w:rsid w:val="00CD50FD"/>
    <w:rsid w:val="00CD5CBC"/>
    <w:rsid w:val="00CE7084"/>
    <w:rsid w:val="00D040DF"/>
    <w:rsid w:val="00D06E5B"/>
    <w:rsid w:val="00D11892"/>
    <w:rsid w:val="00D20DA9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edorenkood/MasS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ddwe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B5811BDCC1441D9AFC206FFD0853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C9BA1-6464-4674-922F-03A8CDCD2401}"/>
      </w:docPartPr>
      <w:docPartBody>
        <w:p w:rsidR="00441F5E" w:rsidRDefault="0012788D" w:rsidP="0012788D">
          <w:pPr>
            <w:pStyle w:val="EB5811BDCC1441D9AFC206FFD085384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71732D"/>
    <w:rsid w:val="00792179"/>
    <w:rsid w:val="0079261A"/>
    <w:rsid w:val="00AA50CF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12788D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EB5811BDCC1441D9AFC206FFD0853841">
    <w:name w:val="EB5811BDCC1441D9AFC206FFD085384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2021-01-27T19:28:00Z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