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A5010" w14:textId="77777777" w:rsidR="00C55D85" w:rsidRDefault="00127C0F" w:rsidP="00127C0F">
      <w:pPr>
        <w:pStyle w:val="GraphicAnchor"/>
      </w:pPr>
      <w:r w:rsidRPr="001700F2">
        <w:rPr>
          <w:rFonts w:ascii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C8320A" wp14:editId="4134905C">
                <wp:simplePos x="0" y="0"/>
                <wp:positionH relativeFrom="page">
                  <wp:align>center</wp:align>
                </wp:positionH>
                <wp:positionV relativeFrom="paragraph">
                  <wp:posOffset>-452063</wp:posOffset>
                </wp:positionV>
                <wp:extent cx="7772400" cy="1249200"/>
                <wp:effectExtent l="0" t="0" r="0" b="8255"/>
                <wp:wrapNone/>
                <wp:docPr id="6" name="Rectangle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249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D3FDA" id="Rectangle 7" o:spid="_x0000_s1026" style="position:absolute;margin-left:0;margin-top:-35.6pt;width:612pt;height:98.3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" fillcolor="#303848 [3204]" stroked="f">
                <w10:wrap anchorx="page"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3040"/>
        <w:gridCol w:w="3067"/>
        <w:gridCol w:w="3193"/>
      </w:tblGrid>
      <w:tr w:rsidR="00127C0F" w:rsidRPr="001700F2" w14:paraId="16FD1FA5" w14:textId="77777777" w:rsidTr="00127C0F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4F875CBA" w14:textId="7DCB4B91" w:rsidR="00127C0F" w:rsidRPr="001700F2" w:rsidRDefault="00050380" w:rsidP="00050380">
            <w:pPr>
              <w:pStyle w:val="Subtitle"/>
              <w:spacing w:before="360"/>
            </w:pPr>
            <w:r w:rsidRPr="00050380">
              <w:rPr>
                <w:sz w:val="52"/>
              </w:rPr>
              <w:t>Oleksii Fedorenko</w:t>
            </w:r>
            <w:r w:rsidR="00127C0F" w:rsidRPr="001700F2">
              <w:t xml:space="preserve"> </w:t>
            </w:r>
          </w:p>
        </w:tc>
      </w:tr>
      <w:tr w:rsidR="00127C0F" w:rsidRPr="001700F2" w14:paraId="125E97BD" w14:textId="77777777" w:rsidTr="0027012A">
        <w:trPr>
          <w:trHeight w:val="438"/>
        </w:trPr>
        <w:tc>
          <w:tcPr>
            <w:tcW w:w="9300" w:type="dxa"/>
            <w:gridSpan w:val="3"/>
            <w:tcBorders>
              <w:top w:val="single" w:sz="24" w:space="0" w:color="BF9268" w:themeColor="accent2"/>
            </w:tcBorders>
            <w:vAlign w:val="center"/>
          </w:tcPr>
          <w:p w14:paraId="07B3A8C7" w14:textId="77777777" w:rsidR="00127C0F" w:rsidRPr="00EE275A" w:rsidRDefault="00127C0F" w:rsidP="00B20DFA"/>
        </w:tc>
      </w:tr>
      <w:tr w:rsidR="00127C0F" w:rsidRPr="001700F2" w14:paraId="2F4033AF" w14:textId="77777777" w:rsidTr="00127C0F">
        <w:trPr>
          <w:trHeight w:val="210"/>
        </w:trPr>
        <w:tc>
          <w:tcPr>
            <w:tcW w:w="3098" w:type="dxa"/>
            <w:tcBorders>
              <w:bottom w:val="single" w:sz="18" w:space="0" w:color="BF9268" w:themeColor="accent2"/>
            </w:tcBorders>
          </w:tcPr>
          <w:p w14:paraId="51EFDF0A" w14:textId="77777777" w:rsidR="00127C0F" w:rsidRPr="001700F2" w:rsidRDefault="00127C0F" w:rsidP="00B20DFA"/>
        </w:tc>
        <w:tc>
          <w:tcPr>
            <w:tcW w:w="3107" w:type="dxa"/>
            <w:vMerge w:val="restart"/>
            <w:shd w:val="clear" w:color="auto" w:fill="303848" w:themeFill="accent1"/>
            <w:vAlign w:val="center"/>
          </w:tcPr>
          <w:p w14:paraId="7A4C5101" w14:textId="77777777" w:rsidR="00127C0F" w:rsidRPr="001700F2" w:rsidRDefault="00545218" w:rsidP="00127C0F">
            <w:pPr>
              <w:pStyle w:val="Heading1"/>
            </w:pPr>
            <w:sdt>
              <w:sdtPr>
                <w:id w:val="-1215895415"/>
                <w:placeholder>
                  <w:docPart w:val="130D3B0818EA47E4BC9D9C6E4FB280E6"/>
                </w:placeholder>
                <w:temporary/>
                <w:showingPlcHdr/>
                <w15:appearance w15:val="hidden"/>
              </w:sdtPr>
              <w:sdtEndPr/>
              <w:sdtContent>
                <w:r w:rsidR="00127C0F">
                  <w:t>CONTACT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5CCC936A" w14:textId="77777777" w:rsidR="00127C0F" w:rsidRPr="001700F2" w:rsidRDefault="00127C0F" w:rsidP="00B20DFA"/>
        </w:tc>
      </w:tr>
      <w:tr w:rsidR="00127C0F" w:rsidRPr="001700F2" w14:paraId="16815FCD" w14:textId="77777777" w:rsidTr="00127C0F">
        <w:trPr>
          <w:trHeight w:val="210"/>
        </w:trPr>
        <w:tc>
          <w:tcPr>
            <w:tcW w:w="3098" w:type="dxa"/>
            <w:tcBorders>
              <w:top w:val="single" w:sz="18" w:space="0" w:color="BF9268" w:themeColor="accent2"/>
            </w:tcBorders>
          </w:tcPr>
          <w:p w14:paraId="4D0B82CF" w14:textId="77777777" w:rsidR="00127C0F" w:rsidRPr="001700F2" w:rsidRDefault="00127C0F" w:rsidP="00B20DFA"/>
        </w:tc>
        <w:tc>
          <w:tcPr>
            <w:tcW w:w="3107" w:type="dxa"/>
            <w:vMerge/>
            <w:shd w:val="clear" w:color="auto" w:fill="303848" w:themeFill="accent1"/>
            <w:vAlign w:val="center"/>
          </w:tcPr>
          <w:p w14:paraId="4DA62EEB" w14:textId="77777777" w:rsidR="00127C0F" w:rsidRPr="001700F2" w:rsidRDefault="00127C0F" w:rsidP="00B20DFA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7B62C08A" w14:textId="77777777" w:rsidR="00127C0F" w:rsidRPr="001700F2" w:rsidRDefault="00127C0F" w:rsidP="00B20DFA">
            <w:pPr>
              <w:rPr>
                <w:noProof/>
              </w:rPr>
            </w:pPr>
          </w:p>
        </w:tc>
      </w:tr>
      <w:tr w:rsidR="00127C0F" w:rsidRPr="001700F2" w14:paraId="168D179B" w14:textId="77777777" w:rsidTr="00127C0F">
        <w:trPr>
          <w:trHeight w:val="1099"/>
        </w:trPr>
        <w:tc>
          <w:tcPr>
            <w:tcW w:w="3098" w:type="dxa"/>
            <w:vAlign w:val="center"/>
          </w:tcPr>
          <w:p w14:paraId="7C450413" w14:textId="35919648" w:rsidR="00127C0F" w:rsidRPr="001700F2" w:rsidRDefault="008A2E52" w:rsidP="00127C0F">
            <w:pPr>
              <w:jc w:val="center"/>
            </w:pPr>
            <w:r>
              <w:rPr>
                <w:szCs w:val="22"/>
              </w:rPr>
              <w:t>4230 Medina River Loop, Spring, TX</w:t>
            </w:r>
          </w:p>
        </w:tc>
        <w:tc>
          <w:tcPr>
            <w:tcW w:w="3107" w:type="dxa"/>
            <w:vAlign w:val="center"/>
          </w:tcPr>
          <w:p w14:paraId="7EBA4D7A" w14:textId="4C307CEC" w:rsidR="00127C0F" w:rsidRPr="001700F2" w:rsidRDefault="008A2E52" w:rsidP="00127C0F">
            <w:pPr>
              <w:jc w:val="center"/>
            </w:pPr>
            <w:r w:rsidRPr="00222C2F">
              <w:rPr>
                <w:szCs w:val="22"/>
              </w:rPr>
              <w:t>+1 (832) 599-0709</w:t>
            </w:r>
          </w:p>
        </w:tc>
        <w:tc>
          <w:tcPr>
            <w:tcW w:w="3095" w:type="dxa"/>
            <w:vAlign w:val="center"/>
          </w:tcPr>
          <w:p w14:paraId="4C3B35D5" w14:textId="408F499F" w:rsidR="00127C0F" w:rsidRPr="001700F2" w:rsidRDefault="008A2E52" w:rsidP="00127C0F">
            <w:pPr>
              <w:jc w:val="center"/>
            </w:pPr>
            <w:r w:rsidRPr="00222C2F">
              <w:rPr>
                <w:szCs w:val="22"/>
              </w:rPr>
              <w:t>fedorenkoalex23@gmail.com</w:t>
            </w:r>
          </w:p>
        </w:tc>
      </w:tr>
      <w:tr w:rsidR="00F219FB" w:rsidRPr="001700F2" w14:paraId="311AC9BD" w14:textId="77777777" w:rsidTr="00E75C2E">
        <w:trPr>
          <w:trHeight w:val="284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shd w:val="clear" w:color="auto" w:fill="FFFFFF" w:themeFill="background1"/>
            <w:vAlign w:val="center"/>
          </w:tcPr>
          <w:p w14:paraId="53BDBD7A" w14:textId="77777777" w:rsidR="00F219FB" w:rsidRPr="001700F2" w:rsidRDefault="00F219FB" w:rsidP="00DB7F49"/>
        </w:tc>
      </w:tr>
      <w:tr w:rsidR="00F219FB" w:rsidRPr="001700F2" w14:paraId="5A8C47B2" w14:textId="77777777" w:rsidTr="00974D24">
        <w:trPr>
          <w:trHeight w:val="284"/>
        </w:trPr>
        <w:tc>
          <w:tcPr>
            <w:tcW w:w="9300" w:type="dxa"/>
            <w:gridSpan w:val="3"/>
            <w:tcBorders>
              <w:top w:val="single" w:sz="18" w:space="0" w:color="BF9268" w:themeColor="accent2"/>
            </w:tcBorders>
            <w:shd w:val="clear" w:color="auto" w:fill="FFFFFF" w:themeFill="background1"/>
            <w:vAlign w:val="center"/>
          </w:tcPr>
          <w:p w14:paraId="5D387924" w14:textId="77777777" w:rsidR="00F219FB" w:rsidRPr="001700F2" w:rsidRDefault="00F219FB" w:rsidP="00DB7F49"/>
        </w:tc>
      </w:tr>
      <w:tr w:rsidR="008F001E" w:rsidRPr="001700F2" w14:paraId="1655D773" w14:textId="77777777" w:rsidTr="00047EEF">
        <w:trPr>
          <w:trHeight w:val="9225"/>
        </w:trPr>
        <w:tc>
          <w:tcPr>
            <w:tcW w:w="9300" w:type="dxa"/>
            <w:gridSpan w:val="3"/>
            <w:shd w:val="clear" w:color="auto" w:fill="FFFFFF" w:themeFill="background1"/>
          </w:tcPr>
          <w:p w14:paraId="183032F9" w14:textId="47C4D2DB" w:rsidR="008F001E" w:rsidRDefault="00545218" w:rsidP="00B14D04">
            <w:pPr>
              <w:spacing w:before="240"/>
            </w:pPr>
            <w:sdt>
              <w:sdtPr>
                <w:id w:val="2099673673"/>
                <w:placeholder>
                  <w:docPart w:val="A2014D2F345F4A53B65B730501D1D1F5"/>
                </w:placeholder>
                <w:temporary/>
                <w:showingPlcHdr/>
                <w15:appearance w15:val="hidden"/>
              </w:sdtPr>
              <w:sdtEndPr/>
              <w:sdtContent>
                <w:r w:rsidR="008F001E" w:rsidRPr="00BF09B3">
                  <w:t>Dear</w:t>
                </w:r>
              </w:sdtContent>
            </w:sdt>
            <w:r w:rsidR="008F001E">
              <w:t xml:space="preserve"> </w:t>
            </w:r>
            <w:r w:rsidR="00C921AD" w:rsidRPr="00C921AD">
              <w:t>Hiring Manager</w:t>
            </w:r>
            <w:r w:rsidR="008F001E" w:rsidRPr="00BF09B3">
              <w:t>,</w:t>
            </w:r>
          </w:p>
          <w:p w14:paraId="373D3647" w14:textId="233888EB" w:rsidR="00D96CA3" w:rsidRDefault="00D96CA3" w:rsidP="00D96CA3">
            <w:pPr>
              <w:spacing w:before="240"/>
              <w:ind w:firstLine="336"/>
            </w:pPr>
            <w:r>
              <w:t xml:space="preserve">Even though I am a Computer Science major, I am particularly interested in the ways to promote, run, and improve business using technology. I had some experience developing online courses myself. I want the position of Fowler Center Undergraduate Student Research/Entrepreneurship Support to expand my knowledge in business promotion and management and learn how I can improve it in my future projects using my expertise in Computer Science. </w:t>
            </w:r>
          </w:p>
          <w:p w14:paraId="4509F6FC" w14:textId="3D4BE261" w:rsidR="00D96CA3" w:rsidRDefault="00D96CA3" w:rsidP="00D96CA3">
            <w:pPr>
              <w:spacing w:before="240"/>
              <w:ind w:firstLine="336"/>
            </w:pPr>
            <w:r>
              <w:t xml:space="preserve">Relative to the position I also worked as a Teacher Assistant in the C++ and Python classes. As a Teacher Assistant, my responsibilities included grading and developing assignments. In addition to that, I had to help struggling students in personal appointments. I also had to attend the Computer Science lab and helped students with questions. My other job was in the Math Lab as a Math Tutor. As a Math Tutor, my responsibilities included shifts in the Math Lab, which provides on-demand help to students with questions. In addition to Math Lab shifts, I did 1-on-1 appointments with the students. I tutor trigonometry, college algebra, pre-calc, calculus, statistics. This shows that I have an abundance of experience in professional communication. </w:t>
            </w:r>
          </w:p>
          <w:p w14:paraId="1B9B5B5A" w14:textId="1CBA9752" w:rsidR="00D96CA3" w:rsidRDefault="00D96CA3" w:rsidP="00D96CA3">
            <w:pPr>
              <w:spacing w:before="240"/>
              <w:ind w:firstLine="336"/>
            </w:pPr>
            <w:r>
              <w:t xml:space="preserve">I also had experience in managing my small WEB development business and organizing non-profit events. One of the non-profit events that I organized was the Engineering Team Competition (ETC). Non-profit event with a purpose to improve participants' presentational, teamwork, and engineering skills. I was a co-founder. I was in charge of coordinating the organization process, dealing with advertising and sponsors, as well as running our event website. </w:t>
            </w:r>
          </w:p>
          <w:p w14:paraId="14BE5A71" w14:textId="320C4B89" w:rsidR="008F001E" w:rsidRDefault="00D96CA3" w:rsidP="00D96CA3">
            <w:pPr>
              <w:spacing w:before="240"/>
              <w:ind w:firstLine="336"/>
            </w:pPr>
            <w:r>
              <w:t xml:space="preserve">I believe that my skills in WEB development, management, and communication can be beneficial for the tasks performed in the Research/Entrepreneurship Support position. </w:t>
            </w:r>
            <w:sdt>
              <w:sdtPr>
                <w:id w:val="1007951469"/>
                <w:placeholder>
                  <w:docPart w:val="7ADD14E6EA624F3B93D116731B953242"/>
                </w:placeholder>
                <w:temporary/>
                <w:showingPlcHdr/>
                <w15:appearance w15:val="hidden"/>
              </w:sdtPr>
              <w:sdtEndPr/>
              <w:sdtContent>
                <w:r w:rsidR="008F001E">
                  <w:t>Thank you for taking the time to review my resume. I look forward to talking with you.</w:t>
                </w:r>
              </w:sdtContent>
            </w:sdt>
          </w:p>
          <w:p w14:paraId="52B51244" w14:textId="77777777" w:rsidR="008F001E" w:rsidRDefault="00545218" w:rsidP="00B14D04">
            <w:pPr>
              <w:spacing w:before="240"/>
            </w:pPr>
            <w:sdt>
              <w:sdtPr>
                <w:id w:val="-1301306744"/>
                <w:placeholder>
                  <w:docPart w:val="D486608798504C10AD68A7E21DB7775F"/>
                </w:placeholder>
                <w:temporary/>
                <w:showingPlcHdr/>
                <w15:appearance w15:val="hidden"/>
              </w:sdtPr>
              <w:sdtEndPr/>
              <w:sdtContent>
                <w:r w:rsidR="008F001E">
                  <w:t>Sincerely,</w:t>
                </w:r>
              </w:sdtContent>
            </w:sdt>
          </w:p>
          <w:p w14:paraId="6C0997CD" w14:textId="6C0EE9EE" w:rsidR="008F001E" w:rsidRDefault="00047EEF" w:rsidP="00B14D04">
            <w:pPr>
              <w:spacing w:before="240"/>
            </w:pPr>
            <w:r>
              <w:t>Oleksii Fedorenko</w:t>
            </w:r>
          </w:p>
          <w:p w14:paraId="06D43730" w14:textId="746C2028" w:rsidR="008F001E" w:rsidRPr="001700F2" w:rsidRDefault="008F001E" w:rsidP="00DB7F49"/>
        </w:tc>
      </w:tr>
      <w:tr w:rsidR="00DB7F49" w:rsidRPr="001700F2" w14:paraId="3A125FF5" w14:textId="77777777" w:rsidTr="00047EEF">
        <w:trPr>
          <w:trHeight w:val="68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7637144A" w14:textId="77777777" w:rsidR="00DB7F49" w:rsidRPr="001700F2" w:rsidRDefault="00DB7F49" w:rsidP="00DB7F49">
            <w:pPr>
              <w:pStyle w:val="Text"/>
            </w:pPr>
          </w:p>
        </w:tc>
      </w:tr>
    </w:tbl>
    <w:p w14:paraId="6DF80441" w14:textId="77777777" w:rsidR="00127C0F" w:rsidRPr="001700F2" w:rsidRDefault="00127C0F"/>
    <w:sectPr w:rsidR="00127C0F" w:rsidRPr="001700F2" w:rsidSect="00F316AD"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647B5" w14:textId="77777777" w:rsidR="00545218" w:rsidRDefault="00545218" w:rsidP="00F316AD">
      <w:r>
        <w:separator/>
      </w:r>
    </w:p>
  </w:endnote>
  <w:endnote w:type="continuationSeparator" w:id="0">
    <w:p w14:paraId="426EE0A9" w14:textId="77777777" w:rsidR="00545218" w:rsidRDefault="00545218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B3574" w14:textId="77777777" w:rsidR="00545218" w:rsidRDefault="00545218" w:rsidP="00F316AD">
      <w:r>
        <w:separator/>
      </w:r>
    </w:p>
  </w:footnote>
  <w:footnote w:type="continuationSeparator" w:id="0">
    <w:p w14:paraId="44454D38" w14:textId="77777777" w:rsidR="00545218" w:rsidRDefault="00545218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54FF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3A96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0221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BE87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840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0C6F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3ADC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50F2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F26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E83B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BF9268" w:themeColor="accent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F49"/>
    <w:rsid w:val="00047EEF"/>
    <w:rsid w:val="00050380"/>
    <w:rsid w:val="00127C0F"/>
    <w:rsid w:val="001700F2"/>
    <w:rsid w:val="001871FF"/>
    <w:rsid w:val="001E6D36"/>
    <w:rsid w:val="001F4150"/>
    <w:rsid w:val="00260B82"/>
    <w:rsid w:val="00262D30"/>
    <w:rsid w:val="0027012A"/>
    <w:rsid w:val="0029715D"/>
    <w:rsid w:val="0029759E"/>
    <w:rsid w:val="0040233B"/>
    <w:rsid w:val="004D0355"/>
    <w:rsid w:val="004E6224"/>
    <w:rsid w:val="00545218"/>
    <w:rsid w:val="005D2581"/>
    <w:rsid w:val="00614AD5"/>
    <w:rsid w:val="00617740"/>
    <w:rsid w:val="006C60E6"/>
    <w:rsid w:val="006D6671"/>
    <w:rsid w:val="00724519"/>
    <w:rsid w:val="0080521C"/>
    <w:rsid w:val="008424E7"/>
    <w:rsid w:val="00886487"/>
    <w:rsid w:val="0089710E"/>
    <w:rsid w:val="008A2E52"/>
    <w:rsid w:val="008B7A58"/>
    <w:rsid w:val="008F001E"/>
    <w:rsid w:val="008F3A27"/>
    <w:rsid w:val="00904D7B"/>
    <w:rsid w:val="00927902"/>
    <w:rsid w:val="0094139A"/>
    <w:rsid w:val="009D133B"/>
    <w:rsid w:val="00A74E15"/>
    <w:rsid w:val="00B14D04"/>
    <w:rsid w:val="00B55675"/>
    <w:rsid w:val="00C55D85"/>
    <w:rsid w:val="00C921AD"/>
    <w:rsid w:val="00CB7CDE"/>
    <w:rsid w:val="00CD50FD"/>
    <w:rsid w:val="00D20DA9"/>
    <w:rsid w:val="00D26A79"/>
    <w:rsid w:val="00D37A2F"/>
    <w:rsid w:val="00D76390"/>
    <w:rsid w:val="00D96CA3"/>
    <w:rsid w:val="00DB7F49"/>
    <w:rsid w:val="00DD5C35"/>
    <w:rsid w:val="00EA03EF"/>
    <w:rsid w:val="00EE275A"/>
    <w:rsid w:val="00EE2F16"/>
    <w:rsid w:val="00F219FB"/>
    <w:rsid w:val="00F316AD"/>
    <w:rsid w:val="00FD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ED1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8B7A58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E27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EE275A"/>
    <w:rPr>
      <w:rFonts w:asciiTheme="majorHAnsi" w:eastAsiaTheme="majorEastAsia" w:hAnsiTheme="majorHAnsi" w:cstheme="majorBidi"/>
      <w:color w:val="181B23" w:themeColor="accent1" w:themeShade="7F"/>
    </w:rPr>
  </w:style>
  <w:style w:type="paragraph" w:styleId="ListBullet">
    <w:name w:val="List Bullet"/>
    <w:basedOn w:val="Normal"/>
    <w:uiPriority w:val="99"/>
    <w:unhideWhenUsed/>
    <w:rsid w:val="00EE275A"/>
    <w:pPr>
      <w:numPr>
        <w:numId w:val="10"/>
      </w:numPr>
      <w:spacing w:before="120" w:after="120"/>
      <w:contextualSpacing/>
    </w:pPr>
  </w:style>
  <w:style w:type="paragraph" w:customStyle="1" w:styleId="GraphicAnchor">
    <w:name w:val="Graphic Anchor"/>
    <w:basedOn w:val="Normal"/>
    <w:uiPriority w:val="6"/>
    <w:qFormat/>
    <w:rsid w:val="00127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or\AppData\Roaming\Microsoft\Templates\Minimalis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30D3B0818EA47E4BC9D9C6E4FB28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FFD00-1055-4D3C-A09A-D0413B2A0E41}"/>
      </w:docPartPr>
      <w:docPartBody>
        <w:p w:rsidR="006327B7" w:rsidRDefault="00542ABE">
          <w:pPr>
            <w:pStyle w:val="130D3B0818EA47E4BC9D9C6E4FB280E6"/>
          </w:pPr>
          <w:r>
            <w:t>CONTACT</w:t>
          </w:r>
        </w:p>
      </w:docPartBody>
    </w:docPart>
    <w:docPart>
      <w:docPartPr>
        <w:name w:val="A2014D2F345F4A53B65B730501D1D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57551-141F-42D6-90C6-1C2B7477590A}"/>
      </w:docPartPr>
      <w:docPartBody>
        <w:p w:rsidR="006327B7" w:rsidRDefault="00F40CEE" w:rsidP="00F40CEE">
          <w:pPr>
            <w:pStyle w:val="A2014D2F345F4A53B65B730501D1D1F5"/>
          </w:pPr>
          <w:r w:rsidRPr="00BF09B3">
            <w:t>Dear</w:t>
          </w:r>
        </w:p>
      </w:docPartBody>
    </w:docPart>
    <w:docPart>
      <w:docPartPr>
        <w:name w:val="7ADD14E6EA624F3B93D116731B953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96FA2-38F4-4F83-A07E-8B051F9C4917}"/>
      </w:docPartPr>
      <w:docPartBody>
        <w:p w:rsidR="006327B7" w:rsidRDefault="00F40CEE" w:rsidP="00F40CEE">
          <w:pPr>
            <w:pStyle w:val="7ADD14E6EA624F3B93D116731B953242"/>
          </w:pPr>
          <w:r>
            <w:t>Thank you for taking the time to review my resume. I look forward to talking with you.</w:t>
          </w:r>
        </w:p>
      </w:docPartBody>
    </w:docPart>
    <w:docPart>
      <w:docPartPr>
        <w:name w:val="D486608798504C10AD68A7E21DB77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0C1F1-F5F3-4CA3-8B95-E89B227CD0D4}"/>
      </w:docPartPr>
      <w:docPartBody>
        <w:p w:rsidR="006327B7" w:rsidRDefault="00F40CEE" w:rsidP="00F40CEE">
          <w:pPr>
            <w:pStyle w:val="D486608798504C10AD68A7E21DB7775F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EE"/>
    <w:rsid w:val="00542ABE"/>
    <w:rsid w:val="006327B7"/>
    <w:rsid w:val="00AD487F"/>
    <w:rsid w:val="00F4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F8236D267E431F92AD2FA8AE4F8EAE">
    <w:name w:val="9BF8236D267E431F92AD2FA8AE4F8EAE"/>
  </w:style>
  <w:style w:type="paragraph" w:customStyle="1" w:styleId="7E25FCC0125B43B6A00B45D5A0D92503">
    <w:name w:val="7E25FCC0125B43B6A00B45D5A0D92503"/>
  </w:style>
  <w:style w:type="paragraph" w:customStyle="1" w:styleId="34419F25D44D4479980E3D01EFE34839">
    <w:name w:val="34419F25D44D4479980E3D01EFE34839"/>
  </w:style>
  <w:style w:type="paragraph" w:customStyle="1" w:styleId="130D3B0818EA47E4BC9D9C6E4FB280E6">
    <w:name w:val="130D3B0818EA47E4BC9D9C6E4FB280E6"/>
  </w:style>
  <w:style w:type="paragraph" w:customStyle="1" w:styleId="12A9474347CC482CBF36C2F3F3063943">
    <w:name w:val="12A9474347CC482CBF36C2F3F3063943"/>
  </w:style>
  <w:style w:type="paragraph" w:customStyle="1" w:styleId="F7B34D89FAB14DC69DEA048407F42D73">
    <w:name w:val="F7B34D89FAB14DC69DEA048407F42D73"/>
  </w:style>
  <w:style w:type="paragraph" w:customStyle="1" w:styleId="ACA7F038D1534D93AD18FB4BE02EFA46">
    <w:name w:val="ACA7F038D1534D93AD18FB4BE02EFA46"/>
  </w:style>
  <w:style w:type="paragraph" w:customStyle="1" w:styleId="DCFC7F60665E4D5AB68771A61BE576BF">
    <w:name w:val="DCFC7F60665E4D5AB68771A61BE576BF"/>
  </w:style>
  <w:style w:type="paragraph" w:customStyle="1" w:styleId="97521CDB65754027B187E847C3087109">
    <w:name w:val="97521CDB65754027B187E847C3087109"/>
  </w:style>
  <w:style w:type="paragraph" w:customStyle="1" w:styleId="98906B45974447928C46E926D6C54E5A">
    <w:name w:val="98906B45974447928C46E926D6C54E5A"/>
  </w:style>
  <w:style w:type="paragraph" w:customStyle="1" w:styleId="FE64AD4D3A9E4DCC8C99252291F23ED5">
    <w:name w:val="FE64AD4D3A9E4DCC8C99252291F23ED5"/>
  </w:style>
  <w:style w:type="paragraph" w:customStyle="1" w:styleId="4156484FD1D940D3A5F5ADC0F18BCE6C">
    <w:name w:val="4156484FD1D940D3A5F5ADC0F18BCE6C"/>
  </w:style>
  <w:style w:type="paragraph" w:customStyle="1" w:styleId="8EA35BFAA8664B28A16E130BF82C2F6A">
    <w:name w:val="8EA35BFAA8664B28A16E130BF82C2F6A"/>
  </w:style>
  <w:style w:type="paragraph" w:customStyle="1" w:styleId="CE8DCD8F3F484599BBAA90A19A3FF752">
    <w:name w:val="CE8DCD8F3F484599BBAA90A19A3FF752"/>
  </w:style>
  <w:style w:type="paragraph" w:customStyle="1" w:styleId="5FC7DF0C7C7E472D8F86F4C03FC74F03">
    <w:name w:val="5FC7DF0C7C7E472D8F86F4C03FC74F03"/>
  </w:style>
  <w:style w:type="paragraph" w:customStyle="1" w:styleId="B8C739387BA54D34B9209CD15CCED3E9">
    <w:name w:val="B8C739387BA54D34B9209CD15CCED3E9"/>
  </w:style>
  <w:style w:type="paragraph" w:customStyle="1" w:styleId="0EF494156E9A4EE3986ECE0C54A757A9">
    <w:name w:val="0EF494156E9A4EE3986ECE0C54A757A9"/>
  </w:style>
  <w:style w:type="paragraph" w:customStyle="1" w:styleId="752DC76F632C4E29BA8F960DAE72B875">
    <w:name w:val="752DC76F632C4E29BA8F960DAE72B875"/>
  </w:style>
  <w:style w:type="paragraph" w:customStyle="1" w:styleId="B7E117F729CB454ABBAE30391C71BF87">
    <w:name w:val="B7E117F729CB454ABBAE30391C71BF87"/>
  </w:style>
  <w:style w:type="paragraph" w:customStyle="1" w:styleId="E5232CA3691E49048E445F32195BEAB5">
    <w:name w:val="E5232CA3691E49048E445F32195BEAB5"/>
  </w:style>
  <w:style w:type="paragraph" w:customStyle="1" w:styleId="A71061A5B66946879E7843FC8AA834CA">
    <w:name w:val="A71061A5B66946879E7843FC8AA834CA"/>
  </w:style>
  <w:style w:type="paragraph" w:customStyle="1" w:styleId="D98CB0F592644D7E9169B10C23C33B6A">
    <w:name w:val="D98CB0F592644D7E9169B10C23C33B6A"/>
  </w:style>
  <w:style w:type="paragraph" w:customStyle="1" w:styleId="2D5F713F73184313AA8C6A10533C9763">
    <w:name w:val="2D5F713F73184313AA8C6A10533C9763"/>
  </w:style>
  <w:style w:type="paragraph" w:customStyle="1" w:styleId="9721A5B7DF1D4154BB02D0531707D704">
    <w:name w:val="9721A5B7DF1D4154BB02D0531707D704"/>
  </w:style>
  <w:style w:type="paragraph" w:customStyle="1" w:styleId="69A274B34A7B444188BC812F8661E5F1">
    <w:name w:val="69A274B34A7B444188BC812F8661E5F1"/>
  </w:style>
  <w:style w:type="paragraph" w:customStyle="1" w:styleId="A2450668C9D641B0B547B8F3F5BCD7A3">
    <w:name w:val="A2450668C9D641B0B547B8F3F5BCD7A3"/>
    <w:rsid w:val="00F40CEE"/>
  </w:style>
  <w:style w:type="paragraph" w:customStyle="1" w:styleId="555FDB8E82ED40E1A6480D05B77CF2DA">
    <w:name w:val="555FDB8E82ED40E1A6480D05B77CF2DA"/>
    <w:rsid w:val="00F40CEE"/>
  </w:style>
  <w:style w:type="paragraph" w:customStyle="1" w:styleId="732BBDB6CA8745FB8C6DBD3B66F3B584">
    <w:name w:val="732BBDB6CA8745FB8C6DBD3B66F3B584"/>
    <w:rsid w:val="00F40CEE"/>
  </w:style>
  <w:style w:type="paragraph" w:customStyle="1" w:styleId="A2E076358A844DEFAD23AEEB9102D6D4">
    <w:name w:val="A2E076358A844DEFAD23AEEB9102D6D4"/>
    <w:rsid w:val="00F40CEE"/>
  </w:style>
  <w:style w:type="paragraph" w:customStyle="1" w:styleId="BAD9186CF15F4BC28A764AEBF96B8BFA">
    <w:name w:val="BAD9186CF15F4BC28A764AEBF96B8BFA"/>
    <w:rsid w:val="00F40CEE"/>
  </w:style>
  <w:style w:type="paragraph" w:customStyle="1" w:styleId="87CE57B599FC4C55927FD46581DFE81B">
    <w:name w:val="87CE57B599FC4C55927FD46581DFE81B"/>
    <w:rsid w:val="00F40CEE"/>
  </w:style>
  <w:style w:type="paragraph" w:customStyle="1" w:styleId="EAB48C9C53AC45B79C5B4F19A035F3D4">
    <w:name w:val="EAB48C9C53AC45B79C5B4F19A035F3D4"/>
    <w:rsid w:val="00F40CEE"/>
  </w:style>
  <w:style w:type="paragraph" w:customStyle="1" w:styleId="35DBF4E6E7DC4CFF9BCCFA338ABAAF34">
    <w:name w:val="35DBF4E6E7DC4CFF9BCCFA338ABAAF34"/>
    <w:rsid w:val="00F40CEE"/>
  </w:style>
  <w:style w:type="paragraph" w:customStyle="1" w:styleId="D5A3C993972B4137B2C4C7C36535F82F">
    <w:name w:val="D5A3C993972B4137B2C4C7C36535F82F"/>
    <w:rsid w:val="00F40CEE"/>
  </w:style>
  <w:style w:type="paragraph" w:customStyle="1" w:styleId="2B6FF9DB76DE40FB91646190DB87E5F0">
    <w:name w:val="2B6FF9DB76DE40FB91646190DB87E5F0"/>
    <w:rsid w:val="00F40CEE"/>
  </w:style>
  <w:style w:type="paragraph" w:customStyle="1" w:styleId="738DDCE5913E48DFAB88AA143D676096">
    <w:name w:val="738DDCE5913E48DFAB88AA143D676096"/>
    <w:rsid w:val="00F40CEE"/>
  </w:style>
  <w:style w:type="paragraph" w:customStyle="1" w:styleId="5CA61B0F71D740F88EA7F385334A786C">
    <w:name w:val="5CA61B0F71D740F88EA7F385334A786C"/>
    <w:rsid w:val="00F40CEE"/>
  </w:style>
  <w:style w:type="paragraph" w:customStyle="1" w:styleId="9CB91D7C3EB94484B10DF9C45E502C3E">
    <w:name w:val="9CB91D7C3EB94484B10DF9C45E502C3E"/>
    <w:rsid w:val="00F40CEE"/>
  </w:style>
  <w:style w:type="paragraph" w:customStyle="1" w:styleId="E41F9A9687164ECB98A8332A74E35334">
    <w:name w:val="E41F9A9687164ECB98A8332A74E35334"/>
    <w:rsid w:val="00F40CEE"/>
  </w:style>
  <w:style w:type="paragraph" w:customStyle="1" w:styleId="3E011AB6D5D141CBA33E0E79C5FEE424">
    <w:name w:val="3E011AB6D5D141CBA33E0E79C5FEE424"/>
    <w:rsid w:val="00F40CEE"/>
  </w:style>
  <w:style w:type="paragraph" w:customStyle="1" w:styleId="DA4F97BCB13A48A1B62238219261016E">
    <w:name w:val="DA4F97BCB13A48A1B62238219261016E"/>
    <w:rsid w:val="00F40CEE"/>
  </w:style>
  <w:style w:type="paragraph" w:customStyle="1" w:styleId="07891978A0084DD99D28FD508A0DECFC">
    <w:name w:val="07891978A0084DD99D28FD508A0DECFC"/>
    <w:rsid w:val="00F40CEE"/>
  </w:style>
  <w:style w:type="paragraph" w:customStyle="1" w:styleId="C7BB7B15C7654E7CB10FCCBE474AA56F">
    <w:name w:val="C7BB7B15C7654E7CB10FCCBE474AA56F"/>
    <w:rsid w:val="00F40CEE"/>
  </w:style>
  <w:style w:type="paragraph" w:customStyle="1" w:styleId="206465E3CF8F4E9689A93488913EF344">
    <w:name w:val="206465E3CF8F4E9689A93488913EF344"/>
    <w:rsid w:val="00F40CEE"/>
  </w:style>
  <w:style w:type="paragraph" w:customStyle="1" w:styleId="73DEEE30D8F24308A41D005E31CA3892">
    <w:name w:val="73DEEE30D8F24308A41D005E31CA3892"/>
    <w:rsid w:val="00F40CEE"/>
  </w:style>
  <w:style w:type="paragraph" w:customStyle="1" w:styleId="B4A18BFBB1C6444B8C98F6405B1E8B1D">
    <w:name w:val="B4A18BFBB1C6444B8C98F6405B1E8B1D"/>
    <w:rsid w:val="00F40CEE"/>
  </w:style>
  <w:style w:type="paragraph" w:customStyle="1" w:styleId="B81B873612C54530927552FD0FD8ABA4">
    <w:name w:val="B81B873612C54530927552FD0FD8ABA4"/>
    <w:rsid w:val="00F40CEE"/>
  </w:style>
  <w:style w:type="paragraph" w:customStyle="1" w:styleId="DD63AA2BB02D4EEC8C2B8522FF0C318E">
    <w:name w:val="DD63AA2BB02D4EEC8C2B8522FF0C318E"/>
    <w:rsid w:val="00F40CEE"/>
  </w:style>
  <w:style w:type="paragraph" w:customStyle="1" w:styleId="D61AE93C3DE14928BA970783AA22D1AA">
    <w:name w:val="D61AE93C3DE14928BA970783AA22D1AA"/>
    <w:rsid w:val="00F40CEE"/>
  </w:style>
  <w:style w:type="paragraph" w:customStyle="1" w:styleId="0E5770D079464299B2FA04C7EE64CCBA">
    <w:name w:val="0E5770D079464299B2FA04C7EE64CCBA"/>
    <w:rsid w:val="00F40CEE"/>
  </w:style>
  <w:style w:type="paragraph" w:customStyle="1" w:styleId="1AD41FB61A2043AF886A871C5923B2AB">
    <w:name w:val="1AD41FB61A2043AF886A871C5923B2AB"/>
    <w:rsid w:val="00F40CEE"/>
  </w:style>
  <w:style w:type="paragraph" w:customStyle="1" w:styleId="922D14594638423DA16CBF65FE55E96D">
    <w:name w:val="922D14594638423DA16CBF65FE55E96D"/>
    <w:rsid w:val="00F40CEE"/>
  </w:style>
  <w:style w:type="paragraph" w:customStyle="1" w:styleId="91B06167583E4D7198C4AE11A0892451">
    <w:name w:val="91B06167583E4D7198C4AE11A0892451"/>
    <w:rsid w:val="00F40CEE"/>
  </w:style>
  <w:style w:type="paragraph" w:customStyle="1" w:styleId="1DDA046CEB38447A9A599048DAEAA1C3">
    <w:name w:val="1DDA046CEB38447A9A599048DAEAA1C3"/>
    <w:rsid w:val="00F40CEE"/>
  </w:style>
  <w:style w:type="paragraph" w:customStyle="1" w:styleId="B9693F7E231145D9981CBD4A3A10772F">
    <w:name w:val="B9693F7E231145D9981CBD4A3A10772F"/>
    <w:rsid w:val="00F40CEE"/>
  </w:style>
  <w:style w:type="paragraph" w:customStyle="1" w:styleId="92282B2063574DCF811CB69695B9A6A2">
    <w:name w:val="92282B2063574DCF811CB69695B9A6A2"/>
    <w:rsid w:val="00F40CEE"/>
  </w:style>
  <w:style w:type="paragraph" w:customStyle="1" w:styleId="0C95E4FD504446FAB314A7C252EAF531">
    <w:name w:val="0C95E4FD504446FAB314A7C252EAF531"/>
    <w:rsid w:val="00F40CEE"/>
  </w:style>
  <w:style w:type="paragraph" w:customStyle="1" w:styleId="8DFED20F5C8D4322AB656491D990EFA2">
    <w:name w:val="8DFED20F5C8D4322AB656491D990EFA2"/>
    <w:rsid w:val="00F40CEE"/>
  </w:style>
  <w:style w:type="paragraph" w:customStyle="1" w:styleId="5CA762659A7F480E9ED8869576A64953">
    <w:name w:val="5CA762659A7F480E9ED8869576A64953"/>
    <w:rsid w:val="00F40CEE"/>
  </w:style>
  <w:style w:type="paragraph" w:customStyle="1" w:styleId="23BFE03CE3004DA89DDDCEA843CD1264">
    <w:name w:val="23BFE03CE3004DA89DDDCEA843CD1264"/>
    <w:rsid w:val="00F40CEE"/>
  </w:style>
  <w:style w:type="paragraph" w:customStyle="1" w:styleId="53A43B34FBF54EFDB63FB416C171C211">
    <w:name w:val="53A43B34FBF54EFDB63FB416C171C211"/>
    <w:rsid w:val="00F40CEE"/>
  </w:style>
  <w:style w:type="paragraph" w:customStyle="1" w:styleId="D4706554C8614288B565F41495C395E0">
    <w:name w:val="D4706554C8614288B565F41495C395E0"/>
    <w:rsid w:val="00F40CEE"/>
  </w:style>
  <w:style w:type="paragraph" w:customStyle="1" w:styleId="6CA30A0F71D64661880666C2E6E34989">
    <w:name w:val="6CA30A0F71D64661880666C2E6E34989"/>
    <w:rsid w:val="00F40CEE"/>
  </w:style>
  <w:style w:type="paragraph" w:customStyle="1" w:styleId="B913490162404F369A81070884E178D2">
    <w:name w:val="B913490162404F369A81070884E178D2"/>
    <w:rsid w:val="00F40CEE"/>
  </w:style>
  <w:style w:type="paragraph" w:customStyle="1" w:styleId="9F0AFFCB84CF44919BAAB6CC8EF24A99">
    <w:name w:val="9F0AFFCB84CF44919BAAB6CC8EF24A99"/>
    <w:rsid w:val="00F40CEE"/>
  </w:style>
  <w:style w:type="paragraph" w:customStyle="1" w:styleId="F81817DA35B44E41A4D6459E35084957">
    <w:name w:val="F81817DA35B44E41A4D6459E35084957"/>
    <w:rsid w:val="00F40CEE"/>
  </w:style>
  <w:style w:type="paragraph" w:customStyle="1" w:styleId="7B80B19AF59F4071A84147E47F1532F8">
    <w:name w:val="7B80B19AF59F4071A84147E47F1532F8"/>
    <w:rsid w:val="00F40CEE"/>
  </w:style>
  <w:style w:type="paragraph" w:customStyle="1" w:styleId="D9BBA0AB0C854C34A136286EDE1584FC">
    <w:name w:val="D9BBA0AB0C854C34A136286EDE1584FC"/>
    <w:rsid w:val="00F40CEE"/>
  </w:style>
  <w:style w:type="paragraph" w:customStyle="1" w:styleId="9D9B82D4904F4E3DA4FCC2E04EC30193">
    <w:name w:val="9D9B82D4904F4E3DA4FCC2E04EC30193"/>
    <w:rsid w:val="00F40CEE"/>
  </w:style>
  <w:style w:type="paragraph" w:customStyle="1" w:styleId="4380C7299C344F0694432B7877FBE620">
    <w:name w:val="4380C7299C344F0694432B7877FBE620"/>
    <w:rsid w:val="00F40CEE"/>
  </w:style>
  <w:style w:type="paragraph" w:customStyle="1" w:styleId="D579A7AA14764592AFEB6CCB7FF05E53">
    <w:name w:val="D579A7AA14764592AFEB6CCB7FF05E53"/>
    <w:rsid w:val="00F40CEE"/>
  </w:style>
  <w:style w:type="paragraph" w:customStyle="1" w:styleId="CFD85DD62A5140F88772B09DF2390AED">
    <w:name w:val="CFD85DD62A5140F88772B09DF2390AED"/>
    <w:rsid w:val="00F40CEE"/>
  </w:style>
  <w:style w:type="paragraph" w:customStyle="1" w:styleId="1BBAA9C1C9F94C90B39AF72BF78061B6">
    <w:name w:val="1BBAA9C1C9F94C90B39AF72BF78061B6"/>
    <w:rsid w:val="00F40CEE"/>
  </w:style>
  <w:style w:type="paragraph" w:customStyle="1" w:styleId="05067747085F44149B3D6DBB9F166FED">
    <w:name w:val="05067747085F44149B3D6DBB9F166FED"/>
    <w:rsid w:val="00F40CEE"/>
  </w:style>
  <w:style w:type="paragraph" w:customStyle="1" w:styleId="851C15B00B224D62AAB60991AD0D1247">
    <w:name w:val="851C15B00B224D62AAB60991AD0D1247"/>
    <w:rsid w:val="00F40CEE"/>
  </w:style>
  <w:style w:type="paragraph" w:customStyle="1" w:styleId="572649185B7043E195514B567CDF9568">
    <w:name w:val="572649185B7043E195514B567CDF9568"/>
    <w:rsid w:val="00F40CEE"/>
  </w:style>
  <w:style w:type="paragraph" w:customStyle="1" w:styleId="EE971BA007604954B27D930EA2EC3ABA">
    <w:name w:val="EE971BA007604954B27D930EA2EC3ABA"/>
    <w:rsid w:val="00F40CEE"/>
  </w:style>
  <w:style w:type="paragraph" w:customStyle="1" w:styleId="069AB4572CE8422880FB8F7CDE119AE5">
    <w:name w:val="069AB4572CE8422880FB8F7CDE119AE5"/>
    <w:rsid w:val="00F40CEE"/>
  </w:style>
  <w:style w:type="paragraph" w:customStyle="1" w:styleId="16A3F0F24AE04B4BA03F0D9043217C3D">
    <w:name w:val="16A3F0F24AE04B4BA03F0D9043217C3D"/>
    <w:rsid w:val="00F40CEE"/>
  </w:style>
  <w:style w:type="paragraph" w:customStyle="1" w:styleId="48276FC3ACD746F8A9FEFF6BA64B8A4C">
    <w:name w:val="48276FC3ACD746F8A9FEFF6BA64B8A4C"/>
    <w:rsid w:val="00F40CEE"/>
  </w:style>
  <w:style w:type="paragraph" w:customStyle="1" w:styleId="27DED0DEDF654AFE8F4DF313CB0CE715">
    <w:name w:val="27DED0DEDF654AFE8F4DF313CB0CE715"/>
    <w:rsid w:val="00F40CEE"/>
  </w:style>
  <w:style w:type="paragraph" w:customStyle="1" w:styleId="A2A861AC95B5437580AEF52760B5B1CF">
    <w:name w:val="A2A861AC95B5437580AEF52760B5B1CF"/>
    <w:rsid w:val="00F40CEE"/>
  </w:style>
  <w:style w:type="paragraph" w:customStyle="1" w:styleId="FC5AB6B72D314064BAEE1419555D1E87">
    <w:name w:val="FC5AB6B72D314064BAEE1419555D1E87"/>
    <w:rsid w:val="00F40CEE"/>
  </w:style>
  <w:style w:type="paragraph" w:customStyle="1" w:styleId="9175E9F09B8245EDA921E7836E349D82">
    <w:name w:val="9175E9F09B8245EDA921E7836E349D82"/>
    <w:rsid w:val="00F40CEE"/>
  </w:style>
  <w:style w:type="paragraph" w:customStyle="1" w:styleId="41DD58EAAB464A8F81CD8DED957F5110">
    <w:name w:val="41DD58EAAB464A8F81CD8DED957F5110"/>
    <w:rsid w:val="00F40CEE"/>
  </w:style>
  <w:style w:type="paragraph" w:customStyle="1" w:styleId="739D74CAFD374CE6869667226E2742F6">
    <w:name w:val="739D74CAFD374CE6869667226E2742F6"/>
    <w:rsid w:val="00F40CEE"/>
  </w:style>
  <w:style w:type="paragraph" w:customStyle="1" w:styleId="4E3C758A80A3482A9206C44C098151B8">
    <w:name w:val="4E3C758A80A3482A9206C44C098151B8"/>
    <w:rsid w:val="00F40CEE"/>
  </w:style>
  <w:style w:type="paragraph" w:customStyle="1" w:styleId="430635C6AE46478AA72065FB30CF1776">
    <w:name w:val="430635C6AE46478AA72065FB30CF1776"/>
    <w:rsid w:val="00F40CEE"/>
  </w:style>
  <w:style w:type="paragraph" w:customStyle="1" w:styleId="48D1E702CDF94679A0E85C3C24C95BA3">
    <w:name w:val="48D1E702CDF94679A0E85C3C24C95BA3"/>
    <w:rsid w:val="00F40CEE"/>
  </w:style>
  <w:style w:type="paragraph" w:customStyle="1" w:styleId="603C306E2FBF4C12B6F1B67F912926BA">
    <w:name w:val="603C306E2FBF4C12B6F1B67F912926BA"/>
    <w:rsid w:val="00F40CEE"/>
  </w:style>
  <w:style w:type="paragraph" w:customStyle="1" w:styleId="755C5088058C4D4C806C1B0C3299BC39">
    <w:name w:val="755C5088058C4D4C806C1B0C3299BC39"/>
    <w:rsid w:val="00F40CEE"/>
  </w:style>
  <w:style w:type="paragraph" w:customStyle="1" w:styleId="B5A7F905DDB846EC84A613E98FEA5202">
    <w:name w:val="B5A7F905DDB846EC84A613E98FEA5202"/>
    <w:rsid w:val="00F40CEE"/>
  </w:style>
  <w:style w:type="paragraph" w:customStyle="1" w:styleId="D02DEC34A83F4079B893CC5B4826DC2A">
    <w:name w:val="D02DEC34A83F4079B893CC5B4826DC2A"/>
    <w:rsid w:val="00F40CEE"/>
  </w:style>
  <w:style w:type="paragraph" w:customStyle="1" w:styleId="EFC9F8573F584013AB8ED84407AAD36E">
    <w:name w:val="EFC9F8573F584013AB8ED84407AAD36E"/>
    <w:rsid w:val="00F40CEE"/>
  </w:style>
  <w:style w:type="paragraph" w:customStyle="1" w:styleId="8E375DF256B244E79FA6284668531FAE">
    <w:name w:val="8E375DF256B244E79FA6284668531FAE"/>
    <w:rsid w:val="00F40CEE"/>
  </w:style>
  <w:style w:type="paragraph" w:customStyle="1" w:styleId="A2014D2F345F4A53B65B730501D1D1F5">
    <w:name w:val="A2014D2F345F4A53B65B730501D1D1F5"/>
    <w:rsid w:val="00F40CEE"/>
  </w:style>
  <w:style w:type="paragraph" w:customStyle="1" w:styleId="CCBA096781164A8C802E7DE41B50E014">
    <w:name w:val="CCBA096781164A8C802E7DE41B50E014"/>
    <w:rsid w:val="00F40CEE"/>
  </w:style>
  <w:style w:type="paragraph" w:customStyle="1" w:styleId="44DF3CD6C112461D8C8676681507C1B5">
    <w:name w:val="44DF3CD6C112461D8C8676681507C1B5"/>
    <w:rsid w:val="00F40CEE"/>
  </w:style>
  <w:style w:type="paragraph" w:customStyle="1" w:styleId="C82E7881957547F28926CCFF50D8873B">
    <w:name w:val="C82E7881957547F28926CCFF50D8873B"/>
    <w:rsid w:val="00F40CEE"/>
  </w:style>
  <w:style w:type="paragraph" w:customStyle="1" w:styleId="3B5B682E2E93410FA3BE84E4A7FDB650">
    <w:name w:val="3B5B682E2E93410FA3BE84E4A7FDB650"/>
    <w:rsid w:val="00F40CEE"/>
  </w:style>
  <w:style w:type="paragraph" w:customStyle="1" w:styleId="49278F50D2034D26AEA445B74E470FD2">
    <w:name w:val="49278F50D2034D26AEA445B74E470FD2"/>
    <w:rsid w:val="00F40CEE"/>
  </w:style>
  <w:style w:type="paragraph" w:customStyle="1" w:styleId="5304B4F447DD4F3A8F76F9947B877915">
    <w:name w:val="5304B4F447DD4F3A8F76F9947B877915"/>
    <w:rsid w:val="00F40CEE"/>
  </w:style>
  <w:style w:type="paragraph" w:customStyle="1" w:styleId="2A128DADC60449B59B1818C47562D3F3">
    <w:name w:val="2A128DADC60449B59B1818C47562D3F3"/>
    <w:rsid w:val="00F40CEE"/>
  </w:style>
  <w:style w:type="paragraph" w:customStyle="1" w:styleId="68D4F8960FF445499E8424FAA2E05E62">
    <w:name w:val="68D4F8960FF445499E8424FAA2E05E62"/>
    <w:rsid w:val="00F40CEE"/>
  </w:style>
  <w:style w:type="paragraph" w:customStyle="1" w:styleId="7ADD14E6EA624F3B93D116731B953242">
    <w:name w:val="7ADD14E6EA624F3B93D116731B953242"/>
    <w:rsid w:val="00F40CEE"/>
  </w:style>
  <w:style w:type="paragraph" w:customStyle="1" w:styleId="D486608798504C10AD68A7E21DB7775F">
    <w:name w:val="D486608798504C10AD68A7E21DB7775F"/>
    <w:rsid w:val="00F40CEE"/>
  </w:style>
  <w:style w:type="paragraph" w:customStyle="1" w:styleId="CA747981D0BC40A8982CEB35E44CCC45">
    <w:name w:val="CA747981D0BC40A8982CEB35E44CCC45"/>
    <w:rsid w:val="00F40CEE"/>
  </w:style>
  <w:style w:type="paragraph" w:customStyle="1" w:styleId="3494225D6EB745629E760E0B08614FEA">
    <w:name w:val="3494225D6EB745629E760E0B08614FEA"/>
    <w:rsid w:val="00F40C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204680A-0D1D-460F-8EA2-C8931699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BD1C97-63DC-4AE3-B850-F629615CA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A875E0-5BAE-4BD9-A36A-EDAD423B39A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cover letter</Template>
  <TotalTime>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2020-08-12T16:43:00Z</dcterms:created>
  <dcterms:modified xsi:type="dcterms:W3CDTF">2020-08-12T21:17:00Z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