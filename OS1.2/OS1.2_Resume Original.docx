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2905"/>
        <w:gridCol w:w="140"/>
        <w:gridCol w:w="2955"/>
      </w:tblGrid>
      <w:tr w:rsidR="00F316AD" w:rsidRPr="001700F2" w14:paraId="61DFF7AA" w14:textId="77777777" w:rsidTr="00F90B60">
        <w:trPr>
          <w:trHeight w:val="1292"/>
        </w:trPr>
        <w:tc>
          <w:tcPr>
            <w:tcW w:w="930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175DE5A" w14:textId="6843524C" w:rsidR="00F316AD" w:rsidRPr="001700F2" w:rsidRDefault="00255BF0" w:rsidP="00255BF0">
            <w:pPr>
              <w:pStyle w:val="Title"/>
              <w:spacing w:before="360"/>
            </w:pPr>
            <w:r>
              <w:t>Oleksii</w:t>
            </w:r>
            <w:r w:rsidR="00D20DA9" w:rsidRPr="001700F2">
              <w:t xml:space="preserve"> </w:t>
            </w:r>
            <w:r>
              <w:t>Fedorenko</w:t>
            </w:r>
          </w:p>
        </w:tc>
      </w:tr>
      <w:tr w:rsidR="00F316AD" w:rsidRPr="001700F2" w14:paraId="2595EA90" w14:textId="77777777" w:rsidTr="00F666AE">
        <w:trPr>
          <w:trHeight w:val="735"/>
        </w:trPr>
        <w:tc>
          <w:tcPr>
            <w:tcW w:w="3300" w:type="dxa"/>
            <w:tcBorders>
              <w:top w:val="single" w:sz="24" w:space="0" w:color="BF9268" w:themeColor="accent2"/>
            </w:tcBorders>
            <w:vAlign w:val="center"/>
          </w:tcPr>
          <w:p w14:paraId="682D0DD8" w14:textId="7D6C73F7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4230 Medina River Loop, Spring, TX</w:t>
            </w:r>
          </w:p>
        </w:tc>
        <w:tc>
          <w:tcPr>
            <w:tcW w:w="2905" w:type="dxa"/>
            <w:tcBorders>
              <w:top w:val="single" w:sz="24" w:space="0" w:color="BF9268" w:themeColor="accent2"/>
            </w:tcBorders>
            <w:vAlign w:val="center"/>
          </w:tcPr>
          <w:p w14:paraId="2379168D" w14:textId="74DCFA7D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 w:rsidRPr="00222C2F">
              <w:rPr>
                <w:sz w:val="22"/>
                <w:szCs w:val="22"/>
              </w:rPr>
              <w:t>+1 (832) 599-0709</w:t>
            </w:r>
          </w:p>
        </w:tc>
        <w:tc>
          <w:tcPr>
            <w:tcW w:w="3095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7762D518" w14:textId="62DBD161" w:rsidR="00F316AD" w:rsidRPr="00222C2F" w:rsidRDefault="00222C2F" w:rsidP="00D20DA9">
            <w:pPr>
              <w:jc w:val="center"/>
              <w:rPr>
                <w:sz w:val="22"/>
                <w:szCs w:val="22"/>
              </w:rPr>
            </w:pPr>
            <w:r w:rsidRPr="00222C2F">
              <w:rPr>
                <w:sz w:val="22"/>
                <w:szCs w:val="22"/>
              </w:rPr>
              <w:t>fedorenkoalex23@gmail.com</w:t>
            </w:r>
            <w:r w:rsidR="00D20DA9" w:rsidRPr="00222C2F">
              <w:rPr>
                <w:sz w:val="22"/>
                <w:szCs w:val="22"/>
              </w:rPr>
              <w:t xml:space="preserve"> </w:t>
            </w:r>
          </w:p>
        </w:tc>
      </w:tr>
      <w:tr w:rsidR="00CD50FD" w:rsidRPr="001700F2" w14:paraId="0D9B7AEF" w14:textId="77777777" w:rsidTr="00F666AE">
        <w:trPr>
          <w:trHeight w:val="220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4595A61A" w14:textId="2D03FFA9" w:rsidR="00CD50FD" w:rsidRPr="001700F2" w:rsidRDefault="00AF1A21" w:rsidP="00D20DA9">
            <w:pPr>
              <w:pStyle w:val="Heading2"/>
            </w:pPr>
            <w:sdt>
              <w:sdtPr>
                <w:id w:val="-1907296240"/>
                <w:placeholder>
                  <w:docPart w:val="07BA707F37DD479992C463576B79CE3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sdt>
              <w:sdtPr>
                <w:rPr>
                  <w:rStyle w:val="Accent"/>
                </w:rPr>
                <w:id w:val="-908075200"/>
                <w:placeholder>
                  <w:docPart w:val="6A202BC74E85470EA83FD793697737A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905" w:type="dxa"/>
            <w:vMerge w:val="restart"/>
            <w:shd w:val="clear" w:color="auto" w:fill="303848" w:themeFill="accent1"/>
            <w:vAlign w:val="center"/>
          </w:tcPr>
          <w:p w14:paraId="19121501" w14:textId="3D9D5F0D" w:rsidR="00CD50FD" w:rsidRPr="001700F2" w:rsidRDefault="0098668E" w:rsidP="00D20DA9">
            <w:pPr>
              <w:pStyle w:val="Heading1"/>
            </w:pPr>
            <w:r w:rsidRPr="0098668E">
              <w:t>Work History</w:t>
            </w:r>
          </w:p>
        </w:tc>
        <w:tc>
          <w:tcPr>
            <w:tcW w:w="3095" w:type="dxa"/>
            <w:gridSpan w:val="2"/>
            <w:tcBorders>
              <w:bottom w:val="single" w:sz="18" w:space="0" w:color="BF9268" w:themeColor="accent2"/>
            </w:tcBorders>
          </w:tcPr>
          <w:p w14:paraId="65BC8DDE" w14:textId="77777777" w:rsidR="00CD50FD" w:rsidRPr="001700F2" w:rsidRDefault="00CD50FD"/>
        </w:tc>
      </w:tr>
      <w:tr w:rsidR="00CD50FD" w:rsidRPr="001700F2" w14:paraId="61A7F448" w14:textId="77777777" w:rsidTr="00F666AE">
        <w:trPr>
          <w:trHeight w:val="220"/>
        </w:trPr>
        <w:tc>
          <w:tcPr>
            <w:tcW w:w="3300" w:type="dxa"/>
            <w:vMerge/>
            <w:shd w:val="clear" w:color="auto" w:fill="F2F2F2" w:themeFill="background1" w:themeFillShade="F2"/>
            <w:vAlign w:val="center"/>
          </w:tcPr>
          <w:p w14:paraId="20C7CAEA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905" w:type="dxa"/>
            <w:vMerge/>
            <w:shd w:val="clear" w:color="auto" w:fill="303848" w:themeFill="accent1"/>
            <w:vAlign w:val="center"/>
          </w:tcPr>
          <w:p w14:paraId="2BC02D4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gridSpan w:val="2"/>
          </w:tcPr>
          <w:p w14:paraId="0696C8F4" w14:textId="77777777" w:rsidR="00CD50FD" w:rsidRPr="001700F2" w:rsidRDefault="00CD50FD"/>
        </w:tc>
      </w:tr>
      <w:tr w:rsidR="008872CA" w:rsidRPr="001700F2" w14:paraId="69519D12" w14:textId="77777777" w:rsidTr="00F666AE">
        <w:trPr>
          <w:trHeight w:val="2925"/>
        </w:trPr>
        <w:tc>
          <w:tcPr>
            <w:tcW w:w="3300" w:type="dxa"/>
            <w:shd w:val="clear" w:color="auto" w:fill="F2F2F2" w:themeFill="background1" w:themeFillShade="F2"/>
          </w:tcPr>
          <w:p w14:paraId="586CE361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B61623">
              <w:t xml:space="preserve">Case Western Reserve University </w:t>
            </w:r>
            <w:r>
              <w:t xml:space="preserve">2020-Currently </w:t>
            </w:r>
            <w:r w:rsidRPr="00426DC2">
              <w:t>(4-year University):</w:t>
            </w:r>
          </w:p>
          <w:p w14:paraId="645BEB3C" w14:textId="6C0C92EA" w:rsidR="008872CA" w:rsidRDefault="008872CA" w:rsidP="008872CA">
            <w:pPr>
              <w:pStyle w:val="Text"/>
            </w:pPr>
            <w:r w:rsidRPr="004F4B71">
              <w:t>Major: Computer Science</w:t>
            </w:r>
          </w:p>
          <w:p w14:paraId="396D0016" w14:textId="279B60D1" w:rsidR="00052669" w:rsidRPr="00052669" w:rsidRDefault="00052669" w:rsidP="00052669">
            <w:pPr>
              <w:pStyle w:val="Text"/>
            </w:pPr>
            <w:r>
              <w:t xml:space="preserve">Status: </w:t>
            </w:r>
            <w:r w:rsidR="00E5295C">
              <w:t>Sophomore</w:t>
            </w:r>
          </w:p>
          <w:p w14:paraId="355C4553" w14:textId="77777777" w:rsidR="008872CA" w:rsidRDefault="008872CA" w:rsidP="008872CA">
            <w:pPr>
              <w:pStyle w:val="Text"/>
            </w:pPr>
            <w:r w:rsidRPr="004F4B71">
              <w:t>GPA: 4.0</w:t>
            </w:r>
          </w:p>
          <w:p w14:paraId="2FDC438A" w14:textId="77777777" w:rsidR="008872CA" w:rsidRPr="00A0650C" w:rsidRDefault="008872CA" w:rsidP="008872CA"/>
          <w:p w14:paraId="3017DC6D" w14:textId="77777777" w:rsidR="008872CA" w:rsidRPr="00426DC2" w:rsidRDefault="008872CA" w:rsidP="008872CA">
            <w:pPr>
              <w:pStyle w:val="SmallText"/>
              <w:spacing w:after="120"/>
              <w:rPr>
                <w:sz w:val="18"/>
                <w:szCs w:val="22"/>
              </w:rPr>
            </w:pPr>
            <w:r w:rsidRPr="00426DC2">
              <w:t>Brigham Young University-Idaho 2019-2020 (4-year University):</w:t>
            </w:r>
          </w:p>
          <w:p w14:paraId="1E700C87" w14:textId="77777777" w:rsidR="008872CA" w:rsidRPr="004F4B71" w:rsidRDefault="008872CA" w:rsidP="008872CA">
            <w:pPr>
              <w:pStyle w:val="Text"/>
            </w:pPr>
            <w:r w:rsidRPr="004F4B71">
              <w:t>Major: Computer Science</w:t>
            </w:r>
          </w:p>
          <w:p w14:paraId="24BA64E0" w14:textId="6FEF7791" w:rsidR="008872CA" w:rsidRPr="00B61623" w:rsidRDefault="008872CA" w:rsidP="008872CA">
            <w:pPr>
              <w:pStyle w:val="Text"/>
            </w:pPr>
            <w:r w:rsidRPr="004F4B71">
              <w:t>GPA: 4.0</w:t>
            </w:r>
          </w:p>
        </w:tc>
        <w:tc>
          <w:tcPr>
            <w:tcW w:w="6000" w:type="dxa"/>
            <w:gridSpan w:val="3"/>
            <w:vMerge w:val="restart"/>
          </w:tcPr>
          <w:p w14:paraId="186BF6C2" w14:textId="69DF8EB7" w:rsidR="008872CA" w:rsidRPr="00221826" w:rsidRDefault="008872CA" w:rsidP="008872CA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>or | BYUI | January</w:t>
            </w:r>
            <w:r>
              <w:t xml:space="preserve"> </w:t>
            </w:r>
            <w:r w:rsidR="00F735E7" w:rsidRPr="00221826">
              <w:t>2020</w:t>
            </w:r>
            <w:r w:rsidR="00F735E7">
              <w:t xml:space="preserve"> </w:t>
            </w:r>
            <w:r>
              <w:t>- July</w:t>
            </w:r>
            <w:r w:rsidRPr="00221826">
              <w:t xml:space="preserve"> 2020, ~15 hours a week</w:t>
            </w:r>
          </w:p>
          <w:p w14:paraId="09B0E6B9" w14:textId="417FC122" w:rsidR="009343EF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</w:t>
            </w:r>
            <w:r w:rsidR="009708EB">
              <w:t xml:space="preserve"> college students</w:t>
            </w:r>
            <w:r w:rsidR="00D34D50">
              <w:t xml:space="preserve"> </w:t>
            </w:r>
            <w:r w:rsidR="002E7053">
              <w:t>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>, Statistics</w:t>
            </w:r>
            <w:r w:rsidR="006B4A66">
              <w:t xml:space="preserve">, </w:t>
            </w:r>
            <w:r w:rsidR="006B4A66" w:rsidRPr="000F4268">
              <w:t>Linear Algebra</w:t>
            </w:r>
            <w:r w:rsidRPr="00221826">
              <w:t>.</w:t>
            </w:r>
          </w:p>
          <w:p w14:paraId="00E61C2A" w14:textId="7AA21E1F" w:rsidR="008872CA" w:rsidRDefault="009343EF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Conducted</w:t>
            </w:r>
            <w:r w:rsidR="00543A3F">
              <w:t xml:space="preserve"> more than 300</w:t>
            </w:r>
            <w:r>
              <w:t xml:space="preserve"> tutoring sessions.  </w:t>
            </w:r>
          </w:p>
          <w:p w14:paraId="16D326C4" w14:textId="77777777" w:rsidR="008872CA" w:rsidRPr="00221826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D82E6D3" w14:textId="115DD2AF" w:rsidR="008872CA" w:rsidRPr="00221826" w:rsidRDefault="008872CA" w:rsidP="008872CA">
            <w:pPr>
              <w:pStyle w:val="Style1"/>
            </w:pPr>
            <w:r w:rsidRPr="00221826">
              <w:t>Teacher Assistant | BYUI | January</w:t>
            </w:r>
            <w:r>
              <w:t xml:space="preserve"> </w:t>
            </w:r>
            <w:r w:rsidR="00F735E7" w:rsidRPr="00221826">
              <w:t>2020</w:t>
            </w:r>
            <w:r w:rsidR="00F735E7">
              <w:t xml:space="preserve"> </w:t>
            </w:r>
            <w:r>
              <w:t>- July</w:t>
            </w:r>
            <w:r w:rsidRPr="00221826">
              <w:t xml:space="preserve"> 2020, ~</w:t>
            </w:r>
            <w:r>
              <w:t>10</w:t>
            </w:r>
            <w:r w:rsidRPr="00221826">
              <w:t xml:space="preserve"> hours a week</w:t>
            </w:r>
          </w:p>
          <w:p w14:paraId="6B3922A8" w14:textId="5A32BBD8" w:rsidR="00B4010A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Worked</w:t>
            </w:r>
            <w:r w:rsidRPr="00221826">
              <w:t xml:space="preserve"> as Teacher Assistant for Computer Science professor in </w:t>
            </w:r>
            <w:r w:rsidR="0069585D">
              <w:t xml:space="preserve">4 </w:t>
            </w:r>
            <w:r w:rsidRPr="00221826">
              <w:t>C++</w:t>
            </w:r>
            <w:r>
              <w:t xml:space="preserve"> and Python</w:t>
            </w:r>
            <w:r w:rsidR="0069585D">
              <w:t xml:space="preserve"> </w:t>
            </w:r>
            <w:r w:rsidR="00605C38">
              <w:t>sections</w:t>
            </w:r>
            <w:r w:rsidRPr="00221826">
              <w:t xml:space="preserve">. </w:t>
            </w:r>
          </w:p>
          <w:p w14:paraId="41D5F995" w14:textId="7E8E4242" w:rsidR="000E3168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Graded</w:t>
            </w:r>
            <w:r w:rsidR="0016623E">
              <w:t xml:space="preserve"> </w:t>
            </w:r>
            <w:r w:rsidR="00B75B00">
              <w:t>more than a 1000</w:t>
            </w:r>
            <w:r w:rsidR="0016623E">
              <w:t xml:space="preserve"> of</w:t>
            </w:r>
            <w:r w:rsidR="003A4129">
              <w:t xml:space="preserve"> coding</w:t>
            </w:r>
            <w:r>
              <w:t xml:space="preserve"> </w:t>
            </w:r>
            <w:r w:rsidRPr="00221826">
              <w:t>projects</w:t>
            </w:r>
            <w:r w:rsidR="000E3168">
              <w:t xml:space="preserve"> and</w:t>
            </w:r>
            <w:r>
              <w:t xml:space="preserve"> </w:t>
            </w:r>
            <w:r w:rsidRPr="00221826">
              <w:t>homework assignments</w:t>
            </w:r>
            <w:r w:rsidR="000E3168">
              <w:t>.</w:t>
            </w:r>
          </w:p>
          <w:p w14:paraId="61DE05C7" w14:textId="7358421E" w:rsidR="008872CA" w:rsidRPr="00A9151B" w:rsidRDefault="004A76B7" w:rsidP="008872CA">
            <w:pPr>
              <w:pStyle w:val="Text"/>
              <w:numPr>
                <w:ilvl w:val="0"/>
                <w:numId w:val="1"/>
              </w:numPr>
              <w:ind w:left="360"/>
            </w:pPr>
            <w:r>
              <w:t>Oversaw</w:t>
            </w:r>
            <w:r w:rsidR="008872CA">
              <w:t xml:space="preserve"> the </w:t>
            </w:r>
            <w:r w:rsidR="00281B6E">
              <w:t xml:space="preserve">Computer Science </w:t>
            </w:r>
            <w:r w:rsidR="008872CA">
              <w:t xml:space="preserve">help </w:t>
            </w:r>
            <w:r w:rsidR="004957A6">
              <w:t>lab</w:t>
            </w:r>
            <w:r w:rsidR="004957A6" w:rsidRPr="00221826">
              <w:t xml:space="preserve"> and</w:t>
            </w:r>
            <w:r w:rsidR="008872CA">
              <w:t xml:space="preserve"> provided</w:t>
            </w:r>
            <w:r w:rsidR="008872CA" w:rsidRPr="00221826">
              <w:t xml:space="preserve"> 1 on 1 personal help.</w:t>
            </w:r>
            <w:r w:rsidR="008872CA" w:rsidRPr="00A9151B">
              <w:rPr>
                <w:rFonts w:ascii="Lato" w:hAnsi="Lato" w:cs="Lato"/>
                <w:color w:val="auto"/>
                <w:sz w:val="18"/>
                <w:szCs w:val="18"/>
              </w:rPr>
              <w:t xml:space="preserve"> </w:t>
            </w:r>
          </w:p>
          <w:p w14:paraId="1D9092A4" w14:textId="77777777" w:rsidR="008872CA" w:rsidRDefault="008872CA" w:rsidP="008872CA">
            <w:pPr>
              <w:pStyle w:val="Text"/>
              <w:numPr>
                <w:ilvl w:val="0"/>
                <w:numId w:val="1"/>
              </w:numPr>
              <w:ind w:left="360"/>
            </w:pPr>
            <w:r w:rsidRPr="00A9151B">
              <w:t>Supervisor: Nate Phillips</w:t>
            </w:r>
            <w:r>
              <w:t xml:space="preserve">, </w:t>
            </w:r>
            <w:r w:rsidRPr="00A9151B">
              <w:t>Computer Science &amp; Elec Eng. Faculty</w:t>
            </w:r>
            <w:r>
              <w:t xml:space="preserve">, </w:t>
            </w:r>
            <w:r w:rsidRPr="00A9151B">
              <w:t>+12084967625</w:t>
            </w:r>
            <w:r>
              <w:t xml:space="preserve">, </w:t>
            </w:r>
            <w:r w:rsidRPr="00A9151B">
              <w:t>phillipsken@byui.edu</w:t>
            </w:r>
          </w:p>
          <w:p w14:paraId="4E564DE8" w14:textId="563DB990" w:rsidR="008872CA" w:rsidRPr="00221826" w:rsidRDefault="008872CA" w:rsidP="008872CA">
            <w:pPr>
              <w:pStyle w:val="Style1"/>
            </w:pPr>
            <w:r>
              <w:t xml:space="preserve">Freelance </w:t>
            </w:r>
            <w:r w:rsidRPr="00221826">
              <w:t>Web Developer</w:t>
            </w:r>
            <w:r>
              <w:t xml:space="preserve"> </w:t>
            </w:r>
            <w:r w:rsidRPr="00221826">
              <w:t>| </w:t>
            </w:r>
            <w:r w:rsidR="00F86F91">
              <w:t xml:space="preserve">June </w:t>
            </w:r>
            <w:r w:rsidRPr="00221826">
              <w:t>201</w:t>
            </w:r>
            <w:r>
              <w:t xml:space="preserve">7 – </w:t>
            </w:r>
            <w:r w:rsidR="00F86F91">
              <w:t xml:space="preserve">August </w:t>
            </w:r>
            <w:r>
              <w:t>2019</w:t>
            </w:r>
          </w:p>
          <w:p w14:paraId="5FF79D30" w14:textId="06FFCF05" w:rsidR="008872CA" w:rsidRDefault="008872CA" w:rsidP="008872C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 w:rsidR="00BF37B6"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>
              <w:t>developing</w:t>
            </w:r>
            <w:r w:rsidR="004369DC">
              <w:t xml:space="preserve"> </w:t>
            </w:r>
            <w:r w:rsidR="00AE1945">
              <w:t>UI</w:t>
            </w:r>
            <w:r w:rsidR="004369DC">
              <w:t xml:space="preserve"> and UX</w:t>
            </w:r>
            <w:r w:rsidRPr="00221826">
              <w:t>, PSD to HTML,</w:t>
            </w:r>
            <w:r>
              <w:t xml:space="preserve"> </w:t>
            </w:r>
            <w:r w:rsidRPr="00221826">
              <w:t xml:space="preserve">animations, </w:t>
            </w:r>
            <w:r>
              <w:t xml:space="preserve">installing CMS (WordPress, MODX), and </w:t>
            </w:r>
            <w:r w:rsidRPr="00221826">
              <w:t xml:space="preserve">SEO </w:t>
            </w:r>
            <w:r>
              <w:t>optimization</w:t>
            </w:r>
            <w:r w:rsidRPr="00221826">
              <w:t xml:space="preserve">. </w:t>
            </w:r>
          </w:p>
          <w:p w14:paraId="1DBCA6A4" w14:textId="1774292C" w:rsidR="008872CA" w:rsidRPr="00221826" w:rsidRDefault="008872CA" w:rsidP="00264D10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1" w:history="1">
              <w:r w:rsidRPr="00221826">
                <w:rPr>
                  <w:rStyle w:val="Hyperlink"/>
                </w:rPr>
                <w:t>http://master-dah.com</w:t>
              </w:r>
            </w:hyperlink>
            <w:r w:rsidRPr="00221826">
              <w:t xml:space="preserve"> </w:t>
            </w:r>
            <w:r w:rsidR="00264D10">
              <w:t xml:space="preserve">, </w:t>
            </w:r>
            <w:hyperlink r:id="rId12" w:history="1">
              <w:r w:rsidR="00F34E10" w:rsidRPr="003423B2">
                <w:rPr>
                  <w:rStyle w:val="Hyperlink"/>
                </w:rPr>
                <w:t>https://tmsintl.com.ua/credits</w:t>
              </w:r>
            </w:hyperlink>
            <w:r w:rsidRPr="00221826">
              <w:t xml:space="preserve"> (</w:t>
            </w:r>
            <w:r>
              <w:t>In</w:t>
            </w:r>
            <w:r w:rsidRPr="00221826">
              <w:t xml:space="preserve"> sta</w:t>
            </w:r>
            <w:r>
              <w:t>te</w:t>
            </w:r>
            <w:r w:rsidRPr="00221826">
              <w:t xml:space="preserve"> of filling the information)</w:t>
            </w:r>
          </w:p>
        </w:tc>
      </w:tr>
      <w:tr w:rsidR="008872CA" w:rsidRPr="001700F2" w14:paraId="4141885B" w14:textId="77777777" w:rsidTr="00F666AE">
        <w:trPr>
          <w:trHeight w:val="333"/>
        </w:trPr>
        <w:tc>
          <w:tcPr>
            <w:tcW w:w="3300" w:type="dxa"/>
            <w:shd w:val="clear" w:color="auto" w:fill="F2F2F2" w:themeFill="background1" w:themeFillShade="F2"/>
            <w:vAlign w:val="center"/>
          </w:tcPr>
          <w:p w14:paraId="5C38D83D" w14:textId="29D9E35D" w:rsidR="008872CA" w:rsidRPr="002957C7" w:rsidRDefault="002957C7" w:rsidP="00917765">
            <w:pPr>
              <w:pStyle w:val="SmallText"/>
              <w:spacing w:after="120"/>
              <w:rPr>
                <w:sz w:val="24"/>
              </w:rPr>
            </w:pPr>
            <w:r w:rsidRPr="002957C7">
              <w:rPr>
                <w:rStyle w:val="SubtitleChar"/>
                <w:i w:val="0"/>
                <w:iCs/>
                <w:sz w:val="24"/>
              </w:rPr>
              <w:t>COURSEWORK</w:t>
            </w:r>
            <w:sdt>
              <w:sdtPr>
                <w:rPr>
                  <w:sz w:val="24"/>
                </w:rPr>
                <w:id w:val="552123839"/>
                <w:placeholder>
                  <w:docPart w:val="4C2DEE54AAE8492E9F191042B1278DB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957C7">
                  <w:rPr>
                    <w:rStyle w:val="Accent"/>
                    <w:sz w:val="24"/>
                  </w:rPr>
                  <w:t>—</w:t>
                </w:r>
              </w:sdtContent>
            </w:sdt>
          </w:p>
        </w:tc>
        <w:tc>
          <w:tcPr>
            <w:tcW w:w="6000" w:type="dxa"/>
            <w:gridSpan w:val="3"/>
            <w:vMerge/>
          </w:tcPr>
          <w:p w14:paraId="0BCC8CC8" w14:textId="77777777" w:rsidR="008872CA" w:rsidRPr="00221826" w:rsidRDefault="008872CA" w:rsidP="00D57384">
            <w:pPr>
              <w:pStyle w:val="Style1"/>
            </w:pPr>
          </w:p>
        </w:tc>
      </w:tr>
      <w:tr w:rsidR="008872CA" w:rsidRPr="001700F2" w14:paraId="62BBF4EB" w14:textId="77777777" w:rsidTr="00F86F91">
        <w:trPr>
          <w:trHeight w:val="4086"/>
        </w:trPr>
        <w:tc>
          <w:tcPr>
            <w:tcW w:w="3300" w:type="dxa"/>
            <w:shd w:val="clear" w:color="auto" w:fill="F2F2F2" w:themeFill="background1" w:themeFillShade="F2"/>
          </w:tcPr>
          <w:p w14:paraId="579CD4A4" w14:textId="77777777" w:rsidR="00DD6A42" w:rsidRPr="007C1B87" w:rsidRDefault="00DD6A42" w:rsidP="00DD6A42">
            <w:pPr>
              <w:pStyle w:val="SmallText"/>
            </w:pPr>
            <w:r w:rsidRPr="007C1B87">
              <w:t>Programming:</w:t>
            </w:r>
          </w:p>
          <w:p w14:paraId="36967C05" w14:textId="7CEE586B" w:rsidR="00DD6A42" w:rsidRDefault="00DD6A42" w:rsidP="00DD6A42">
            <w:pPr>
              <w:pStyle w:val="Text"/>
            </w:pPr>
            <w:r>
              <w:t xml:space="preserve">OOP </w:t>
            </w:r>
            <w:r w:rsidRPr="0018689A">
              <w:t>C++</w:t>
            </w:r>
            <w:r>
              <w:t>, OOP Java, Android Development, Data Structures, Software Design</w:t>
            </w:r>
            <w:r w:rsidR="00ED3F98">
              <w:t>, Intro to AI, Search Algorithms</w:t>
            </w:r>
          </w:p>
          <w:p w14:paraId="4620A548" w14:textId="77777777" w:rsidR="00DD6A42" w:rsidRPr="007C1B87" w:rsidRDefault="00DD6A42" w:rsidP="00DD6A42">
            <w:pPr>
              <w:pStyle w:val="SmallText"/>
            </w:pPr>
            <w:r w:rsidRPr="007C1B87">
              <w:t>Math:</w:t>
            </w:r>
          </w:p>
          <w:p w14:paraId="1C2DB628" w14:textId="3A03A6E3" w:rsidR="008872CA" w:rsidRPr="000F4268" w:rsidRDefault="00DD6A42" w:rsidP="000F4268">
            <w:pPr>
              <w:pStyle w:val="Text"/>
            </w:pPr>
            <w:r w:rsidRPr="000F4268">
              <w:t>Calculus 1-3, Engineering Statistics, Linear Algebra,</w:t>
            </w:r>
            <w:r w:rsidR="00EC01ED">
              <w:t xml:space="preserve"> Discrete Math,</w:t>
            </w:r>
            <w:r w:rsidRPr="000F4268">
              <w:t xml:space="preserve"> Math Tutor Preparation</w:t>
            </w:r>
          </w:p>
        </w:tc>
        <w:tc>
          <w:tcPr>
            <w:tcW w:w="6000" w:type="dxa"/>
            <w:gridSpan w:val="3"/>
            <w:vMerge/>
          </w:tcPr>
          <w:p w14:paraId="20B1DEC5" w14:textId="77777777" w:rsidR="008872CA" w:rsidRPr="00221826" w:rsidRDefault="008872CA" w:rsidP="00D57384">
            <w:pPr>
              <w:pStyle w:val="Style1"/>
            </w:pPr>
          </w:p>
        </w:tc>
      </w:tr>
      <w:tr w:rsidR="008F7BDA" w:rsidRPr="001700F2" w14:paraId="78F8D2F9" w14:textId="77777777" w:rsidTr="00F666AE">
        <w:trPr>
          <w:trHeight w:val="216"/>
        </w:trPr>
        <w:tc>
          <w:tcPr>
            <w:tcW w:w="3300" w:type="dxa"/>
            <w:vMerge w:val="restart"/>
            <w:shd w:val="clear" w:color="auto" w:fill="F2F2F2" w:themeFill="background1" w:themeFillShade="F2"/>
            <w:vAlign w:val="center"/>
          </w:tcPr>
          <w:p w14:paraId="089889E1" w14:textId="5256DE66" w:rsidR="008F7BDA" w:rsidRPr="00B65B3B" w:rsidRDefault="008F7BDA" w:rsidP="00917765">
            <w:pPr>
              <w:pStyle w:val="Subtitle"/>
              <w:jc w:val="left"/>
            </w:pPr>
            <w:r w:rsidRPr="00B65B3B">
              <w:rPr>
                <w:rStyle w:val="SubtitleChar"/>
                <w:szCs w:val="28"/>
              </w:rPr>
              <w:t>OTHER SKILLS</w:t>
            </w:r>
            <w:sdt>
              <w:sdtPr>
                <w:rPr>
                  <w:rStyle w:val="Accent"/>
                </w:rPr>
                <w:id w:val="-50382630"/>
                <w:placeholder>
                  <w:docPart w:val="14A4A15B48BB4733AC54CC6A26BC76E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B65B3B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45" w:type="dxa"/>
            <w:gridSpan w:val="2"/>
            <w:vMerge w:val="restart"/>
            <w:shd w:val="clear" w:color="auto" w:fill="242935" w:themeFill="accent1" w:themeFillShade="BF"/>
            <w:vAlign w:val="center"/>
          </w:tcPr>
          <w:p w14:paraId="5CAB56CE" w14:textId="166A0DF3" w:rsidR="008F7BDA" w:rsidRPr="00884769" w:rsidRDefault="00884769" w:rsidP="00884769">
            <w:pPr>
              <w:pStyle w:val="Heading1"/>
            </w:pPr>
            <w:r w:rsidRPr="00884769">
              <w:t>LEADERSHIP</w:t>
            </w:r>
          </w:p>
        </w:tc>
        <w:tc>
          <w:tcPr>
            <w:tcW w:w="2955" w:type="dxa"/>
            <w:tcBorders>
              <w:bottom w:val="single" w:sz="18" w:space="0" w:color="BF9268" w:themeColor="accent2"/>
            </w:tcBorders>
          </w:tcPr>
          <w:p w14:paraId="3C8FF00C" w14:textId="7D12FE1B" w:rsidR="008F7BDA" w:rsidRPr="001700F2" w:rsidRDefault="008F7BDA" w:rsidP="001A7DFB">
            <w:pPr>
              <w:pStyle w:val="Text"/>
            </w:pPr>
          </w:p>
        </w:tc>
      </w:tr>
      <w:tr w:rsidR="008F7BDA" w:rsidRPr="001700F2" w14:paraId="463A9A30" w14:textId="77777777" w:rsidTr="00F666AE">
        <w:trPr>
          <w:trHeight w:val="258"/>
        </w:trPr>
        <w:tc>
          <w:tcPr>
            <w:tcW w:w="3300" w:type="dxa"/>
            <w:vMerge/>
            <w:shd w:val="clear" w:color="auto" w:fill="F2F2F2" w:themeFill="background1" w:themeFillShade="F2"/>
          </w:tcPr>
          <w:p w14:paraId="44432B7C" w14:textId="77777777" w:rsidR="008F7BDA" w:rsidRPr="00B65B3B" w:rsidRDefault="008F7BDA" w:rsidP="00580050">
            <w:pPr>
              <w:pStyle w:val="Subtitle"/>
              <w:rPr>
                <w:rStyle w:val="SubtitleChar"/>
                <w:szCs w:val="28"/>
              </w:rPr>
            </w:pPr>
          </w:p>
        </w:tc>
        <w:tc>
          <w:tcPr>
            <w:tcW w:w="3045" w:type="dxa"/>
            <w:gridSpan w:val="2"/>
            <w:vMerge/>
            <w:shd w:val="clear" w:color="auto" w:fill="242935" w:themeFill="accent1" w:themeFillShade="BF"/>
          </w:tcPr>
          <w:p w14:paraId="5FE81AD9" w14:textId="77777777" w:rsidR="008F7BDA" w:rsidRPr="001700F2" w:rsidRDefault="008F7BDA" w:rsidP="001A7DFB">
            <w:pPr>
              <w:pStyle w:val="Text"/>
            </w:pPr>
          </w:p>
        </w:tc>
        <w:tc>
          <w:tcPr>
            <w:tcW w:w="2955" w:type="dxa"/>
            <w:tcBorders>
              <w:top w:val="single" w:sz="18" w:space="0" w:color="BF9268" w:themeColor="accent2"/>
            </w:tcBorders>
          </w:tcPr>
          <w:p w14:paraId="665AD8C3" w14:textId="77777777" w:rsidR="008F7BDA" w:rsidRPr="001700F2" w:rsidRDefault="008F7BDA" w:rsidP="001A7DFB">
            <w:pPr>
              <w:pStyle w:val="Text"/>
            </w:pPr>
          </w:p>
        </w:tc>
      </w:tr>
      <w:tr w:rsidR="00B65B3B" w:rsidRPr="001700F2" w14:paraId="57409F78" w14:textId="77777777" w:rsidTr="00E3744E">
        <w:trPr>
          <w:trHeight w:val="2907"/>
        </w:trPr>
        <w:tc>
          <w:tcPr>
            <w:tcW w:w="3300" w:type="dxa"/>
            <w:shd w:val="clear" w:color="auto" w:fill="F2F2F2" w:themeFill="background1" w:themeFillShade="F2"/>
          </w:tcPr>
          <w:p w14:paraId="35696ADD" w14:textId="77777777" w:rsidR="00F90B60" w:rsidRPr="00E43728" w:rsidRDefault="00F90B60" w:rsidP="00F90B60">
            <w:pPr>
              <w:pStyle w:val="SmallText"/>
            </w:pPr>
            <w:r w:rsidRPr="00E43728">
              <w:t>Fluent Languages:</w:t>
            </w:r>
          </w:p>
          <w:p w14:paraId="28357A80" w14:textId="18B34C30" w:rsidR="00F90B60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26A94EA7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483B2174" w14:textId="108ED0DD" w:rsidR="00F90B60" w:rsidRPr="00E43728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 and Tools</w:t>
            </w:r>
          </w:p>
          <w:p w14:paraId="1F7F2F3E" w14:textId="77777777" w:rsidR="00F90B60" w:rsidRDefault="00F90B60" w:rsidP="00F90B60">
            <w:pPr>
              <w:pStyle w:val="SmallText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6D4417AA" w14:textId="4B38B2C6" w:rsidR="00F90B60" w:rsidRPr="00E43728" w:rsidRDefault="00F90B60" w:rsidP="00F90B6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</w:t>
            </w:r>
            <w:r w:rsidR="009C5A6A">
              <w:rPr>
                <w:rFonts w:eastAsiaTheme="minorEastAsia"/>
                <w:szCs w:val="22"/>
                <w:lang w:eastAsia="ja-JP"/>
              </w:rPr>
              <w:t>, Microsoft Office</w:t>
            </w:r>
          </w:p>
          <w:p w14:paraId="55445856" w14:textId="77777777" w:rsidR="00B65B3B" w:rsidRPr="00634A02" w:rsidRDefault="00B65B3B" w:rsidP="00F0022A">
            <w:pPr>
              <w:pStyle w:val="Text"/>
            </w:pPr>
          </w:p>
        </w:tc>
        <w:tc>
          <w:tcPr>
            <w:tcW w:w="6000" w:type="dxa"/>
            <w:gridSpan w:val="3"/>
          </w:tcPr>
          <w:p w14:paraId="1A1B04CA" w14:textId="6BA8B44E" w:rsidR="00B65B3B" w:rsidRDefault="00C43D39" w:rsidP="00C43D39">
            <w:pPr>
              <w:pStyle w:val="Style1"/>
            </w:pPr>
            <w:r w:rsidRPr="00C43D39">
              <w:t>Engineering Team Competition (ETC)</w:t>
            </w:r>
            <w:r>
              <w:t xml:space="preserve"> </w:t>
            </w:r>
            <w:r w:rsidR="00EB5E95">
              <w:t xml:space="preserve">Co-founder </w:t>
            </w:r>
            <w:r>
              <w:t>| 2018</w:t>
            </w:r>
          </w:p>
          <w:p w14:paraId="1372D860" w14:textId="2A6DDE37" w:rsidR="002C226F" w:rsidRDefault="002C226F" w:rsidP="002548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 xml:space="preserve">Co-founded </w:t>
            </w:r>
            <w:r w:rsidR="008066E1">
              <w:t>a n</w:t>
            </w:r>
            <w:r w:rsidRPr="002C226F">
              <w:t>on-profit event</w:t>
            </w:r>
            <w:r w:rsidR="000349B3">
              <w:t xml:space="preserve"> </w:t>
            </w:r>
            <w:r w:rsidR="00ED1D61">
              <w:t>that helped over 300</w:t>
            </w:r>
            <w:r w:rsidR="000349B3">
              <w:t xml:space="preserve"> mid</w:t>
            </w:r>
            <w:r w:rsidR="0035349A">
              <w:t>dle</w:t>
            </w:r>
            <w:r w:rsidR="000349B3">
              <w:t xml:space="preserve"> and high school student</w:t>
            </w:r>
            <w:r w:rsidR="00244213">
              <w:t>s</w:t>
            </w:r>
            <w:r w:rsidRPr="002C226F">
              <w:t xml:space="preserve"> to</w:t>
            </w:r>
            <w:r>
              <w:t xml:space="preserve"> </w:t>
            </w:r>
            <w:r w:rsidRPr="002C226F">
              <w:t xml:space="preserve">improve </w:t>
            </w:r>
            <w:r w:rsidR="000011C7">
              <w:t>their</w:t>
            </w:r>
            <w:r w:rsidRPr="002C226F">
              <w:t xml:space="preserve"> presentational,</w:t>
            </w:r>
            <w:r>
              <w:t xml:space="preserve"> </w:t>
            </w:r>
            <w:r w:rsidRPr="002C226F">
              <w:t>teamwork, and engineering skills.</w:t>
            </w:r>
            <w:r>
              <w:t xml:space="preserve"> </w:t>
            </w:r>
            <w:r w:rsidR="000349B3">
              <w:t xml:space="preserve">Event focused on </w:t>
            </w:r>
            <w:r w:rsidR="00047328">
              <w:t xml:space="preserve">the </w:t>
            </w:r>
            <w:r w:rsidR="000349B3">
              <w:t>application of STEM subjects in real life as tool</w:t>
            </w:r>
            <w:r w:rsidR="00F059E5">
              <w:t>s</w:t>
            </w:r>
            <w:r w:rsidR="000349B3">
              <w:t xml:space="preserve"> to execute ideas.</w:t>
            </w:r>
          </w:p>
          <w:p w14:paraId="39FDC378" w14:textId="05F1F658" w:rsidR="002C226F" w:rsidRPr="002C226F" w:rsidRDefault="00B873A1" w:rsidP="00717BEA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B873A1">
              <w:t>Co-ordinated</w:t>
            </w:r>
            <w:r>
              <w:t xml:space="preserve"> </w:t>
            </w:r>
            <w:r w:rsidR="00BC29EC">
              <w:t>the</w:t>
            </w:r>
            <w:r w:rsidR="00717BEA" w:rsidRPr="002C226F">
              <w:t xml:space="preserve"> </w:t>
            </w:r>
            <w:r w:rsidR="00717BEA">
              <w:t xml:space="preserve">event </w:t>
            </w:r>
            <w:r w:rsidR="00717BEA" w:rsidRPr="002C226F">
              <w:t>organization</w:t>
            </w:r>
            <w:r w:rsidR="00F31601">
              <w:t xml:space="preserve"> team</w:t>
            </w:r>
            <w:r w:rsidR="00717BEA" w:rsidRPr="002C226F">
              <w:t>.</w:t>
            </w:r>
            <w:r w:rsidR="00717BEA">
              <w:t xml:space="preserve"> </w:t>
            </w:r>
            <w:r w:rsidR="002C226F" w:rsidRPr="002C226F">
              <w:t>Played one of the</w:t>
            </w:r>
            <w:r w:rsidR="002C226F">
              <w:t xml:space="preserve"> </w:t>
            </w:r>
            <w:r w:rsidR="002C226F" w:rsidRPr="002C226F">
              <w:t>leading roles in negotiating with sponsors</w:t>
            </w:r>
            <w:r w:rsidR="007C561C">
              <w:t xml:space="preserve"> and speakers</w:t>
            </w:r>
            <w:r w:rsidR="0005555C">
              <w:t xml:space="preserve">, </w:t>
            </w:r>
            <w:r w:rsidR="002C226F" w:rsidRPr="002C226F">
              <w:t>advertising</w:t>
            </w:r>
            <w:r w:rsidR="0005555C">
              <w:t>,</w:t>
            </w:r>
            <w:r w:rsidR="002C226F" w:rsidRPr="002C226F">
              <w:t xml:space="preserve"> site</w:t>
            </w:r>
            <w:r w:rsidR="0005555C">
              <w:t xml:space="preserve"> management.</w:t>
            </w:r>
            <w:r w:rsidR="002C226F" w:rsidRPr="002C226F">
              <w:t xml:space="preserve"> </w:t>
            </w:r>
          </w:p>
        </w:tc>
      </w:tr>
    </w:tbl>
    <w:p w14:paraId="028911B0" w14:textId="77777777" w:rsidR="00C55D85" w:rsidRPr="001700F2" w:rsidRDefault="00C55D85"/>
    <w:sectPr w:rsidR="00C55D85" w:rsidRPr="001700F2" w:rsidSect="00F316AD">
      <w:headerReference w:type="default" r:id="rId13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235A" w14:textId="77777777" w:rsidR="00AF1A21" w:rsidRDefault="00AF1A21" w:rsidP="00F316AD">
      <w:r>
        <w:separator/>
      </w:r>
    </w:p>
  </w:endnote>
  <w:endnote w:type="continuationSeparator" w:id="0">
    <w:p w14:paraId="0A691492" w14:textId="77777777" w:rsidR="00AF1A21" w:rsidRDefault="00AF1A2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FFB2A" w14:textId="77777777" w:rsidR="00AF1A21" w:rsidRDefault="00AF1A21" w:rsidP="00F316AD">
      <w:r>
        <w:separator/>
      </w:r>
    </w:p>
  </w:footnote>
  <w:footnote w:type="continuationSeparator" w:id="0">
    <w:p w14:paraId="6B660212" w14:textId="77777777" w:rsidR="00AF1A21" w:rsidRDefault="00AF1A2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2D80C89A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B1C6EB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F0"/>
    <w:rsid w:val="000011C7"/>
    <w:rsid w:val="000013D9"/>
    <w:rsid w:val="000103B4"/>
    <w:rsid w:val="00021A14"/>
    <w:rsid w:val="000349B3"/>
    <w:rsid w:val="00044FE7"/>
    <w:rsid w:val="00047328"/>
    <w:rsid w:val="00052669"/>
    <w:rsid w:val="0005555C"/>
    <w:rsid w:val="000711F2"/>
    <w:rsid w:val="0007619B"/>
    <w:rsid w:val="00094114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700F2"/>
    <w:rsid w:val="00172158"/>
    <w:rsid w:val="0017425A"/>
    <w:rsid w:val="00185489"/>
    <w:rsid w:val="0018689A"/>
    <w:rsid w:val="001871FF"/>
    <w:rsid w:val="00195555"/>
    <w:rsid w:val="001A0DCA"/>
    <w:rsid w:val="001A7DFB"/>
    <w:rsid w:val="001B0057"/>
    <w:rsid w:val="001B6664"/>
    <w:rsid w:val="001B7460"/>
    <w:rsid w:val="001F4150"/>
    <w:rsid w:val="002034ED"/>
    <w:rsid w:val="002206B5"/>
    <w:rsid w:val="00221826"/>
    <w:rsid w:val="00222C2F"/>
    <w:rsid w:val="00244213"/>
    <w:rsid w:val="00245178"/>
    <w:rsid w:val="00246EDE"/>
    <w:rsid w:val="00254811"/>
    <w:rsid w:val="00255BF0"/>
    <w:rsid w:val="00264D10"/>
    <w:rsid w:val="00270D9B"/>
    <w:rsid w:val="00273857"/>
    <w:rsid w:val="00281B6E"/>
    <w:rsid w:val="00293B18"/>
    <w:rsid w:val="002957C7"/>
    <w:rsid w:val="0029715D"/>
    <w:rsid w:val="002C1B87"/>
    <w:rsid w:val="002C226F"/>
    <w:rsid w:val="002C34DE"/>
    <w:rsid w:val="002C6DF7"/>
    <w:rsid w:val="002D3CB4"/>
    <w:rsid w:val="002E1ACD"/>
    <w:rsid w:val="002E5530"/>
    <w:rsid w:val="002E5AEE"/>
    <w:rsid w:val="002E7053"/>
    <w:rsid w:val="002F5B64"/>
    <w:rsid w:val="00305CAA"/>
    <w:rsid w:val="003377BB"/>
    <w:rsid w:val="0035349A"/>
    <w:rsid w:val="00353C2C"/>
    <w:rsid w:val="00392B18"/>
    <w:rsid w:val="00395829"/>
    <w:rsid w:val="003A03CF"/>
    <w:rsid w:val="003A4129"/>
    <w:rsid w:val="003B0ADA"/>
    <w:rsid w:val="003C01AA"/>
    <w:rsid w:val="003D37DD"/>
    <w:rsid w:val="003E0A5C"/>
    <w:rsid w:val="003E4637"/>
    <w:rsid w:val="003E7678"/>
    <w:rsid w:val="003F13B2"/>
    <w:rsid w:val="003F5937"/>
    <w:rsid w:val="0040233B"/>
    <w:rsid w:val="00426DC2"/>
    <w:rsid w:val="004369DC"/>
    <w:rsid w:val="00442042"/>
    <w:rsid w:val="00470B59"/>
    <w:rsid w:val="00490C2C"/>
    <w:rsid w:val="004957A6"/>
    <w:rsid w:val="004A76B7"/>
    <w:rsid w:val="004B732B"/>
    <w:rsid w:val="004B78D0"/>
    <w:rsid w:val="004B7D7A"/>
    <w:rsid w:val="004C7CDF"/>
    <w:rsid w:val="004D0355"/>
    <w:rsid w:val="004E6224"/>
    <w:rsid w:val="004F4B71"/>
    <w:rsid w:val="00535BDA"/>
    <w:rsid w:val="00543A3F"/>
    <w:rsid w:val="005454F3"/>
    <w:rsid w:val="0057732B"/>
    <w:rsid w:val="00580050"/>
    <w:rsid w:val="00582BD8"/>
    <w:rsid w:val="00593A67"/>
    <w:rsid w:val="005C3997"/>
    <w:rsid w:val="005D2581"/>
    <w:rsid w:val="005E6588"/>
    <w:rsid w:val="005E7406"/>
    <w:rsid w:val="00605C38"/>
    <w:rsid w:val="006104C8"/>
    <w:rsid w:val="00617740"/>
    <w:rsid w:val="00634A02"/>
    <w:rsid w:val="00640408"/>
    <w:rsid w:val="00650F1D"/>
    <w:rsid w:val="00652650"/>
    <w:rsid w:val="006840F5"/>
    <w:rsid w:val="00692849"/>
    <w:rsid w:val="0069585D"/>
    <w:rsid w:val="006A2C2E"/>
    <w:rsid w:val="006B4A66"/>
    <w:rsid w:val="006C60E6"/>
    <w:rsid w:val="006D4BB0"/>
    <w:rsid w:val="00713E01"/>
    <w:rsid w:val="00717BEA"/>
    <w:rsid w:val="0072389E"/>
    <w:rsid w:val="00744536"/>
    <w:rsid w:val="007A5767"/>
    <w:rsid w:val="007B2CCD"/>
    <w:rsid w:val="007C085E"/>
    <w:rsid w:val="007C1B87"/>
    <w:rsid w:val="007C561C"/>
    <w:rsid w:val="007E3514"/>
    <w:rsid w:val="007F2AC2"/>
    <w:rsid w:val="007F2DFC"/>
    <w:rsid w:val="007F4F56"/>
    <w:rsid w:val="008066E1"/>
    <w:rsid w:val="00820C66"/>
    <w:rsid w:val="00850297"/>
    <w:rsid w:val="00863BE9"/>
    <w:rsid w:val="0087285F"/>
    <w:rsid w:val="00880C60"/>
    <w:rsid w:val="00884769"/>
    <w:rsid w:val="008872CA"/>
    <w:rsid w:val="0089710E"/>
    <w:rsid w:val="008A0C4E"/>
    <w:rsid w:val="008A17C5"/>
    <w:rsid w:val="008B16E1"/>
    <w:rsid w:val="008E1ECD"/>
    <w:rsid w:val="008F7BDA"/>
    <w:rsid w:val="00907A36"/>
    <w:rsid w:val="00917765"/>
    <w:rsid w:val="009343EF"/>
    <w:rsid w:val="009365E2"/>
    <w:rsid w:val="00942278"/>
    <w:rsid w:val="00942401"/>
    <w:rsid w:val="00952A48"/>
    <w:rsid w:val="009708EB"/>
    <w:rsid w:val="0098668E"/>
    <w:rsid w:val="0099707E"/>
    <w:rsid w:val="009B70D9"/>
    <w:rsid w:val="009C5934"/>
    <w:rsid w:val="009C5A6A"/>
    <w:rsid w:val="009D07A5"/>
    <w:rsid w:val="009D522A"/>
    <w:rsid w:val="009D5991"/>
    <w:rsid w:val="009E68D2"/>
    <w:rsid w:val="00A0650C"/>
    <w:rsid w:val="00A611E8"/>
    <w:rsid w:val="00A644C9"/>
    <w:rsid w:val="00A72860"/>
    <w:rsid w:val="00A74E15"/>
    <w:rsid w:val="00A812B5"/>
    <w:rsid w:val="00A84008"/>
    <w:rsid w:val="00A9151B"/>
    <w:rsid w:val="00AC0662"/>
    <w:rsid w:val="00AC575D"/>
    <w:rsid w:val="00AD4C00"/>
    <w:rsid w:val="00AE1945"/>
    <w:rsid w:val="00AF1A21"/>
    <w:rsid w:val="00B14930"/>
    <w:rsid w:val="00B15A92"/>
    <w:rsid w:val="00B30E3D"/>
    <w:rsid w:val="00B4010A"/>
    <w:rsid w:val="00B56AC4"/>
    <w:rsid w:val="00B61623"/>
    <w:rsid w:val="00B62D7E"/>
    <w:rsid w:val="00B63C71"/>
    <w:rsid w:val="00B65B3B"/>
    <w:rsid w:val="00B72D46"/>
    <w:rsid w:val="00B75B00"/>
    <w:rsid w:val="00B873A1"/>
    <w:rsid w:val="00B87AC4"/>
    <w:rsid w:val="00B925B6"/>
    <w:rsid w:val="00BC22CA"/>
    <w:rsid w:val="00BC29EC"/>
    <w:rsid w:val="00BE0673"/>
    <w:rsid w:val="00BF37B6"/>
    <w:rsid w:val="00C00C41"/>
    <w:rsid w:val="00C10675"/>
    <w:rsid w:val="00C16E66"/>
    <w:rsid w:val="00C37911"/>
    <w:rsid w:val="00C43D39"/>
    <w:rsid w:val="00C465FF"/>
    <w:rsid w:val="00C55D85"/>
    <w:rsid w:val="00C64D22"/>
    <w:rsid w:val="00C978BB"/>
    <w:rsid w:val="00CB09D9"/>
    <w:rsid w:val="00CB2CED"/>
    <w:rsid w:val="00CD4CD0"/>
    <w:rsid w:val="00CD50FD"/>
    <w:rsid w:val="00CD5CBC"/>
    <w:rsid w:val="00CE7084"/>
    <w:rsid w:val="00D20DA9"/>
    <w:rsid w:val="00D26A79"/>
    <w:rsid w:val="00D34D50"/>
    <w:rsid w:val="00D36806"/>
    <w:rsid w:val="00D57384"/>
    <w:rsid w:val="00D57845"/>
    <w:rsid w:val="00D63677"/>
    <w:rsid w:val="00D74C06"/>
    <w:rsid w:val="00D82272"/>
    <w:rsid w:val="00D82E40"/>
    <w:rsid w:val="00D92A58"/>
    <w:rsid w:val="00DB16BF"/>
    <w:rsid w:val="00DB4573"/>
    <w:rsid w:val="00DC614A"/>
    <w:rsid w:val="00DD1B22"/>
    <w:rsid w:val="00DD5C35"/>
    <w:rsid w:val="00DD6A42"/>
    <w:rsid w:val="00E13F83"/>
    <w:rsid w:val="00E3744E"/>
    <w:rsid w:val="00E43728"/>
    <w:rsid w:val="00E5170E"/>
    <w:rsid w:val="00E5295C"/>
    <w:rsid w:val="00E764A3"/>
    <w:rsid w:val="00E83C89"/>
    <w:rsid w:val="00EA03EF"/>
    <w:rsid w:val="00EA5FD5"/>
    <w:rsid w:val="00EB5E95"/>
    <w:rsid w:val="00EC01ED"/>
    <w:rsid w:val="00ED1D61"/>
    <w:rsid w:val="00ED3F98"/>
    <w:rsid w:val="00EE3861"/>
    <w:rsid w:val="00EF2118"/>
    <w:rsid w:val="00EF23A5"/>
    <w:rsid w:val="00F0022A"/>
    <w:rsid w:val="00F059E5"/>
    <w:rsid w:val="00F11E53"/>
    <w:rsid w:val="00F31601"/>
    <w:rsid w:val="00F316AD"/>
    <w:rsid w:val="00F34E10"/>
    <w:rsid w:val="00F45484"/>
    <w:rsid w:val="00F53369"/>
    <w:rsid w:val="00F666AE"/>
    <w:rsid w:val="00F67366"/>
    <w:rsid w:val="00F735E7"/>
    <w:rsid w:val="00F81176"/>
    <w:rsid w:val="00F86F91"/>
    <w:rsid w:val="00F90B60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C1B87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C43D39"/>
    <w:pPr>
      <w:spacing w:before="24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17425A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C43D39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aster-dah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BA707F37DD479992C463576B79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BEE37-DCEF-4C4F-935B-D5ED7B772C8C}"/>
      </w:docPartPr>
      <w:docPartBody>
        <w:p w:rsidR="00433D7B" w:rsidRDefault="00BA5A47">
          <w:pPr>
            <w:pStyle w:val="07BA707F37DD479992C463576B79CE37"/>
          </w:pPr>
          <w:r w:rsidRPr="001700F2">
            <w:t>EDUCATION</w:t>
          </w:r>
        </w:p>
      </w:docPartBody>
    </w:docPart>
    <w:docPart>
      <w:docPartPr>
        <w:name w:val="6A202BC74E85470EA83FD7936977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058F-BD61-408C-9225-E6DB04F69844}"/>
      </w:docPartPr>
      <w:docPartBody>
        <w:p w:rsidR="00433D7B" w:rsidRDefault="00BA5A47">
          <w:pPr>
            <w:pStyle w:val="6A202BC74E85470EA83FD793697737A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C2DEE54AAE8492E9F191042B1278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4422-60A2-4F93-962E-6F4FD4DCE0F0}"/>
      </w:docPartPr>
      <w:docPartBody>
        <w:p w:rsidR="000208C3" w:rsidRDefault="00433D7B" w:rsidP="00433D7B">
          <w:pPr>
            <w:pStyle w:val="4C2DEE54AAE8492E9F191042B1278DB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4A4A15B48BB4733AC54CC6A26BC7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D545-7F19-4627-BE59-1581F6FE51A2}"/>
      </w:docPartPr>
      <w:docPartBody>
        <w:p w:rsidR="000208C3" w:rsidRDefault="00433D7B" w:rsidP="00433D7B">
          <w:pPr>
            <w:pStyle w:val="14A4A15B48BB4733AC54CC6A26BC76E2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381BAE"/>
    <w:rsid w:val="003E76B4"/>
    <w:rsid w:val="00433D7B"/>
    <w:rsid w:val="004545EC"/>
    <w:rsid w:val="00BA5A47"/>
    <w:rsid w:val="00C427DC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FE1AF41B2D4EA1AD32CF6E086CBB06">
    <w:name w:val="B2FE1AF41B2D4EA1AD32CF6E086CBB06"/>
  </w:style>
  <w:style w:type="paragraph" w:customStyle="1" w:styleId="8BA03AA630D84CD19F27C186D67C0ED4">
    <w:name w:val="8BA03AA630D84CD19F27C186D67C0ED4"/>
  </w:style>
  <w:style w:type="paragraph" w:customStyle="1" w:styleId="77208182AA484340962B38F010243714">
    <w:name w:val="77208182AA484340962B38F010243714"/>
  </w:style>
  <w:style w:type="paragraph" w:customStyle="1" w:styleId="6A08893B21CE40BFAD49BDF294B3D32F">
    <w:name w:val="6A08893B21CE40BFAD49BDF294B3D32F"/>
  </w:style>
  <w:style w:type="paragraph" w:customStyle="1" w:styleId="A128EF63525642B0B4963BEA019AD513">
    <w:name w:val="A128EF63525642B0B4963BEA019AD513"/>
  </w:style>
  <w:style w:type="paragraph" w:customStyle="1" w:styleId="6DEC321ED08C4794A7A94C1ED586139E">
    <w:name w:val="6DEC321ED08C4794A7A94C1ED586139E"/>
  </w:style>
  <w:style w:type="paragraph" w:customStyle="1" w:styleId="64FF6088099D42A58B113C7680609CD0">
    <w:name w:val="64FF6088099D42A58B113C7680609CD0"/>
  </w:style>
  <w:style w:type="paragraph" w:customStyle="1" w:styleId="8EAFFD91B6124A6CB840BB7E239B64CC">
    <w:name w:val="8EAFFD91B6124A6CB840BB7E239B64CC"/>
  </w:style>
  <w:style w:type="paragraph" w:customStyle="1" w:styleId="07BA707F37DD479992C463576B79CE37">
    <w:name w:val="07BA707F37DD479992C463576B79CE37"/>
  </w:style>
  <w:style w:type="character" w:customStyle="1" w:styleId="Accent">
    <w:name w:val="Accent"/>
    <w:basedOn w:val="DefaultParagraphFont"/>
    <w:uiPriority w:val="1"/>
    <w:qFormat/>
    <w:rsid w:val="00433D7B"/>
    <w:rPr>
      <w:color w:val="ED7D31" w:themeColor="accent2"/>
    </w:rPr>
  </w:style>
  <w:style w:type="paragraph" w:customStyle="1" w:styleId="6A202BC74E85470EA83FD793697737A6">
    <w:name w:val="6A202BC74E85470EA83FD793697737A6"/>
  </w:style>
  <w:style w:type="paragraph" w:customStyle="1" w:styleId="A172A2E819064038A79C3C33A9091658">
    <w:name w:val="A172A2E819064038A79C3C33A9091658"/>
  </w:style>
  <w:style w:type="paragraph" w:customStyle="1" w:styleId="Text">
    <w:name w:val="Text"/>
    <w:basedOn w:val="Normal"/>
    <w:next w:val="Normal"/>
    <w:uiPriority w:val="3"/>
    <w:qFormat/>
    <w:rsid w:val="00381BAE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BE844DE89924C488CF081F560356E94">
    <w:name w:val="5BE844DE89924C488CF081F560356E94"/>
  </w:style>
  <w:style w:type="paragraph" w:customStyle="1" w:styleId="5425789080224C7CB55E05FE52AD269D">
    <w:name w:val="5425789080224C7CB55E05FE52AD269D"/>
  </w:style>
  <w:style w:type="paragraph" w:customStyle="1" w:styleId="2CF403DC8DBC4AE6ABAD9568E0DF3F7C">
    <w:name w:val="2CF403DC8DBC4AE6ABAD9568E0DF3F7C"/>
  </w:style>
  <w:style w:type="paragraph" w:customStyle="1" w:styleId="D41E46E3B62A41BBBB4DD6584D130D1E">
    <w:name w:val="D41E46E3B62A41BBBB4DD6584D130D1E"/>
  </w:style>
  <w:style w:type="paragraph" w:customStyle="1" w:styleId="61629B0B416546D6B4C562B1DCFBE754">
    <w:name w:val="61629B0B416546D6B4C562B1DCFBE754"/>
  </w:style>
  <w:style w:type="paragraph" w:customStyle="1" w:styleId="F02AA6BCD75142E4AB5A069DD4A0BA1A">
    <w:name w:val="F02AA6BCD75142E4AB5A069DD4A0BA1A"/>
  </w:style>
  <w:style w:type="paragraph" w:customStyle="1" w:styleId="F204ECB8CF404C1783A0F27F9817F0DC">
    <w:name w:val="F204ECB8CF404C1783A0F27F9817F0DC"/>
  </w:style>
  <w:style w:type="paragraph" w:customStyle="1" w:styleId="8F48A15A686B4B32BFAFBB47E29EEDEE">
    <w:name w:val="8F48A15A686B4B32BFAFBB47E29EEDEE"/>
  </w:style>
  <w:style w:type="paragraph" w:customStyle="1" w:styleId="EC0498BB0DCC4596A3F28D93E3BA5C94">
    <w:name w:val="EC0498BB0DCC4596A3F28D93E3BA5C94"/>
  </w:style>
  <w:style w:type="paragraph" w:customStyle="1" w:styleId="8694B2CF88EE45DC9DB60CB85A8CEE3C">
    <w:name w:val="8694B2CF88EE45DC9DB60CB85A8CEE3C"/>
  </w:style>
  <w:style w:type="paragraph" w:customStyle="1" w:styleId="E0CE05B5A26D4E85ABE628FFCEDDD65F">
    <w:name w:val="E0CE05B5A26D4E85ABE628FFCEDDD65F"/>
  </w:style>
  <w:style w:type="paragraph" w:customStyle="1" w:styleId="B3A74A8E706D41ECA6C240A6578029FB">
    <w:name w:val="B3A74A8E706D41ECA6C240A6578029FB"/>
  </w:style>
  <w:style w:type="paragraph" w:customStyle="1" w:styleId="06B274395D064E58A03184C4F2E95EB1">
    <w:name w:val="06B274395D064E58A03184C4F2E95EB1"/>
  </w:style>
  <w:style w:type="paragraph" w:customStyle="1" w:styleId="AAEF8A337D04445A93186489A3EFD02C">
    <w:name w:val="AAEF8A337D04445A93186489A3EFD02C"/>
  </w:style>
  <w:style w:type="paragraph" w:customStyle="1" w:styleId="9CA8A88271954830A760236C46704F9C">
    <w:name w:val="9CA8A88271954830A760236C46704F9C"/>
  </w:style>
  <w:style w:type="paragraph" w:customStyle="1" w:styleId="8CE62C5A6202400D8B59B94A0DB3DB7E">
    <w:name w:val="8CE62C5A6202400D8B59B94A0DB3DB7E"/>
  </w:style>
  <w:style w:type="paragraph" w:customStyle="1" w:styleId="1FC04E2C24204E2ABD7E309E79F69DAE">
    <w:name w:val="1FC04E2C24204E2ABD7E309E79F69DAE"/>
  </w:style>
  <w:style w:type="paragraph" w:customStyle="1" w:styleId="2FEC7365949543EFBB9317468CF5910C">
    <w:name w:val="2FEC7365949543EFBB9317468CF5910C"/>
  </w:style>
  <w:style w:type="paragraph" w:customStyle="1" w:styleId="12F90E57E2234B91B9C74F365B4B1D10">
    <w:name w:val="12F90E57E2234B91B9C74F365B4B1D10"/>
  </w:style>
  <w:style w:type="paragraph" w:customStyle="1" w:styleId="F992EE2CCD7E4984A70F30AEA3E5A056">
    <w:name w:val="F992EE2CCD7E4984A70F30AEA3E5A056"/>
  </w:style>
  <w:style w:type="paragraph" w:customStyle="1" w:styleId="872FCF3C15AF43E0BE296252DF56AE17">
    <w:name w:val="872FCF3C15AF43E0BE296252DF56AE17"/>
  </w:style>
  <w:style w:type="paragraph" w:customStyle="1" w:styleId="1FE7637DB0744F898FF6D5870451209B">
    <w:name w:val="1FE7637DB0744F898FF6D5870451209B"/>
  </w:style>
  <w:style w:type="paragraph" w:customStyle="1" w:styleId="C4DCEC4C7D054F56B29D5681AD7F629E">
    <w:name w:val="C4DCEC4C7D054F56B29D5681AD7F629E"/>
  </w:style>
  <w:style w:type="paragraph" w:customStyle="1" w:styleId="77F57BEC9855476AB10A823F253B5E76">
    <w:name w:val="77F57BEC9855476AB10A823F253B5E76"/>
    <w:rsid w:val="00381BAE"/>
  </w:style>
  <w:style w:type="paragraph" w:customStyle="1" w:styleId="AA48B98DED2545AE966B0122CAA85330">
    <w:name w:val="AA48B98DED2545AE966B0122CAA85330"/>
    <w:rsid w:val="00381BAE"/>
  </w:style>
  <w:style w:type="paragraph" w:customStyle="1" w:styleId="A77B1C1D30744601BDEC64A9B9647170">
    <w:name w:val="A77B1C1D30744601BDEC64A9B9647170"/>
    <w:rsid w:val="00381BAE"/>
  </w:style>
  <w:style w:type="paragraph" w:customStyle="1" w:styleId="480BFF5EF98941B1B55C2A4C4786A7C1">
    <w:name w:val="480BFF5EF98941B1B55C2A4C4786A7C1"/>
    <w:rsid w:val="00381BAE"/>
  </w:style>
  <w:style w:type="paragraph" w:customStyle="1" w:styleId="D1789B734F63447AB8DF48AD1A2C71BC">
    <w:name w:val="D1789B734F63447AB8DF48AD1A2C71BC"/>
    <w:rsid w:val="00381BAE"/>
  </w:style>
  <w:style w:type="paragraph" w:customStyle="1" w:styleId="EE3E536C23334CAAB060812987E0922F">
    <w:name w:val="EE3E536C23334CAAB060812987E0922F"/>
    <w:rsid w:val="00381BAE"/>
  </w:style>
  <w:style w:type="paragraph" w:customStyle="1" w:styleId="59B699B062B14EB7934572AF1FCFFA97">
    <w:name w:val="59B699B062B14EB7934572AF1FCFFA97"/>
    <w:rsid w:val="00381BAE"/>
  </w:style>
  <w:style w:type="paragraph" w:customStyle="1" w:styleId="DCDA0F4EE56B441AB0CE47C7A7355B9A">
    <w:name w:val="DCDA0F4EE56B441AB0CE47C7A7355B9A"/>
    <w:rsid w:val="00381BAE"/>
  </w:style>
  <w:style w:type="paragraph" w:customStyle="1" w:styleId="9AC8431387FD4C21822B20C7500DA592">
    <w:name w:val="9AC8431387FD4C21822B20C7500DA592"/>
    <w:rsid w:val="00381BAE"/>
  </w:style>
  <w:style w:type="paragraph" w:customStyle="1" w:styleId="9BBE45C6DC5F438B8DE366E636CB9170">
    <w:name w:val="9BBE45C6DC5F438B8DE366E636CB9170"/>
    <w:rsid w:val="00381BAE"/>
  </w:style>
  <w:style w:type="paragraph" w:customStyle="1" w:styleId="25FAA85E82A2499288D165D8353A539B">
    <w:name w:val="25FAA85E82A2499288D165D8353A539B"/>
    <w:rsid w:val="00381BAE"/>
  </w:style>
  <w:style w:type="paragraph" w:customStyle="1" w:styleId="9BC8B1E8B75244CA82AB4674AB9F858F">
    <w:name w:val="9BC8B1E8B75244CA82AB4674AB9F858F"/>
    <w:rsid w:val="00381BAE"/>
  </w:style>
  <w:style w:type="paragraph" w:customStyle="1" w:styleId="A758DEDA70C543A6A7DA16C8302D0E67">
    <w:name w:val="A758DEDA70C543A6A7DA16C8302D0E67"/>
    <w:rsid w:val="00381BAE"/>
  </w:style>
  <w:style w:type="paragraph" w:customStyle="1" w:styleId="67DB4A0432B94FB4AC47D286B1A32FB7">
    <w:name w:val="67DB4A0432B94FB4AC47D286B1A32FB7"/>
    <w:rsid w:val="00381BAE"/>
  </w:style>
  <w:style w:type="paragraph" w:customStyle="1" w:styleId="B690AA2B2FC64E66BD5CF3908839B997">
    <w:name w:val="B690AA2B2FC64E66BD5CF3908839B997"/>
    <w:rsid w:val="00381BAE"/>
  </w:style>
  <w:style w:type="paragraph" w:customStyle="1" w:styleId="304BAD7F9C54425C96DD21562DF6A825">
    <w:name w:val="304BAD7F9C54425C96DD21562DF6A825"/>
    <w:rsid w:val="00381BAE"/>
  </w:style>
  <w:style w:type="paragraph" w:customStyle="1" w:styleId="66A7CF1575C84DBA890F1418FA9490E5">
    <w:name w:val="66A7CF1575C84DBA890F1418FA9490E5"/>
    <w:rsid w:val="00381BAE"/>
  </w:style>
  <w:style w:type="paragraph" w:customStyle="1" w:styleId="1487775F81414ED2855D33DFB2103614">
    <w:name w:val="1487775F81414ED2855D33DFB2103614"/>
    <w:rsid w:val="00381BAE"/>
  </w:style>
  <w:style w:type="paragraph" w:customStyle="1" w:styleId="54E99449CFCB464F8F9D26B92E0ED6EE">
    <w:name w:val="54E99449CFCB464F8F9D26B92E0ED6EE"/>
    <w:rsid w:val="00381BAE"/>
  </w:style>
  <w:style w:type="paragraph" w:customStyle="1" w:styleId="4F917CECB70E42A2A1AFA3F1F29A5EA8">
    <w:name w:val="4F917CECB70E42A2A1AFA3F1F29A5EA8"/>
    <w:rsid w:val="00381BAE"/>
  </w:style>
  <w:style w:type="paragraph" w:customStyle="1" w:styleId="04FBE9015E6348B3A595041BCA6E4F98">
    <w:name w:val="04FBE9015E6348B3A595041BCA6E4F98"/>
    <w:rsid w:val="00381BAE"/>
  </w:style>
  <w:style w:type="paragraph" w:customStyle="1" w:styleId="B414FD61CABE469DB4F7CC192D75BBC7">
    <w:name w:val="B414FD61CABE469DB4F7CC192D75BBC7"/>
    <w:rsid w:val="00381BAE"/>
  </w:style>
  <w:style w:type="paragraph" w:customStyle="1" w:styleId="72EBB9E71BD647DF88C24C49A33A290E">
    <w:name w:val="72EBB9E71BD647DF88C24C49A33A290E"/>
    <w:rsid w:val="00381BAE"/>
  </w:style>
  <w:style w:type="paragraph" w:customStyle="1" w:styleId="082109011D10460EA101B33BEE66E382">
    <w:name w:val="082109011D10460EA101B33BEE66E382"/>
    <w:rsid w:val="00381BAE"/>
  </w:style>
  <w:style w:type="paragraph" w:customStyle="1" w:styleId="62E9990368A5418399BE7FBCECA64489">
    <w:name w:val="62E9990368A5418399BE7FBCECA64489"/>
    <w:rsid w:val="00381BAE"/>
  </w:style>
  <w:style w:type="paragraph" w:customStyle="1" w:styleId="EF233ADFE5794CF086866A860F51056F">
    <w:name w:val="EF233ADFE5794CF086866A860F51056F"/>
    <w:rsid w:val="00381BAE"/>
  </w:style>
  <w:style w:type="paragraph" w:customStyle="1" w:styleId="224938BCD604454CB9E4CA619ACAA770">
    <w:name w:val="224938BCD604454CB9E4CA619ACAA770"/>
    <w:rsid w:val="00433D7B"/>
  </w:style>
  <w:style w:type="paragraph" w:customStyle="1" w:styleId="4C2DEE54AAE8492E9F191042B1278DBB">
    <w:name w:val="4C2DEE54AAE8492E9F191042B1278DBB"/>
    <w:rsid w:val="00433D7B"/>
  </w:style>
  <w:style w:type="paragraph" w:customStyle="1" w:styleId="25D3E6C53D5343C9B8580B5C2AF1AC25">
    <w:name w:val="25D3E6C53D5343C9B8580B5C2AF1AC25"/>
    <w:rsid w:val="00433D7B"/>
  </w:style>
  <w:style w:type="paragraph" w:customStyle="1" w:styleId="BAADF43449D943A1BB03497A280BAF3E">
    <w:name w:val="BAADF43449D943A1BB03497A280BAF3E"/>
    <w:rsid w:val="00433D7B"/>
  </w:style>
  <w:style w:type="paragraph" w:customStyle="1" w:styleId="814667ECF432497A833901CDDA9FA4B1">
    <w:name w:val="814667ECF432497A833901CDDA9FA4B1"/>
    <w:rsid w:val="00433D7B"/>
  </w:style>
  <w:style w:type="paragraph" w:customStyle="1" w:styleId="2D6D0C4B247D48098030FA09E00856CC">
    <w:name w:val="2D6D0C4B247D48098030FA09E00856CC"/>
    <w:rsid w:val="00433D7B"/>
  </w:style>
  <w:style w:type="paragraph" w:customStyle="1" w:styleId="366C540947284EE1BF64383C2051EDDC">
    <w:name w:val="366C540947284EE1BF64383C2051EDDC"/>
    <w:rsid w:val="00433D7B"/>
  </w:style>
  <w:style w:type="paragraph" w:customStyle="1" w:styleId="C3BB2217C38745E79746EDF60B3A9738">
    <w:name w:val="C3BB2217C38745E79746EDF60B3A9738"/>
    <w:rsid w:val="00433D7B"/>
  </w:style>
  <w:style w:type="paragraph" w:customStyle="1" w:styleId="344F1C8E714D4F7780137E886AC380EC">
    <w:name w:val="344F1C8E714D4F7780137E886AC380EC"/>
    <w:rsid w:val="00433D7B"/>
  </w:style>
  <w:style w:type="paragraph" w:customStyle="1" w:styleId="45300DC117374AA5B9FFC81F08841EB0">
    <w:name w:val="45300DC117374AA5B9FFC81F08841EB0"/>
    <w:rsid w:val="00433D7B"/>
  </w:style>
  <w:style w:type="paragraph" w:customStyle="1" w:styleId="717F9A65967B42E3B2DE2C1B048C0671">
    <w:name w:val="717F9A65967B42E3B2DE2C1B048C0671"/>
    <w:rsid w:val="00433D7B"/>
  </w:style>
  <w:style w:type="paragraph" w:customStyle="1" w:styleId="468C0484085A467B84197B7BC82B2B92">
    <w:name w:val="468C0484085A467B84197B7BC82B2B92"/>
    <w:rsid w:val="00433D7B"/>
  </w:style>
  <w:style w:type="paragraph" w:customStyle="1" w:styleId="E0D159BE6F034979BB21EE54211792DA">
    <w:name w:val="E0D159BE6F034979BB21EE54211792DA"/>
    <w:rsid w:val="00433D7B"/>
  </w:style>
  <w:style w:type="paragraph" w:customStyle="1" w:styleId="28AC4DF5C1C947F98341000F42EB1952">
    <w:name w:val="28AC4DF5C1C947F98341000F42EB1952"/>
    <w:rsid w:val="00433D7B"/>
  </w:style>
  <w:style w:type="paragraph" w:customStyle="1" w:styleId="14A4A15B48BB4733AC54CC6A26BC76E2">
    <w:name w:val="14A4A15B48BB4733AC54CC6A26BC76E2"/>
    <w:rsid w:val="00433D7B"/>
  </w:style>
  <w:style w:type="paragraph" w:customStyle="1" w:styleId="1F936445FFCC4DDB91ADEE1C58555E75">
    <w:name w:val="1F936445FFCC4DDB91ADEE1C58555E75"/>
    <w:rsid w:val="00433D7B"/>
  </w:style>
  <w:style w:type="paragraph" w:customStyle="1" w:styleId="4FDD5F87FBA54F71B6EE896232260FA6">
    <w:name w:val="4FDD5F87FBA54F71B6EE896232260FA6"/>
    <w:rsid w:val="00433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2020-09-17T21:51:00Z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