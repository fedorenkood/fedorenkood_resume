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140" w:type="dxa"/>
        <w:tblInd w:w="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0"/>
        <w:gridCol w:w="6210"/>
      </w:tblGrid>
      <w:tr w:rsidR="00AF2ABA" w:rsidRPr="001700F2" w14:paraId="0D9B7AEF" w14:textId="77777777" w:rsidTr="0039418E">
        <w:trPr>
          <w:trHeight w:val="639"/>
        </w:trPr>
        <w:tc>
          <w:tcPr>
            <w:tcW w:w="3930" w:type="dxa"/>
            <w:vMerge w:val="restart"/>
            <w:shd w:val="clear" w:color="auto" w:fill="F2F2F2" w:themeFill="background1" w:themeFillShade="F2"/>
          </w:tcPr>
          <w:p w14:paraId="288FFF83" w14:textId="77777777" w:rsidR="00AF2ABA" w:rsidRPr="00914D8D" w:rsidRDefault="00AF2ABA" w:rsidP="00BD5FD7">
            <w:pPr>
              <w:pStyle w:val="Subtitle"/>
              <w:rPr>
                <w:b/>
                <w:bCs/>
                <w:spacing w:val="70"/>
                <w:sz w:val="32"/>
                <w:szCs w:val="28"/>
              </w:rPr>
            </w:pPr>
            <w:r w:rsidRPr="00914D8D">
              <w:rPr>
                <w:b/>
                <w:bCs/>
                <w:spacing w:val="70"/>
                <w:sz w:val="32"/>
                <w:szCs w:val="28"/>
              </w:rPr>
              <w:t>Oleksii Fedorenko</w:t>
            </w:r>
          </w:p>
          <w:p w14:paraId="374A02C8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Spring, TX</w:t>
            </w:r>
          </w:p>
          <w:p w14:paraId="2D59835B" w14:textId="77777777" w:rsidR="00AF2ABA" w:rsidRPr="004D135F" w:rsidRDefault="00AF2ABA" w:rsidP="00BD5FD7">
            <w:pPr>
              <w:pStyle w:val="Text"/>
              <w:spacing w:before="120"/>
              <w:rPr>
                <w:sz w:val="22"/>
                <w:szCs w:val="28"/>
              </w:rPr>
            </w:pPr>
            <w:r w:rsidRPr="004D135F">
              <w:rPr>
                <w:sz w:val="22"/>
                <w:szCs w:val="28"/>
              </w:rPr>
              <w:t>+1 (832) 599-0709</w:t>
            </w:r>
          </w:p>
          <w:p w14:paraId="5E110596" w14:textId="77777777" w:rsidR="00AF2ABA" w:rsidRPr="00944BEC" w:rsidRDefault="007C3A87" w:rsidP="00BD5FD7">
            <w:pPr>
              <w:pStyle w:val="Text"/>
              <w:spacing w:before="120"/>
              <w:rPr>
                <w:color w:val="BF9268" w:themeColor="accent2"/>
                <w:sz w:val="22"/>
                <w:szCs w:val="28"/>
              </w:rPr>
            </w:pPr>
            <w:hyperlink r:id="rId11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fedorenkoalex23@gmail.com</w:t>
              </w:r>
            </w:hyperlink>
          </w:p>
          <w:p w14:paraId="099F84DE" w14:textId="69E990E0" w:rsidR="00AF2ABA" w:rsidRPr="00944BEC" w:rsidRDefault="007C3A87" w:rsidP="00A46BB4">
            <w:pPr>
              <w:spacing w:line="288" w:lineRule="auto"/>
              <w:rPr>
                <w:rStyle w:val="Hyperlink"/>
                <w:color w:val="BF9268" w:themeColor="accent2"/>
                <w:sz w:val="22"/>
                <w:szCs w:val="28"/>
              </w:rPr>
            </w:pPr>
            <w:hyperlink r:id="rId12" w:history="1">
              <w:r w:rsidR="00AF2ABA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linkedin.com/in/fedorenkood</w:t>
              </w:r>
            </w:hyperlink>
          </w:p>
          <w:p w14:paraId="4595A61A" w14:textId="50A059FA" w:rsidR="00D11892" w:rsidRPr="00BD5FD7" w:rsidRDefault="007C3A87" w:rsidP="00A46BB4">
            <w:pPr>
              <w:pStyle w:val="Text"/>
            </w:pPr>
            <w:hyperlink r:id="rId13" w:history="1">
              <w:r w:rsidR="00262705" w:rsidRPr="00944BEC">
                <w:rPr>
                  <w:rStyle w:val="Hyperlink"/>
                  <w:color w:val="BF9268" w:themeColor="accent2"/>
                  <w:sz w:val="22"/>
                  <w:szCs w:val="28"/>
                </w:rPr>
                <w:t>github.com/fedorenkood</w:t>
              </w:r>
            </w:hyperlink>
          </w:p>
        </w:tc>
        <w:tc>
          <w:tcPr>
            <w:tcW w:w="6210" w:type="dxa"/>
            <w:shd w:val="clear" w:color="auto" w:fill="303848" w:themeFill="accent1"/>
            <w:vAlign w:val="center"/>
          </w:tcPr>
          <w:p w14:paraId="65BC8DDE" w14:textId="649D591D" w:rsidR="00AF2ABA" w:rsidRPr="00AF2ABA" w:rsidRDefault="00757111" w:rsidP="00AF2ABA">
            <w:pPr>
              <w:pStyle w:val="Heading1"/>
            </w:pPr>
            <w:r w:rsidRPr="00757111">
              <w:t>SIDE PROJECTS</w:t>
            </w:r>
          </w:p>
        </w:tc>
      </w:tr>
      <w:tr w:rsidR="00BD5FD7" w:rsidRPr="001700F2" w14:paraId="69519D12" w14:textId="77777777" w:rsidTr="0039418E">
        <w:trPr>
          <w:trHeight w:val="1971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24BA64E0" w14:textId="43074450" w:rsidR="00BD5FD7" w:rsidRPr="00A96FDA" w:rsidRDefault="00BD5FD7" w:rsidP="004D135F">
            <w:pPr>
              <w:pStyle w:val="Text"/>
              <w:spacing w:before="120"/>
            </w:pPr>
          </w:p>
        </w:tc>
        <w:tc>
          <w:tcPr>
            <w:tcW w:w="6210" w:type="dxa"/>
            <w:vMerge w:val="restart"/>
            <w:shd w:val="clear" w:color="auto" w:fill="FFFFFF" w:themeFill="background1"/>
          </w:tcPr>
          <w:p w14:paraId="15CC1C84" w14:textId="77777777" w:rsidR="00757111" w:rsidRDefault="00757111" w:rsidP="00757111">
            <w:pPr>
              <w:pStyle w:val="Style1"/>
            </w:pPr>
            <w:r>
              <w:t>Android Developer | MasSMS Project</w:t>
            </w:r>
          </w:p>
          <w:p w14:paraId="526EAEC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May </w:t>
            </w:r>
            <w:r w:rsidRPr="00221826">
              <w:t>20</w:t>
            </w:r>
            <w:r>
              <w:t>20 – July 2020</w:t>
            </w:r>
          </w:p>
          <w:p w14:paraId="7B33ABF5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Worked in a team to design a</w:t>
            </w:r>
            <w:r w:rsidRPr="00456045">
              <w:t xml:space="preserve">n app </w:t>
            </w:r>
            <w:r>
              <w:t xml:space="preserve">that can </w:t>
            </w:r>
            <w:r w:rsidRPr="00456045">
              <w:t>send individual SMS to groups of contacts</w:t>
            </w:r>
            <w:r>
              <w:t xml:space="preserve"> </w:t>
            </w:r>
            <w:r w:rsidRPr="00456045">
              <w:t xml:space="preserve">that </w:t>
            </w:r>
            <w:r>
              <w:t>can be imported from</w:t>
            </w:r>
            <w:r w:rsidRPr="00456045">
              <w:t xml:space="preserve"> Excel</w:t>
            </w:r>
            <w:r>
              <w:t>.</w:t>
            </w:r>
          </w:p>
          <w:p w14:paraId="0858C1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Designed android app architecture using MVP design pattern.</w:t>
            </w:r>
          </w:p>
          <w:p w14:paraId="500524B2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Developed conversion methods and worked with JSON</w:t>
            </w:r>
          </w:p>
          <w:p w14:paraId="705D9388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Worked extensively with </w:t>
            </w:r>
            <w:r w:rsidRPr="008338E2">
              <w:t>SQLite</w:t>
            </w:r>
            <w:r>
              <w:t xml:space="preserve"> database and Internal memory </w:t>
            </w:r>
          </w:p>
          <w:p w14:paraId="50F1C490" w14:textId="77777777" w:rsidR="00757111" w:rsidRDefault="007C3A87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rStyle w:val="Hyperlink"/>
                <w:color w:val="BF9268" w:themeColor="accent2"/>
              </w:rPr>
            </w:pPr>
            <w:hyperlink r:id="rId14" w:history="1">
              <w:r w:rsidR="00757111" w:rsidRPr="008B7DA9">
                <w:rPr>
                  <w:rStyle w:val="Hyperlink"/>
                  <w:color w:val="BF9268" w:themeColor="accent2"/>
                </w:rPr>
                <w:t>github.com/fedorenkood/MasSMS</w:t>
              </w:r>
            </w:hyperlink>
          </w:p>
          <w:p w14:paraId="660EA166" w14:textId="77777777" w:rsidR="00757111" w:rsidRDefault="00757111" w:rsidP="00757111">
            <w:pPr>
              <w:pStyle w:val="Style1"/>
            </w:pPr>
            <w:r>
              <w:t>Java Developer | Sliding Puzzle Solver Project</w:t>
            </w:r>
          </w:p>
          <w:p w14:paraId="5A52C522" w14:textId="7700BB6E" w:rsidR="00757111" w:rsidRPr="00221826" w:rsidRDefault="00263B9C" w:rsidP="00757111">
            <w:pPr>
              <w:pStyle w:val="Style1"/>
              <w:spacing w:before="0"/>
            </w:pPr>
            <w:r>
              <w:t>August</w:t>
            </w:r>
            <w:r w:rsidR="00757111">
              <w:t xml:space="preserve"> </w:t>
            </w:r>
            <w:r w:rsidR="00757111" w:rsidRPr="00221826">
              <w:t>20</w:t>
            </w:r>
            <w:r w:rsidR="00757111">
              <w:t xml:space="preserve">20 – </w:t>
            </w:r>
            <w:r w:rsidR="00A04372">
              <w:t>October</w:t>
            </w:r>
            <w:r w:rsidR="00757111">
              <w:t xml:space="preserve"> 2020</w:t>
            </w:r>
          </w:p>
          <w:p w14:paraId="34618597" w14:textId="77777777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I created classes that read, </w:t>
            </w:r>
            <w:proofErr w:type="gramStart"/>
            <w:r>
              <w:t>store</w:t>
            </w:r>
            <w:proofErr w:type="gramEnd"/>
            <w:r>
              <w:t xml:space="preserve"> and manipulate sliding puzzles or any size n*m. The interaction with the puzzle is done through the console commands.</w:t>
            </w:r>
          </w:p>
          <w:p w14:paraId="1C4EBC56" w14:textId="77777777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 xml:space="preserve">The main purpose of this puzzle was to implement AI algorithms from scratch that solve the puzzle of any size. </w:t>
            </w:r>
          </w:p>
          <w:p w14:paraId="139BF7DA" w14:textId="7C920561" w:rsidR="00757111" w:rsidRPr="00D24FD6" w:rsidRDefault="00757111" w:rsidP="00757111">
            <w:pPr>
              <w:pStyle w:val="Text"/>
              <w:numPr>
                <w:ilvl w:val="0"/>
                <w:numId w:val="8"/>
              </w:numPr>
              <w:ind w:left="342" w:hanging="198"/>
            </w:pPr>
            <w:r>
              <w:t>I implemented A*, beam</w:t>
            </w:r>
            <w:r w:rsidR="002F0086">
              <w:t>,</w:t>
            </w:r>
            <w:r>
              <w:t xml:space="preserve"> and bi-directional A* search algorithms. </w:t>
            </w:r>
          </w:p>
          <w:p w14:paraId="1DBCA6A4" w14:textId="0B669D2A" w:rsidR="00077828" w:rsidRPr="00757111" w:rsidRDefault="007C3A87" w:rsidP="00757111">
            <w:pPr>
              <w:pStyle w:val="Text"/>
              <w:numPr>
                <w:ilvl w:val="0"/>
                <w:numId w:val="8"/>
              </w:numPr>
              <w:ind w:left="342" w:hanging="198"/>
              <w:rPr>
                <w:color w:val="BF9268" w:themeColor="accent2"/>
              </w:rPr>
            </w:pPr>
            <w:hyperlink r:id="rId15" w:history="1">
              <w:r w:rsidR="00757111" w:rsidRPr="00941E0F">
                <w:rPr>
                  <w:rStyle w:val="Hyperlink"/>
                  <w:color w:val="BF9268" w:themeColor="accent2"/>
                </w:rPr>
                <w:t>https://github.com/fedorenkood/8-Puzzle</w:t>
              </w:r>
            </w:hyperlink>
          </w:p>
        </w:tc>
      </w:tr>
      <w:tr w:rsidR="004E2D80" w:rsidRPr="001700F2" w14:paraId="56AD620A" w14:textId="77777777" w:rsidTr="0069598D">
        <w:trPr>
          <w:trHeight w:val="3195"/>
        </w:trPr>
        <w:tc>
          <w:tcPr>
            <w:tcW w:w="3930" w:type="dxa"/>
            <w:vMerge w:val="restart"/>
            <w:tcBorders>
              <w:bottom w:val="nil"/>
            </w:tcBorders>
            <w:shd w:val="clear" w:color="auto" w:fill="F2F2F2" w:themeFill="background1" w:themeFillShade="F2"/>
          </w:tcPr>
          <w:p w14:paraId="34BFF729" w14:textId="0FFBA2A0" w:rsidR="006A44E9" w:rsidRDefault="006A44E9" w:rsidP="00A70FDE">
            <w:pPr>
              <w:pStyle w:val="Subtitle"/>
            </w:pPr>
            <w:r w:rsidRPr="006A44E9">
              <w:rPr>
                <w:rStyle w:val="SubtitleChar"/>
              </w:rPr>
              <w:t>EDUCATION</w:t>
            </w:r>
            <w:sdt>
              <w:sdtPr>
                <w:id w:val="-2030938320"/>
                <w:placeholder>
                  <w:docPart w:val="C3559F1A7A2F4A51A3782AF3B2865E8A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362470E" w14:textId="77777777" w:rsidR="00E65338" w:rsidRPr="00560F7D" w:rsidRDefault="004E2D80" w:rsidP="00560F7D">
            <w:pPr>
              <w:pStyle w:val="Style2"/>
            </w:pPr>
            <w:r w:rsidRPr="00560F7D">
              <w:t xml:space="preserve">Case Western Reserve University </w:t>
            </w:r>
          </w:p>
          <w:p w14:paraId="70E0E9C1" w14:textId="024242A9" w:rsidR="004E2D80" w:rsidRPr="00594EFC" w:rsidRDefault="00E65338" w:rsidP="00A70FDE">
            <w:pPr>
              <w:pStyle w:val="Text"/>
              <w:rPr>
                <w:sz w:val="18"/>
                <w:szCs w:val="22"/>
              </w:rPr>
            </w:pPr>
            <w:r w:rsidRPr="00594EFC">
              <w:t xml:space="preserve">August </w:t>
            </w:r>
            <w:r w:rsidR="004E2D80" w:rsidRPr="00594EFC">
              <w:t>2020</w:t>
            </w:r>
            <w:r w:rsidRPr="00594EFC">
              <w:t xml:space="preserve"> – May 2023</w:t>
            </w:r>
          </w:p>
          <w:p w14:paraId="32824A02" w14:textId="47D4411A" w:rsidR="004E2D80" w:rsidRPr="00D27F63" w:rsidRDefault="001E0934" w:rsidP="00A70FDE">
            <w:pPr>
              <w:pStyle w:val="Text"/>
            </w:pPr>
            <w:r w:rsidRPr="00D27F63">
              <w:t xml:space="preserve">BS in </w:t>
            </w:r>
            <w:r w:rsidR="004E2D80" w:rsidRPr="00D27F63">
              <w:t>Computer Science</w:t>
            </w:r>
          </w:p>
          <w:p w14:paraId="51748CDD" w14:textId="74120A4D" w:rsidR="00FC52F2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F76C0DE" w14:textId="77777777" w:rsidR="00E65338" w:rsidRDefault="004E2D80" w:rsidP="00870C57">
            <w:pPr>
              <w:pStyle w:val="Style2"/>
            </w:pPr>
            <w:r w:rsidRPr="00C83D62">
              <w:t xml:space="preserve">Brigham Young University-Idaho </w:t>
            </w:r>
          </w:p>
          <w:p w14:paraId="77A62544" w14:textId="4C6CBAAC" w:rsidR="004E2D80" w:rsidRPr="00C83D62" w:rsidRDefault="00E65338" w:rsidP="00A70FDE">
            <w:pPr>
              <w:pStyle w:val="Text"/>
            </w:pPr>
            <w:r>
              <w:t xml:space="preserve">September </w:t>
            </w:r>
            <w:r w:rsidR="004E2D80" w:rsidRPr="00C83D62">
              <w:t>2019</w:t>
            </w:r>
            <w:r>
              <w:t xml:space="preserve"> – July </w:t>
            </w:r>
            <w:r w:rsidR="004E2D80" w:rsidRPr="00C83D62">
              <w:t>2020</w:t>
            </w:r>
          </w:p>
          <w:p w14:paraId="1821F92A" w14:textId="77777777" w:rsidR="00603CE3" w:rsidRPr="00D27F63" w:rsidRDefault="00603CE3" w:rsidP="00A70FDE">
            <w:pPr>
              <w:pStyle w:val="Text"/>
            </w:pPr>
            <w:r w:rsidRPr="00D27F63">
              <w:t>BS in Computer Science</w:t>
            </w:r>
          </w:p>
          <w:p w14:paraId="196ED3CF" w14:textId="77777777" w:rsidR="004E2D80" w:rsidRPr="00D27F63" w:rsidRDefault="004E2D80" w:rsidP="00A70FDE">
            <w:pPr>
              <w:pStyle w:val="Text"/>
            </w:pPr>
            <w:r w:rsidRPr="00D27F63">
              <w:t>GPA: 4.0</w:t>
            </w:r>
          </w:p>
          <w:p w14:paraId="4BC0588E" w14:textId="4154FE34" w:rsidR="004E2D80" w:rsidRDefault="00485A45" w:rsidP="00A70FDE">
            <w:pPr>
              <w:pStyle w:val="Subtitle"/>
            </w:pPr>
            <w:r>
              <w:rPr>
                <w:rStyle w:val="SubtitleChar"/>
              </w:rPr>
              <w:t>SKILLS</w:t>
            </w:r>
            <w:sdt>
              <w:sdtPr>
                <w:id w:val="552123839"/>
                <w:placeholder>
                  <w:docPart w:val="D6123B8C2BA946419596A9BF31875B0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4E2D80" w:rsidRPr="006A44E9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2D122DCF" w14:textId="77777777" w:rsidR="004E2D80" w:rsidRPr="00E06D2C" w:rsidRDefault="004E2D80" w:rsidP="00870C57">
            <w:pPr>
              <w:pStyle w:val="Style2"/>
            </w:pPr>
            <w:r w:rsidRPr="00E06D2C">
              <w:rPr>
                <w:rStyle w:val="Style1Char"/>
                <w:b/>
              </w:rPr>
              <w:t>Programming</w:t>
            </w:r>
            <w:r w:rsidRPr="00E06D2C">
              <w:t>:</w:t>
            </w:r>
          </w:p>
          <w:p w14:paraId="2D741918" w14:textId="2AD4C2C3" w:rsidR="004E2D80" w:rsidRDefault="004E2D80" w:rsidP="00A70FDE">
            <w:pPr>
              <w:pStyle w:val="Text"/>
            </w:pPr>
            <w:r w:rsidRPr="0018689A">
              <w:t>C++</w:t>
            </w:r>
            <w:r>
              <w:t xml:space="preserve">, Java, </w:t>
            </w:r>
            <w:r w:rsidR="00A1466D">
              <w:t>Python</w:t>
            </w:r>
            <w:r w:rsidR="00AC7C46">
              <w:t xml:space="preserve"> (Libs: NumPy, Pandas, Matplotlib, </w:t>
            </w:r>
            <w:r w:rsidR="00AC7C46" w:rsidRPr="00AC7C46">
              <w:t>scikit-learn</w:t>
            </w:r>
            <w:r w:rsidR="00447A57">
              <w:t>, etc.</w:t>
            </w:r>
            <w:r w:rsidR="00AC7C46">
              <w:t>)</w:t>
            </w:r>
            <w:r w:rsidR="00A1466D">
              <w:t xml:space="preserve">, </w:t>
            </w:r>
            <w:r>
              <w:t>Android Development</w:t>
            </w:r>
            <w:r w:rsidR="006B5913">
              <w:t xml:space="preserve">, </w:t>
            </w:r>
            <w:r w:rsidR="00AC7C46">
              <w:t>MATLAB</w:t>
            </w:r>
          </w:p>
          <w:p w14:paraId="1490681E" w14:textId="77777777" w:rsidR="00953188" w:rsidRDefault="00953188" w:rsidP="00953188">
            <w:pPr>
              <w:pStyle w:val="Style2"/>
              <w:rPr>
                <w:lang w:eastAsia="ja-JP"/>
              </w:rPr>
            </w:pPr>
            <w:r>
              <w:rPr>
                <w:lang w:eastAsia="ja-JP"/>
              </w:rPr>
              <w:t>Web Programming:</w:t>
            </w:r>
          </w:p>
          <w:p w14:paraId="02F71055" w14:textId="5B0C96E1" w:rsidR="00953188" w:rsidRPr="00E43728" w:rsidRDefault="00953188" w:rsidP="00953188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JavaScript</w:t>
            </w:r>
            <w:r w:rsidR="005C0C20">
              <w:rPr>
                <w:rFonts w:eastAsiaTheme="minorEastAsia"/>
                <w:szCs w:val="22"/>
                <w:lang w:eastAsia="ja-JP"/>
              </w:rPr>
              <w:t>, jQuery</w:t>
            </w:r>
            <w:r w:rsidR="009E7A72">
              <w:rPr>
                <w:rFonts w:eastAsiaTheme="minorEastAsia"/>
                <w:szCs w:val="22"/>
                <w:lang w:eastAsia="ja-JP"/>
              </w:rPr>
              <w:t>, Node.js</w:t>
            </w:r>
            <w:r w:rsidRPr="007A5767">
              <w:rPr>
                <w:rFonts w:eastAsiaTheme="minorEastAsia"/>
                <w:szCs w:val="22"/>
                <w:lang w:eastAsia="ja-JP"/>
              </w:rPr>
              <w:t>, PHP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CSS3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SASS, HTML5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SQL</w:t>
            </w:r>
            <w:r>
              <w:rPr>
                <w:rFonts w:eastAsiaTheme="minorEastAsia"/>
                <w:szCs w:val="22"/>
                <w:lang w:eastAsia="ja-JP"/>
              </w:rPr>
              <w:t>, Multiple Frameworks</w:t>
            </w:r>
            <w:r w:rsidR="00C46BC1">
              <w:rPr>
                <w:rFonts w:eastAsiaTheme="minorEastAsia"/>
                <w:szCs w:val="22"/>
                <w:lang w:eastAsia="ja-JP"/>
              </w:rPr>
              <w:t>: Bootstrap, owl-carousel, animate</w:t>
            </w:r>
            <w:r w:rsidR="00B94812">
              <w:rPr>
                <w:rFonts w:eastAsiaTheme="minorEastAsia"/>
                <w:szCs w:val="22"/>
                <w:lang w:eastAsia="ja-JP"/>
              </w:rPr>
              <w:t>, pace</w:t>
            </w:r>
            <w:r w:rsidR="00C46BC1">
              <w:rPr>
                <w:rFonts w:eastAsiaTheme="minorEastAsia"/>
                <w:szCs w:val="22"/>
                <w:lang w:eastAsia="ja-JP"/>
              </w:rPr>
              <w:t xml:space="preserve">, etc. </w:t>
            </w:r>
          </w:p>
          <w:p w14:paraId="47418881" w14:textId="08F12A86" w:rsidR="00485A45" w:rsidRPr="00485A45" w:rsidRDefault="00A94A53" w:rsidP="00485A45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</w:pPr>
            <w:r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 xml:space="preserve">Relevant 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bCs/>
                <w:iCs/>
                <w:color w:val="242935" w:themeColor="accent1" w:themeShade="BF"/>
                <w:sz w:val="20"/>
              </w:rPr>
              <w:t>Coursework</w:t>
            </w:r>
            <w:r w:rsidR="00485A45" w:rsidRPr="00485A45">
              <w:rPr>
                <w:rFonts w:asciiTheme="majorHAnsi" w:eastAsiaTheme="majorEastAsia" w:hAnsiTheme="majorHAnsi" w:cstheme="majorBidi"/>
                <w:b/>
                <w:iCs/>
                <w:color w:val="242935" w:themeColor="accent1" w:themeShade="BF"/>
                <w:sz w:val="20"/>
              </w:rPr>
              <w:t>:</w:t>
            </w:r>
          </w:p>
          <w:p w14:paraId="7C658449" w14:textId="25A6331A" w:rsidR="00485A45" w:rsidRPr="00485A45" w:rsidRDefault="00A1466D" w:rsidP="00485A45">
            <w:pPr>
              <w:spacing w:line="288" w:lineRule="auto"/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Data Structures, </w:t>
            </w:r>
            <w:r w:rsidR="00485A45" w:rsidRPr="00485A45">
              <w:rPr>
                <w:color w:val="404040" w:themeColor="text1" w:themeTint="BF"/>
                <w:sz w:val="20"/>
              </w:rPr>
              <w:t>Software Development, Software Design</w:t>
            </w:r>
            <w:r w:rsidR="0056731B">
              <w:rPr>
                <w:color w:val="404040" w:themeColor="text1" w:themeTint="BF"/>
                <w:sz w:val="20"/>
              </w:rPr>
              <w:t>, Digital Logic Design</w:t>
            </w:r>
            <w:r w:rsidR="00485A45" w:rsidRPr="00485A45">
              <w:rPr>
                <w:color w:val="404040" w:themeColor="text1" w:themeTint="BF"/>
                <w:sz w:val="20"/>
              </w:rPr>
              <w:t>, Intro to AI, Search Algorithms</w:t>
            </w:r>
          </w:p>
          <w:p w14:paraId="6F8EC53E" w14:textId="77777777" w:rsidR="008C2D67" w:rsidRDefault="008C2D67" w:rsidP="008C2D67">
            <w:pPr>
              <w:pStyle w:val="Style2"/>
              <w:rPr>
                <w:lang w:eastAsia="ja-JP"/>
              </w:rPr>
            </w:pPr>
            <w:r w:rsidRPr="007A5767">
              <w:rPr>
                <w:lang w:eastAsia="ja-JP"/>
              </w:rPr>
              <w:t>Software</w:t>
            </w:r>
            <w:r>
              <w:rPr>
                <w:lang w:eastAsia="ja-JP"/>
              </w:rPr>
              <w:t xml:space="preserve"> Skills:</w:t>
            </w:r>
          </w:p>
          <w:p w14:paraId="5331D309" w14:textId="77777777" w:rsidR="008C2D67" w:rsidRDefault="008C2D67" w:rsidP="008C2D67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>
              <w:rPr>
                <w:rFonts w:eastAsiaTheme="minorEastAsia"/>
                <w:szCs w:val="22"/>
                <w:lang w:eastAsia="ja-JP"/>
              </w:rPr>
              <w:t xml:space="preserve">Linux, Git, </w:t>
            </w:r>
            <w:r w:rsidRPr="007A5767">
              <w:rPr>
                <w:rFonts w:eastAsiaTheme="minorEastAsia"/>
                <w:szCs w:val="22"/>
                <w:lang w:eastAsia="ja-JP"/>
              </w:rPr>
              <w:t>PuTTY, MySQL</w:t>
            </w:r>
            <w:r>
              <w:rPr>
                <w:rFonts w:eastAsiaTheme="minorEastAsia"/>
                <w:szCs w:val="22"/>
                <w:lang w:eastAsia="ja-JP"/>
              </w:rPr>
              <w:t>,</w:t>
            </w:r>
            <w:r w:rsidRPr="007A5767">
              <w:rPr>
                <w:rFonts w:eastAsiaTheme="minorEastAsia"/>
                <w:szCs w:val="22"/>
                <w:lang w:eastAsia="ja-JP"/>
              </w:rPr>
              <w:t xml:space="preserve"> SHH </w:t>
            </w:r>
            <w:r>
              <w:rPr>
                <w:rFonts w:eastAsiaTheme="minorEastAsia"/>
                <w:szCs w:val="22"/>
                <w:lang w:eastAsia="ja-JP"/>
              </w:rPr>
              <w:t xml:space="preserve">and FTP </w:t>
            </w:r>
            <w:r w:rsidRPr="007A5767">
              <w:rPr>
                <w:rFonts w:eastAsiaTheme="minorEastAsia"/>
                <w:szCs w:val="22"/>
                <w:lang w:eastAsia="ja-JP"/>
              </w:rPr>
              <w:t>server</w:t>
            </w:r>
            <w:r>
              <w:rPr>
                <w:rFonts w:eastAsiaTheme="minorEastAsia"/>
                <w:szCs w:val="22"/>
                <w:lang w:eastAsia="ja-JP"/>
              </w:rPr>
              <w:t>s, Microsoft Office</w:t>
            </w:r>
          </w:p>
          <w:p w14:paraId="59F37EB7" w14:textId="77777777" w:rsidR="004E2D80" w:rsidRPr="007C1B87" w:rsidRDefault="004E2D80" w:rsidP="00870C57">
            <w:pPr>
              <w:pStyle w:val="Style2"/>
            </w:pPr>
            <w:r w:rsidRPr="007C1B87">
              <w:t>Math:</w:t>
            </w:r>
          </w:p>
          <w:p w14:paraId="4386A18B" w14:textId="63569BE0" w:rsidR="004E2D80" w:rsidRDefault="004E2D80" w:rsidP="007F2288">
            <w:pPr>
              <w:pStyle w:val="Text"/>
            </w:pPr>
            <w:r>
              <w:t xml:space="preserve">Multivariable </w:t>
            </w:r>
            <w:r w:rsidRPr="000F4268">
              <w:t>Calculu</w:t>
            </w:r>
            <w:r>
              <w:t>s</w:t>
            </w:r>
            <w:r w:rsidRPr="000F4268">
              <w:t>, Engineering Statistics, Linear Algebra,</w:t>
            </w:r>
            <w:r>
              <w:t xml:space="preserve"> Discrete Math</w:t>
            </w:r>
          </w:p>
          <w:p w14:paraId="658D8EF7" w14:textId="77777777" w:rsidR="00091973" w:rsidRPr="00E43728" w:rsidRDefault="00091973" w:rsidP="00091973">
            <w:pPr>
              <w:pStyle w:val="Style2"/>
            </w:pPr>
            <w:r w:rsidRPr="00E43728">
              <w:t>Fluent Languages:</w:t>
            </w:r>
          </w:p>
          <w:p w14:paraId="5CBD4F06" w14:textId="1621D605" w:rsidR="00091973" w:rsidRPr="00091973" w:rsidRDefault="00091973" w:rsidP="00091973">
            <w:pPr>
              <w:pStyle w:val="Text"/>
              <w:rPr>
                <w:rFonts w:eastAsiaTheme="minorEastAsia"/>
                <w:szCs w:val="22"/>
                <w:lang w:eastAsia="ja-JP"/>
              </w:rPr>
            </w:pPr>
            <w:r w:rsidRPr="007A5767">
              <w:rPr>
                <w:rFonts w:eastAsiaTheme="minorEastAsia"/>
                <w:szCs w:val="22"/>
                <w:lang w:eastAsia="ja-JP"/>
              </w:rPr>
              <w:t>English</w:t>
            </w:r>
            <w:r>
              <w:rPr>
                <w:rFonts w:eastAsiaTheme="minorEastAsia"/>
                <w:szCs w:val="22"/>
                <w:lang w:eastAsia="ja-JP"/>
              </w:rPr>
              <w:t xml:space="preserve">, </w:t>
            </w:r>
            <w:r w:rsidRPr="007A5767">
              <w:rPr>
                <w:rFonts w:eastAsiaTheme="minorEastAsia"/>
                <w:szCs w:val="22"/>
                <w:lang w:eastAsia="ja-JP"/>
              </w:rPr>
              <w:t>Ukrainian, Russian</w:t>
            </w:r>
          </w:p>
          <w:p w14:paraId="3372EF63" w14:textId="77777777" w:rsidR="00091973" w:rsidRDefault="00091973" w:rsidP="00091973">
            <w:pPr>
              <w:pStyle w:val="Subtitle"/>
            </w:pPr>
            <w:r>
              <w:t>AWARDS</w:t>
            </w:r>
            <w:sdt>
              <w:sdtPr>
                <w:id w:val="-1372849304"/>
                <w:placeholder>
                  <w:docPart w:val="48C4ACBAF4EE4003A99920DBEB3B19F3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Pr="00052D07">
                  <w:rPr>
                    <w:rStyle w:val="Accent"/>
                    <w:b/>
                    <w:bCs/>
                  </w:rPr>
                  <w:t>—</w:t>
                </w:r>
              </w:sdtContent>
            </w:sdt>
          </w:p>
          <w:p w14:paraId="5B56674E" w14:textId="77777777" w:rsidR="00091973" w:rsidRDefault="00091973" w:rsidP="00091973">
            <w:pPr>
              <w:pStyle w:val="Text"/>
            </w:pPr>
            <w:r>
              <w:t>Dean’s High Honors List at CWRU</w:t>
            </w:r>
          </w:p>
          <w:p w14:paraId="2B6D6F50" w14:textId="62AE790F" w:rsidR="00091973" w:rsidRPr="00091973" w:rsidRDefault="00851669" w:rsidP="008C7B25">
            <w:pPr>
              <w:pStyle w:val="Text"/>
            </w:pPr>
            <w:r>
              <w:t>Full-tuition</w:t>
            </w:r>
            <w:r w:rsidR="00091973">
              <w:t xml:space="preserve"> CWRU Scholarship</w:t>
            </w:r>
          </w:p>
        </w:tc>
        <w:tc>
          <w:tcPr>
            <w:tcW w:w="6210" w:type="dxa"/>
            <w:vMerge/>
            <w:tcBorders>
              <w:bottom w:val="nil"/>
            </w:tcBorders>
            <w:shd w:val="clear" w:color="auto" w:fill="FFFFFF" w:themeFill="background1"/>
          </w:tcPr>
          <w:p w14:paraId="2054221C" w14:textId="77777777" w:rsidR="004E2D80" w:rsidRPr="00221826" w:rsidRDefault="004E2D80" w:rsidP="00D57384">
            <w:pPr>
              <w:pStyle w:val="Style1"/>
            </w:pPr>
          </w:p>
        </w:tc>
      </w:tr>
      <w:tr w:rsidR="004E2D80" w:rsidRPr="001700F2" w14:paraId="78F8D2F9" w14:textId="77777777" w:rsidTr="0039418E">
        <w:trPr>
          <w:trHeight w:val="603"/>
        </w:trPr>
        <w:tc>
          <w:tcPr>
            <w:tcW w:w="3930" w:type="dxa"/>
            <w:vMerge/>
            <w:shd w:val="clear" w:color="auto" w:fill="F2F2F2" w:themeFill="background1" w:themeFillShade="F2"/>
            <w:vAlign w:val="center"/>
          </w:tcPr>
          <w:p w14:paraId="089889E1" w14:textId="2FB7FC59" w:rsidR="004E2D80" w:rsidRPr="00B65B3B" w:rsidRDefault="004E2D80" w:rsidP="00917765">
            <w:pPr>
              <w:pStyle w:val="Subtitle"/>
            </w:pPr>
          </w:p>
        </w:tc>
        <w:tc>
          <w:tcPr>
            <w:tcW w:w="6210" w:type="dxa"/>
            <w:shd w:val="clear" w:color="auto" w:fill="242935" w:themeFill="accent1" w:themeFillShade="BF"/>
            <w:vAlign w:val="center"/>
          </w:tcPr>
          <w:p w14:paraId="3C8FF00C" w14:textId="15B6090A" w:rsidR="004E2D80" w:rsidRPr="001700F2" w:rsidRDefault="00757111" w:rsidP="00B76AEC">
            <w:pPr>
              <w:pStyle w:val="Heading1"/>
            </w:pPr>
            <w:r>
              <w:t>WORK HISTORY</w:t>
            </w:r>
          </w:p>
        </w:tc>
      </w:tr>
      <w:tr w:rsidR="004E2D80" w:rsidRPr="001700F2" w14:paraId="57409F78" w14:textId="77777777" w:rsidTr="00024DC1">
        <w:trPr>
          <w:trHeight w:val="2538"/>
        </w:trPr>
        <w:tc>
          <w:tcPr>
            <w:tcW w:w="3930" w:type="dxa"/>
            <w:vMerge/>
            <w:shd w:val="clear" w:color="auto" w:fill="F2F2F2" w:themeFill="background1" w:themeFillShade="F2"/>
          </w:tcPr>
          <w:p w14:paraId="55445856" w14:textId="77777777" w:rsidR="004E2D80" w:rsidRPr="00634A02" w:rsidRDefault="004E2D80" w:rsidP="00F0022A">
            <w:pPr>
              <w:pStyle w:val="Text"/>
            </w:pPr>
          </w:p>
        </w:tc>
        <w:tc>
          <w:tcPr>
            <w:tcW w:w="6210" w:type="dxa"/>
          </w:tcPr>
          <w:p w14:paraId="71103E65" w14:textId="77777777" w:rsidR="00757111" w:rsidRDefault="00757111" w:rsidP="00757111">
            <w:pPr>
              <w:pStyle w:val="Style1"/>
            </w:pPr>
            <w:r w:rsidRPr="00CB467B">
              <w:t xml:space="preserve">Full-Stack Web Developer </w:t>
            </w:r>
            <w:r>
              <w:t>| Freelance, self-employed</w:t>
            </w:r>
          </w:p>
          <w:p w14:paraId="1736A9A5" w14:textId="77777777" w:rsidR="00757111" w:rsidRPr="00221826" w:rsidRDefault="00757111" w:rsidP="00757111">
            <w:pPr>
              <w:pStyle w:val="Style1"/>
              <w:spacing w:before="0"/>
            </w:pPr>
            <w:r>
              <w:t xml:space="preserve">June </w:t>
            </w:r>
            <w:r w:rsidRPr="00221826">
              <w:t>201</w:t>
            </w:r>
            <w:r>
              <w:t>7 – August 2019</w:t>
            </w:r>
          </w:p>
          <w:p w14:paraId="2716E9A6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 w:rsidRPr="00221826">
              <w:t>Developed</w:t>
            </w:r>
            <w:r>
              <w:t xml:space="preserve"> more than 10 websites</w:t>
            </w:r>
            <w:r w:rsidRPr="00221826">
              <w:t xml:space="preserve"> from scratch, which includes:</w:t>
            </w:r>
            <w:r>
              <w:t xml:space="preserve"> communication with clients,</w:t>
            </w:r>
            <w:r w:rsidRPr="00221826">
              <w:t xml:space="preserve"> </w:t>
            </w:r>
            <w:r w:rsidRPr="004348B2">
              <w:t>SEO optimization</w:t>
            </w:r>
          </w:p>
          <w:p w14:paraId="350E3C74" w14:textId="77777777" w:rsidR="00757111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UI and UX:</w:t>
            </w:r>
            <w:r w:rsidRPr="00221826">
              <w:t xml:space="preserve"> PSD to HTML</w:t>
            </w:r>
            <w:r>
              <w:t>, Bootstrap, Grid, Flex</w:t>
            </w:r>
            <w:r w:rsidRPr="00221826">
              <w:t>,</w:t>
            </w:r>
            <w:r>
              <w:t xml:space="preserve"> </w:t>
            </w:r>
            <w:r w:rsidRPr="00221826">
              <w:t>animations</w:t>
            </w:r>
            <w:r>
              <w:t xml:space="preserve"> (transitions, menus</w:t>
            </w:r>
            <w:r w:rsidRPr="00290165">
              <w:t>,</w:t>
            </w:r>
            <w:r>
              <w:t xml:space="preserve"> </w:t>
            </w:r>
            <w:r w:rsidRPr="008C05AE">
              <w:t>accordion</w:t>
            </w:r>
            <w:r>
              <w:t xml:space="preserve">, sliders, </w:t>
            </w:r>
            <w:r w:rsidRPr="00290165">
              <w:t>carousel</w:t>
            </w:r>
            <w:r>
              <w:t>s, etc.)</w:t>
            </w:r>
          </w:p>
          <w:p w14:paraId="7E31FBFD" w14:textId="77777777" w:rsidR="00757111" w:rsidRPr="004C7DB6" w:rsidRDefault="00757111" w:rsidP="00757111">
            <w:pPr>
              <w:pStyle w:val="Text"/>
              <w:numPr>
                <w:ilvl w:val="0"/>
                <w:numId w:val="8"/>
              </w:numPr>
              <w:ind w:left="360" w:hanging="216"/>
            </w:pPr>
            <w:r>
              <w:t>Back-end: Ajax + database (SQL), Installing CMS (WordPress, MODX, OpenCart), e-commerce, custom plugins</w:t>
            </w:r>
            <w:r w:rsidRPr="00221826">
              <w:t xml:space="preserve">. </w:t>
            </w:r>
          </w:p>
          <w:p w14:paraId="5E9D0E8C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Managing websites through </w:t>
            </w:r>
            <w:r w:rsidRPr="004C7DB6">
              <w:t>SHH and FTP</w:t>
            </w:r>
            <w:r>
              <w:t xml:space="preserve"> (PuTTY, Linux)</w:t>
            </w:r>
          </w:p>
          <w:p w14:paraId="4A43F197" w14:textId="77777777" w:rsidR="00757111" w:rsidRDefault="00757111" w:rsidP="00757111">
            <w:pPr>
              <w:pStyle w:val="Text"/>
              <w:numPr>
                <w:ilvl w:val="0"/>
                <w:numId w:val="7"/>
              </w:numPr>
              <w:ind w:left="360" w:hanging="216"/>
            </w:pPr>
            <w:r>
              <w:t xml:space="preserve">Recent Projects: </w:t>
            </w:r>
            <w:hyperlink r:id="rId16" w:history="1">
              <w:r w:rsidRPr="00944BEC">
                <w:rPr>
                  <w:rStyle w:val="Hyperlink"/>
                  <w:color w:val="BF9268" w:themeColor="accent2"/>
                </w:rPr>
                <w:t>liddweb.com</w:t>
              </w:r>
            </w:hyperlink>
            <w:r>
              <w:t xml:space="preserve">, </w:t>
            </w:r>
            <w:hyperlink r:id="rId17" w:history="1">
              <w:r w:rsidRPr="00944BEC">
                <w:rPr>
                  <w:rStyle w:val="Hyperlink"/>
                  <w:color w:val="BF9268" w:themeColor="accent2"/>
                </w:rPr>
                <w:t>tmsintl.com.ua/credits</w:t>
              </w:r>
            </w:hyperlink>
            <w:r w:rsidRPr="00221826">
              <w:t xml:space="preserve"> </w:t>
            </w:r>
          </w:p>
          <w:p w14:paraId="2B981ACE" w14:textId="77777777" w:rsidR="00757111" w:rsidRPr="00C050A4" w:rsidRDefault="00757111" w:rsidP="00757111">
            <w:pPr>
              <w:keepNext/>
              <w:keepLines/>
              <w:spacing w:before="160"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Teacher Assistant | Brigham Young University-Idaho</w:t>
            </w:r>
          </w:p>
          <w:p w14:paraId="0549085D" w14:textId="77777777" w:rsidR="00757111" w:rsidRPr="00C050A4" w:rsidRDefault="00757111" w:rsidP="00757111">
            <w:pPr>
              <w:keepNext/>
              <w:keepLines/>
              <w:outlineLvl w:val="4"/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</w:pPr>
            <w:r w:rsidRPr="00C050A4">
              <w:rPr>
                <w:rFonts w:asciiTheme="majorHAnsi" w:eastAsiaTheme="majorEastAsia" w:hAnsiTheme="majorHAnsi" w:cstheme="majorBidi"/>
                <w:b/>
                <w:color w:val="242935" w:themeColor="accent1" w:themeShade="BF"/>
                <w:sz w:val="20"/>
              </w:rPr>
              <w:t>January 2020 - July 2020 | Rexburg, ID</w:t>
            </w:r>
          </w:p>
          <w:p w14:paraId="5DD27BC0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Worked as Teacher Assistant for Computer Science professor in 4 C++ and Python sections. </w:t>
            </w:r>
          </w:p>
          <w:p w14:paraId="6EE255C8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Graded more than a 1000 of coding projects and </w:t>
            </w:r>
            <w:proofErr w:type="spellStart"/>
            <w:r w:rsidRPr="00C050A4">
              <w:rPr>
                <w:color w:val="404040" w:themeColor="text1" w:themeTint="BF"/>
                <w:sz w:val="20"/>
              </w:rPr>
              <w:t>homework</w:t>
            </w:r>
            <w:r>
              <w:rPr>
                <w:color w:val="404040" w:themeColor="text1" w:themeTint="BF"/>
                <w:sz w:val="20"/>
              </w:rPr>
              <w:t>s</w:t>
            </w:r>
            <w:proofErr w:type="spellEnd"/>
          </w:p>
          <w:p w14:paraId="7C01BC1C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 xml:space="preserve">Oversaw the Computer Science help lab </w:t>
            </w:r>
          </w:p>
          <w:p w14:paraId="699A7215" w14:textId="77777777" w:rsidR="00757111" w:rsidRPr="00C050A4" w:rsidRDefault="00757111" w:rsidP="00757111">
            <w:pPr>
              <w:numPr>
                <w:ilvl w:val="0"/>
                <w:numId w:val="1"/>
              </w:numPr>
              <w:spacing w:line="288" w:lineRule="auto"/>
              <w:ind w:left="360"/>
              <w:rPr>
                <w:color w:val="404040" w:themeColor="text1" w:themeTint="BF"/>
                <w:sz w:val="20"/>
              </w:rPr>
            </w:pPr>
            <w:r w:rsidRPr="00C050A4">
              <w:rPr>
                <w:color w:val="404040" w:themeColor="text1" w:themeTint="BF"/>
                <w:sz w:val="20"/>
              </w:rPr>
              <w:t>Supervisor: Nate Phillips, Computer Science &amp; Elec Eng. Faculty, +12084967625, phillipsken@byui.edu</w:t>
            </w:r>
          </w:p>
          <w:p w14:paraId="65178FD4" w14:textId="77777777" w:rsidR="00757111" w:rsidRDefault="00757111" w:rsidP="00757111">
            <w:pPr>
              <w:pStyle w:val="Style1"/>
            </w:pPr>
            <w:r w:rsidRPr="00221826">
              <w:t>Math Tu</w:t>
            </w:r>
            <w:r>
              <w:t>t</w:t>
            </w:r>
            <w:r w:rsidRPr="00221826">
              <w:t xml:space="preserve">or | </w:t>
            </w:r>
            <w:r w:rsidRPr="00C83D62">
              <w:t>Brigham Young University-Idaho</w:t>
            </w:r>
          </w:p>
          <w:p w14:paraId="53F5B00D" w14:textId="77777777" w:rsidR="00757111" w:rsidRPr="00221826" w:rsidRDefault="00757111" w:rsidP="00757111">
            <w:pPr>
              <w:pStyle w:val="Style1"/>
              <w:spacing w:before="0"/>
            </w:pPr>
            <w:r w:rsidRPr="00221826">
              <w:t>January</w:t>
            </w:r>
            <w:r>
              <w:t xml:space="preserve"> </w:t>
            </w:r>
            <w:r w:rsidRPr="00221826">
              <w:t>2020</w:t>
            </w:r>
            <w:r>
              <w:t xml:space="preserve"> - July</w:t>
            </w:r>
            <w:r w:rsidRPr="00221826">
              <w:t xml:space="preserve"> 2020</w:t>
            </w:r>
            <w:r>
              <w:t xml:space="preserve"> |</w:t>
            </w:r>
            <w:r w:rsidRPr="00221826">
              <w:t xml:space="preserve"> </w:t>
            </w:r>
            <w:r>
              <w:t>Rexburg, ID</w:t>
            </w:r>
          </w:p>
          <w:p w14:paraId="136FBC1D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>T</w:t>
            </w:r>
            <w:r w:rsidRPr="00221826">
              <w:t>utor</w:t>
            </w:r>
            <w:r>
              <w:t>ed college students in</w:t>
            </w:r>
            <w:r w:rsidRPr="00221826">
              <w:t xml:space="preserve"> </w:t>
            </w:r>
            <w:r>
              <w:t>T</w:t>
            </w:r>
            <w:r w:rsidRPr="00221826">
              <w:t xml:space="preserve">rigonometry, </w:t>
            </w:r>
            <w:r>
              <w:t>C</w:t>
            </w:r>
            <w:r w:rsidRPr="00221826">
              <w:t xml:space="preserve">ollege </w:t>
            </w:r>
            <w:r>
              <w:t>A</w:t>
            </w:r>
            <w:r w:rsidRPr="00221826">
              <w:t xml:space="preserve">lgebra, </w:t>
            </w:r>
            <w:r>
              <w:t>P</w:t>
            </w:r>
            <w:r w:rsidRPr="00221826">
              <w:t>re-calc</w:t>
            </w:r>
            <w:r>
              <w:t>ulus</w:t>
            </w:r>
            <w:r w:rsidRPr="00221826">
              <w:t xml:space="preserve">, </w:t>
            </w:r>
            <w:r>
              <w:t>C</w:t>
            </w:r>
            <w:r w:rsidRPr="00221826">
              <w:t>alculus</w:t>
            </w:r>
            <w:r>
              <w:t xml:space="preserve">, Statistics, </w:t>
            </w:r>
            <w:r w:rsidRPr="000F4268">
              <w:t>Linear Algebra</w:t>
            </w:r>
            <w:r w:rsidRPr="00221826">
              <w:t>.</w:t>
            </w:r>
          </w:p>
          <w:p w14:paraId="409072C3" w14:textId="77777777" w:rsidR="00757111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Conducted more than 300 tutoring sessions.  </w:t>
            </w:r>
          </w:p>
          <w:p w14:paraId="008F6E99" w14:textId="77777777" w:rsidR="00757111" w:rsidRPr="00221826" w:rsidRDefault="00757111" w:rsidP="00757111">
            <w:pPr>
              <w:pStyle w:val="Text"/>
              <w:numPr>
                <w:ilvl w:val="0"/>
                <w:numId w:val="1"/>
              </w:numPr>
              <w:ind w:left="360"/>
            </w:pPr>
            <w:r>
              <w:t xml:space="preserve">Supervisor: </w:t>
            </w:r>
            <w:r w:rsidRPr="00692849">
              <w:t>Daniel Baird</w:t>
            </w:r>
            <w:r>
              <w:t xml:space="preserve">, </w:t>
            </w:r>
            <w:r w:rsidRPr="00692849">
              <w:t>Academic Support Centers Faculty</w:t>
            </w:r>
            <w:r>
              <w:t xml:space="preserve">, </w:t>
            </w:r>
            <w:r w:rsidRPr="00692849">
              <w:t>+12084964276</w:t>
            </w:r>
            <w:r>
              <w:t xml:space="preserve">, </w:t>
            </w:r>
            <w:r w:rsidRPr="00692849">
              <w:t>bairdd@byui.edu</w:t>
            </w:r>
          </w:p>
          <w:p w14:paraId="39FDC378" w14:textId="1EA529E9" w:rsidR="004E2D80" w:rsidRPr="002C226F" w:rsidRDefault="004E2D80" w:rsidP="00FE3C96">
            <w:pPr>
              <w:pStyle w:val="Text"/>
              <w:ind w:left="720"/>
            </w:pPr>
          </w:p>
        </w:tc>
      </w:tr>
    </w:tbl>
    <w:p w14:paraId="028911B0" w14:textId="77777777" w:rsidR="00C55D85" w:rsidRPr="001700F2" w:rsidRDefault="00C55D85" w:rsidP="00FA7841"/>
    <w:sectPr w:rsidR="00C55D85" w:rsidRPr="001700F2" w:rsidSect="009619BF">
      <w:headerReference w:type="default" r:id="rId18"/>
      <w:pgSz w:w="12240" w:h="15840" w:code="1"/>
      <w:pgMar w:top="864" w:right="1008" w:bottom="288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ED598" w14:textId="77777777" w:rsidR="007C3A87" w:rsidRDefault="007C3A87" w:rsidP="00F316AD">
      <w:r>
        <w:separator/>
      </w:r>
    </w:p>
  </w:endnote>
  <w:endnote w:type="continuationSeparator" w:id="0">
    <w:p w14:paraId="158383A0" w14:textId="77777777" w:rsidR="007C3A87" w:rsidRDefault="007C3A87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C59DE" w14:textId="77777777" w:rsidR="007C3A87" w:rsidRDefault="007C3A87" w:rsidP="00F316AD">
      <w:r>
        <w:separator/>
      </w:r>
    </w:p>
  </w:footnote>
  <w:footnote w:type="continuationSeparator" w:id="0">
    <w:p w14:paraId="432AB258" w14:textId="77777777" w:rsidR="007C3A87" w:rsidRDefault="007C3A87" w:rsidP="00F31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65931" w14:textId="77777777" w:rsidR="00F316AD" w:rsidRPr="001700F2" w:rsidRDefault="00F316AD">
    <w:pPr>
      <w:pStyle w:val="Header"/>
    </w:pPr>
    <w:r w:rsidRPr="001700F2">
      <w:rPr>
        <w:rFonts w:ascii="Times New Roman"/>
        <w:noProof/>
        <w:lang w:eastAsia="en-A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A2B82F" wp14:editId="1BCECE4E">
              <wp:simplePos x="0" y="0"/>
              <wp:positionH relativeFrom="column">
                <wp:posOffset>-914400</wp:posOffset>
              </wp:positionH>
              <wp:positionV relativeFrom="paragraph">
                <wp:posOffset>-432435</wp:posOffset>
              </wp:positionV>
              <wp:extent cx="7771130" cy="1249680"/>
              <wp:effectExtent l="0" t="0" r="1270" b="7620"/>
              <wp:wrapNone/>
              <wp:docPr id="6" name="Rectangle 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1130" cy="12496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F9B9B58" id="Rectangle 7" o:spid="_x0000_s1026" alt="&quot;&quot;" style="position:absolute;margin-left:-1in;margin-top:-34.05pt;width:611.9pt;height:98.4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" fillcolor="white [3212]" stroked="f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D39FB"/>
    <w:multiLevelType w:val="hybridMultilevel"/>
    <w:tmpl w:val="1390BC6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833BC"/>
    <w:multiLevelType w:val="hybridMultilevel"/>
    <w:tmpl w:val="64E28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05129"/>
    <w:multiLevelType w:val="multilevel"/>
    <w:tmpl w:val="CC544D14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642B6"/>
    <w:multiLevelType w:val="hybridMultilevel"/>
    <w:tmpl w:val="E1BEC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32D48"/>
    <w:multiLevelType w:val="hybridMultilevel"/>
    <w:tmpl w:val="D2B642D4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304AC"/>
    <w:multiLevelType w:val="hybridMultilevel"/>
    <w:tmpl w:val="E232237A"/>
    <w:lvl w:ilvl="0" w:tplc="264CB41E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336D9"/>
    <w:multiLevelType w:val="hybridMultilevel"/>
    <w:tmpl w:val="D7CE8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60828"/>
    <w:multiLevelType w:val="hybridMultilevel"/>
    <w:tmpl w:val="539CD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1tDQ1MzO3MDQzN7JQ0lEKTi0uzszPAykwNKgFALd7qzgtAAAA"/>
  </w:docVars>
  <w:rsids>
    <w:rsidRoot w:val="00255BF0"/>
    <w:rsid w:val="000011C7"/>
    <w:rsid w:val="000013D9"/>
    <w:rsid w:val="00001D2B"/>
    <w:rsid w:val="000103B4"/>
    <w:rsid w:val="00021A14"/>
    <w:rsid w:val="00024DC1"/>
    <w:rsid w:val="00026854"/>
    <w:rsid w:val="000349B3"/>
    <w:rsid w:val="00035281"/>
    <w:rsid w:val="000365EB"/>
    <w:rsid w:val="00044FE7"/>
    <w:rsid w:val="00047328"/>
    <w:rsid w:val="00052669"/>
    <w:rsid w:val="00052D07"/>
    <w:rsid w:val="0005555C"/>
    <w:rsid w:val="000711F2"/>
    <w:rsid w:val="0007619B"/>
    <w:rsid w:val="00077828"/>
    <w:rsid w:val="000903EE"/>
    <w:rsid w:val="00091973"/>
    <w:rsid w:val="0009366C"/>
    <w:rsid w:val="00094114"/>
    <w:rsid w:val="00097DC4"/>
    <w:rsid w:val="000A448F"/>
    <w:rsid w:val="000B43AF"/>
    <w:rsid w:val="000C2E5F"/>
    <w:rsid w:val="000C4D46"/>
    <w:rsid w:val="000D21B5"/>
    <w:rsid w:val="000D4890"/>
    <w:rsid w:val="000D4DBF"/>
    <w:rsid w:val="000E3168"/>
    <w:rsid w:val="000F4268"/>
    <w:rsid w:val="0016623E"/>
    <w:rsid w:val="00167678"/>
    <w:rsid w:val="001700F2"/>
    <w:rsid w:val="00170BB9"/>
    <w:rsid w:val="00172158"/>
    <w:rsid w:val="001728AD"/>
    <w:rsid w:val="0017425A"/>
    <w:rsid w:val="0018288A"/>
    <w:rsid w:val="00185489"/>
    <w:rsid w:val="001855E4"/>
    <w:rsid w:val="001858D8"/>
    <w:rsid w:val="0018689A"/>
    <w:rsid w:val="001871FF"/>
    <w:rsid w:val="00195555"/>
    <w:rsid w:val="001A0DCA"/>
    <w:rsid w:val="001A3E69"/>
    <w:rsid w:val="001A7DFB"/>
    <w:rsid w:val="001B0057"/>
    <w:rsid w:val="001B6664"/>
    <w:rsid w:val="001B7460"/>
    <w:rsid w:val="001D783F"/>
    <w:rsid w:val="001E0934"/>
    <w:rsid w:val="001F4150"/>
    <w:rsid w:val="001F5A72"/>
    <w:rsid w:val="002034ED"/>
    <w:rsid w:val="002119CC"/>
    <w:rsid w:val="002178B2"/>
    <w:rsid w:val="002206B5"/>
    <w:rsid w:val="00221826"/>
    <w:rsid w:val="00222C2F"/>
    <w:rsid w:val="0024318C"/>
    <w:rsid w:val="00243435"/>
    <w:rsid w:val="00244213"/>
    <w:rsid w:val="00245178"/>
    <w:rsid w:val="00246EDE"/>
    <w:rsid w:val="00247868"/>
    <w:rsid w:val="00253570"/>
    <w:rsid w:val="00254811"/>
    <w:rsid w:val="00255BF0"/>
    <w:rsid w:val="00262705"/>
    <w:rsid w:val="00263B9C"/>
    <w:rsid w:val="00264D10"/>
    <w:rsid w:val="002651AA"/>
    <w:rsid w:val="00270C9A"/>
    <w:rsid w:val="00270D9B"/>
    <w:rsid w:val="00273857"/>
    <w:rsid w:val="00281B6E"/>
    <w:rsid w:val="00290165"/>
    <w:rsid w:val="002914BE"/>
    <w:rsid w:val="00293B18"/>
    <w:rsid w:val="002957C7"/>
    <w:rsid w:val="0029715D"/>
    <w:rsid w:val="002A5ECD"/>
    <w:rsid w:val="002B29A8"/>
    <w:rsid w:val="002C1B87"/>
    <w:rsid w:val="002C226F"/>
    <w:rsid w:val="002C34DE"/>
    <w:rsid w:val="002C6DF7"/>
    <w:rsid w:val="002D3188"/>
    <w:rsid w:val="002D3CB4"/>
    <w:rsid w:val="002E1ACD"/>
    <w:rsid w:val="002E5530"/>
    <w:rsid w:val="002E5AEE"/>
    <w:rsid w:val="002E7053"/>
    <w:rsid w:val="002F0086"/>
    <w:rsid w:val="002F5B64"/>
    <w:rsid w:val="00305CAA"/>
    <w:rsid w:val="0030773A"/>
    <w:rsid w:val="003377BB"/>
    <w:rsid w:val="0035349A"/>
    <w:rsid w:val="00353C2C"/>
    <w:rsid w:val="00366B93"/>
    <w:rsid w:val="00367328"/>
    <w:rsid w:val="00375C50"/>
    <w:rsid w:val="00386E51"/>
    <w:rsid w:val="003903A3"/>
    <w:rsid w:val="003904DE"/>
    <w:rsid w:val="00392B18"/>
    <w:rsid w:val="0039418E"/>
    <w:rsid w:val="00394802"/>
    <w:rsid w:val="00395829"/>
    <w:rsid w:val="003A03CF"/>
    <w:rsid w:val="003A4129"/>
    <w:rsid w:val="003B0ADA"/>
    <w:rsid w:val="003B18AF"/>
    <w:rsid w:val="003B6339"/>
    <w:rsid w:val="003C01AA"/>
    <w:rsid w:val="003D37DD"/>
    <w:rsid w:val="003D4CF5"/>
    <w:rsid w:val="003D50C2"/>
    <w:rsid w:val="003E00EC"/>
    <w:rsid w:val="003E0A5C"/>
    <w:rsid w:val="003E4637"/>
    <w:rsid w:val="003E7678"/>
    <w:rsid w:val="003F13B2"/>
    <w:rsid w:val="003F5937"/>
    <w:rsid w:val="003F63FA"/>
    <w:rsid w:val="003F7795"/>
    <w:rsid w:val="0040233B"/>
    <w:rsid w:val="00405489"/>
    <w:rsid w:val="00407548"/>
    <w:rsid w:val="00417A7D"/>
    <w:rsid w:val="00422296"/>
    <w:rsid w:val="00426DC2"/>
    <w:rsid w:val="00432756"/>
    <w:rsid w:val="0043302C"/>
    <w:rsid w:val="004348B2"/>
    <w:rsid w:val="004369DC"/>
    <w:rsid w:val="00442042"/>
    <w:rsid w:val="00447A57"/>
    <w:rsid w:val="00456045"/>
    <w:rsid w:val="00470B59"/>
    <w:rsid w:val="004844D4"/>
    <w:rsid w:val="00485A45"/>
    <w:rsid w:val="00490C2C"/>
    <w:rsid w:val="004957A6"/>
    <w:rsid w:val="004A76B7"/>
    <w:rsid w:val="004B724D"/>
    <w:rsid w:val="004B732B"/>
    <w:rsid w:val="004B78D0"/>
    <w:rsid w:val="004B7D7A"/>
    <w:rsid w:val="004C7CDF"/>
    <w:rsid w:val="004C7DB6"/>
    <w:rsid w:val="004D0355"/>
    <w:rsid w:val="004D135F"/>
    <w:rsid w:val="004E2D80"/>
    <w:rsid w:val="004E6224"/>
    <w:rsid w:val="004F0CB9"/>
    <w:rsid w:val="004F4B71"/>
    <w:rsid w:val="005329EC"/>
    <w:rsid w:val="00535BDA"/>
    <w:rsid w:val="00543A3F"/>
    <w:rsid w:val="005454F3"/>
    <w:rsid w:val="0054583C"/>
    <w:rsid w:val="00560F7D"/>
    <w:rsid w:val="0056731B"/>
    <w:rsid w:val="0057732B"/>
    <w:rsid w:val="00580050"/>
    <w:rsid w:val="00582BD8"/>
    <w:rsid w:val="00593A67"/>
    <w:rsid w:val="00594EFC"/>
    <w:rsid w:val="00594FB9"/>
    <w:rsid w:val="005A0D59"/>
    <w:rsid w:val="005A0DC2"/>
    <w:rsid w:val="005C0C20"/>
    <w:rsid w:val="005C3997"/>
    <w:rsid w:val="005D2581"/>
    <w:rsid w:val="005E6588"/>
    <w:rsid w:val="005E7406"/>
    <w:rsid w:val="005F4571"/>
    <w:rsid w:val="00603CE3"/>
    <w:rsid w:val="00605C38"/>
    <w:rsid w:val="006104C8"/>
    <w:rsid w:val="00617740"/>
    <w:rsid w:val="00634712"/>
    <w:rsid w:val="00634A02"/>
    <w:rsid w:val="00640408"/>
    <w:rsid w:val="00641193"/>
    <w:rsid w:val="0064615F"/>
    <w:rsid w:val="00650F1D"/>
    <w:rsid w:val="00652650"/>
    <w:rsid w:val="00671825"/>
    <w:rsid w:val="006840F5"/>
    <w:rsid w:val="00692849"/>
    <w:rsid w:val="00693802"/>
    <w:rsid w:val="0069409C"/>
    <w:rsid w:val="0069585D"/>
    <w:rsid w:val="0069598D"/>
    <w:rsid w:val="006A2C2E"/>
    <w:rsid w:val="006A44E9"/>
    <w:rsid w:val="006B4A66"/>
    <w:rsid w:val="006B5913"/>
    <w:rsid w:val="006C60E6"/>
    <w:rsid w:val="006C7F92"/>
    <w:rsid w:val="006D4BB0"/>
    <w:rsid w:val="006F3D94"/>
    <w:rsid w:val="00713E01"/>
    <w:rsid w:val="00717BEA"/>
    <w:rsid w:val="007217E3"/>
    <w:rsid w:val="0072389E"/>
    <w:rsid w:val="007338EA"/>
    <w:rsid w:val="0074100C"/>
    <w:rsid w:val="00744536"/>
    <w:rsid w:val="00751D81"/>
    <w:rsid w:val="00757111"/>
    <w:rsid w:val="0076586B"/>
    <w:rsid w:val="00776F55"/>
    <w:rsid w:val="007771A6"/>
    <w:rsid w:val="007776C5"/>
    <w:rsid w:val="0078785E"/>
    <w:rsid w:val="00790BD1"/>
    <w:rsid w:val="007973C4"/>
    <w:rsid w:val="007A5767"/>
    <w:rsid w:val="007A66EB"/>
    <w:rsid w:val="007B090C"/>
    <w:rsid w:val="007B2CCD"/>
    <w:rsid w:val="007C085E"/>
    <w:rsid w:val="007C1B87"/>
    <w:rsid w:val="007C3A87"/>
    <w:rsid w:val="007C561C"/>
    <w:rsid w:val="007D30FE"/>
    <w:rsid w:val="007E3514"/>
    <w:rsid w:val="007E5C46"/>
    <w:rsid w:val="007E7BD0"/>
    <w:rsid w:val="007F2288"/>
    <w:rsid w:val="007F27AE"/>
    <w:rsid w:val="007F2AC2"/>
    <w:rsid w:val="007F2DFC"/>
    <w:rsid w:val="007F4F56"/>
    <w:rsid w:val="0080209B"/>
    <w:rsid w:val="008066E1"/>
    <w:rsid w:val="008152BE"/>
    <w:rsid w:val="008175F3"/>
    <w:rsid w:val="00820C66"/>
    <w:rsid w:val="008338E2"/>
    <w:rsid w:val="00850297"/>
    <w:rsid w:val="00851669"/>
    <w:rsid w:val="00863BE9"/>
    <w:rsid w:val="00870C57"/>
    <w:rsid w:val="0087285F"/>
    <w:rsid w:val="00875CF7"/>
    <w:rsid w:val="00880C60"/>
    <w:rsid w:val="00883460"/>
    <w:rsid w:val="00884769"/>
    <w:rsid w:val="008872CA"/>
    <w:rsid w:val="0089710E"/>
    <w:rsid w:val="008A0C4E"/>
    <w:rsid w:val="008A17C5"/>
    <w:rsid w:val="008B16E1"/>
    <w:rsid w:val="008B1870"/>
    <w:rsid w:val="008B7DA9"/>
    <w:rsid w:val="008C05AE"/>
    <w:rsid w:val="008C2D67"/>
    <w:rsid w:val="008C7B25"/>
    <w:rsid w:val="008E1ECD"/>
    <w:rsid w:val="008F7BDA"/>
    <w:rsid w:val="0090118D"/>
    <w:rsid w:val="00907A36"/>
    <w:rsid w:val="00910929"/>
    <w:rsid w:val="009149A5"/>
    <w:rsid w:val="00914D8D"/>
    <w:rsid w:val="00917765"/>
    <w:rsid w:val="009343EF"/>
    <w:rsid w:val="009365E2"/>
    <w:rsid w:val="00940D08"/>
    <w:rsid w:val="00941E0F"/>
    <w:rsid w:val="00942278"/>
    <w:rsid w:val="00942401"/>
    <w:rsid w:val="00944BEC"/>
    <w:rsid w:val="00952A48"/>
    <w:rsid w:val="00953188"/>
    <w:rsid w:val="009619BF"/>
    <w:rsid w:val="009708EB"/>
    <w:rsid w:val="00970963"/>
    <w:rsid w:val="0098668E"/>
    <w:rsid w:val="0099707E"/>
    <w:rsid w:val="009B70D9"/>
    <w:rsid w:val="009C0572"/>
    <w:rsid w:val="009C1F1E"/>
    <w:rsid w:val="009C5934"/>
    <w:rsid w:val="009C5A6A"/>
    <w:rsid w:val="009D07A5"/>
    <w:rsid w:val="009D196F"/>
    <w:rsid w:val="009D43A8"/>
    <w:rsid w:val="009D522A"/>
    <w:rsid w:val="009D5991"/>
    <w:rsid w:val="009D5A7F"/>
    <w:rsid w:val="009E68D2"/>
    <w:rsid w:val="009E7A72"/>
    <w:rsid w:val="009F643F"/>
    <w:rsid w:val="00A04372"/>
    <w:rsid w:val="00A0650C"/>
    <w:rsid w:val="00A1466D"/>
    <w:rsid w:val="00A271BC"/>
    <w:rsid w:val="00A33C7C"/>
    <w:rsid w:val="00A46BB4"/>
    <w:rsid w:val="00A611E8"/>
    <w:rsid w:val="00A644C9"/>
    <w:rsid w:val="00A70FDE"/>
    <w:rsid w:val="00A72860"/>
    <w:rsid w:val="00A74E15"/>
    <w:rsid w:val="00A76C7D"/>
    <w:rsid w:val="00A812B5"/>
    <w:rsid w:val="00A84008"/>
    <w:rsid w:val="00A9151B"/>
    <w:rsid w:val="00A94A53"/>
    <w:rsid w:val="00A96FDA"/>
    <w:rsid w:val="00AB638E"/>
    <w:rsid w:val="00AC0662"/>
    <w:rsid w:val="00AC575D"/>
    <w:rsid w:val="00AC7C46"/>
    <w:rsid w:val="00AD4C00"/>
    <w:rsid w:val="00AE1945"/>
    <w:rsid w:val="00AF1A21"/>
    <w:rsid w:val="00AF2ABA"/>
    <w:rsid w:val="00B03CF6"/>
    <w:rsid w:val="00B04F44"/>
    <w:rsid w:val="00B145A4"/>
    <w:rsid w:val="00B14930"/>
    <w:rsid w:val="00B15A92"/>
    <w:rsid w:val="00B30E3D"/>
    <w:rsid w:val="00B4010A"/>
    <w:rsid w:val="00B40FF4"/>
    <w:rsid w:val="00B564BA"/>
    <w:rsid w:val="00B56AC4"/>
    <w:rsid w:val="00B61623"/>
    <w:rsid w:val="00B62D7E"/>
    <w:rsid w:val="00B63C71"/>
    <w:rsid w:val="00B65B3B"/>
    <w:rsid w:val="00B72D46"/>
    <w:rsid w:val="00B75B00"/>
    <w:rsid w:val="00B76AEC"/>
    <w:rsid w:val="00B873A1"/>
    <w:rsid w:val="00B87AC4"/>
    <w:rsid w:val="00B925B6"/>
    <w:rsid w:val="00B94812"/>
    <w:rsid w:val="00BB4630"/>
    <w:rsid w:val="00BB7AD9"/>
    <w:rsid w:val="00BC22CA"/>
    <w:rsid w:val="00BC29EC"/>
    <w:rsid w:val="00BD5FD7"/>
    <w:rsid w:val="00BE0673"/>
    <w:rsid w:val="00BE644C"/>
    <w:rsid w:val="00BE68BA"/>
    <w:rsid w:val="00BF37B6"/>
    <w:rsid w:val="00C00C41"/>
    <w:rsid w:val="00C050A4"/>
    <w:rsid w:val="00C10675"/>
    <w:rsid w:val="00C16E66"/>
    <w:rsid w:val="00C17AA9"/>
    <w:rsid w:val="00C24A82"/>
    <w:rsid w:val="00C26A32"/>
    <w:rsid w:val="00C32A78"/>
    <w:rsid w:val="00C37911"/>
    <w:rsid w:val="00C43D39"/>
    <w:rsid w:val="00C465FF"/>
    <w:rsid w:val="00C46BC1"/>
    <w:rsid w:val="00C51E58"/>
    <w:rsid w:val="00C54094"/>
    <w:rsid w:val="00C55D85"/>
    <w:rsid w:val="00C64D22"/>
    <w:rsid w:val="00C66F29"/>
    <w:rsid w:val="00C74083"/>
    <w:rsid w:val="00C75828"/>
    <w:rsid w:val="00C83D62"/>
    <w:rsid w:val="00C85645"/>
    <w:rsid w:val="00C978BB"/>
    <w:rsid w:val="00CB09D9"/>
    <w:rsid w:val="00CB2CED"/>
    <w:rsid w:val="00CB467B"/>
    <w:rsid w:val="00CB5BA2"/>
    <w:rsid w:val="00CB5C94"/>
    <w:rsid w:val="00CC559C"/>
    <w:rsid w:val="00CD4CD0"/>
    <w:rsid w:val="00CD50FD"/>
    <w:rsid w:val="00CD5CBC"/>
    <w:rsid w:val="00CE7084"/>
    <w:rsid w:val="00D040DF"/>
    <w:rsid w:val="00D06E5B"/>
    <w:rsid w:val="00D11892"/>
    <w:rsid w:val="00D20DA9"/>
    <w:rsid w:val="00D24FD6"/>
    <w:rsid w:val="00D26A79"/>
    <w:rsid w:val="00D27F63"/>
    <w:rsid w:val="00D344E1"/>
    <w:rsid w:val="00D34D50"/>
    <w:rsid w:val="00D36806"/>
    <w:rsid w:val="00D421D2"/>
    <w:rsid w:val="00D57384"/>
    <w:rsid w:val="00D57845"/>
    <w:rsid w:val="00D57DB6"/>
    <w:rsid w:val="00D63677"/>
    <w:rsid w:val="00D64BA8"/>
    <w:rsid w:val="00D74C06"/>
    <w:rsid w:val="00D77B10"/>
    <w:rsid w:val="00D82272"/>
    <w:rsid w:val="00D82E40"/>
    <w:rsid w:val="00D92A58"/>
    <w:rsid w:val="00D961E7"/>
    <w:rsid w:val="00DB16BF"/>
    <w:rsid w:val="00DB3C59"/>
    <w:rsid w:val="00DB4573"/>
    <w:rsid w:val="00DB596F"/>
    <w:rsid w:val="00DC4132"/>
    <w:rsid w:val="00DC614A"/>
    <w:rsid w:val="00DD0704"/>
    <w:rsid w:val="00DD1B22"/>
    <w:rsid w:val="00DD370C"/>
    <w:rsid w:val="00DD5C35"/>
    <w:rsid w:val="00DD6A42"/>
    <w:rsid w:val="00DE6B50"/>
    <w:rsid w:val="00E06D2C"/>
    <w:rsid w:val="00E13F83"/>
    <w:rsid w:val="00E249D1"/>
    <w:rsid w:val="00E25332"/>
    <w:rsid w:val="00E3744E"/>
    <w:rsid w:val="00E43728"/>
    <w:rsid w:val="00E5170E"/>
    <w:rsid w:val="00E5295C"/>
    <w:rsid w:val="00E65338"/>
    <w:rsid w:val="00E756F3"/>
    <w:rsid w:val="00E764A3"/>
    <w:rsid w:val="00E80C69"/>
    <w:rsid w:val="00E83C89"/>
    <w:rsid w:val="00E851D5"/>
    <w:rsid w:val="00E854C0"/>
    <w:rsid w:val="00E92CB7"/>
    <w:rsid w:val="00EA03EF"/>
    <w:rsid w:val="00EA1AA1"/>
    <w:rsid w:val="00EA3A1A"/>
    <w:rsid w:val="00EA5FD5"/>
    <w:rsid w:val="00EA75CA"/>
    <w:rsid w:val="00EB5E95"/>
    <w:rsid w:val="00EC01ED"/>
    <w:rsid w:val="00ED1D61"/>
    <w:rsid w:val="00ED3F98"/>
    <w:rsid w:val="00EE3861"/>
    <w:rsid w:val="00EE5D9C"/>
    <w:rsid w:val="00EF2118"/>
    <w:rsid w:val="00EF23A5"/>
    <w:rsid w:val="00EF6668"/>
    <w:rsid w:val="00F0022A"/>
    <w:rsid w:val="00F059E5"/>
    <w:rsid w:val="00F11E53"/>
    <w:rsid w:val="00F1759C"/>
    <w:rsid w:val="00F22AF2"/>
    <w:rsid w:val="00F31601"/>
    <w:rsid w:val="00F316AD"/>
    <w:rsid w:val="00F34E10"/>
    <w:rsid w:val="00F45484"/>
    <w:rsid w:val="00F53369"/>
    <w:rsid w:val="00F649D7"/>
    <w:rsid w:val="00F666AE"/>
    <w:rsid w:val="00F66EC8"/>
    <w:rsid w:val="00F67366"/>
    <w:rsid w:val="00F735E7"/>
    <w:rsid w:val="00F81176"/>
    <w:rsid w:val="00F86F91"/>
    <w:rsid w:val="00F90B60"/>
    <w:rsid w:val="00F919F4"/>
    <w:rsid w:val="00FA2752"/>
    <w:rsid w:val="00FA7841"/>
    <w:rsid w:val="00FC52F2"/>
    <w:rsid w:val="00FD4798"/>
    <w:rsid w:val="00FE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3096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6"/>
    <w:qFormat/>
    <w:rsid w:val="001700F2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CD50FD"/>
    <w:pPr>
      <w:jc w:val="center"/>
      <w:outlineLvl w:val="0"/>
    </w:pPr>
    <w:rPr>
      <w:rFonts w:cs="Times New Roman (Body CS)"/>
      <w:color w:val="FFFFFF"/>
      <w:spacing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40233B"/>
    <w:pPr>
      <w:outlineLvl w:val="1"/>
    </w:pPr>
    <w:rPr>
      <w:rFonts w:cs="Times New Roman (Body CS)"/>
      <w:color w:val="303848" w:themeColor="accent1"/>
      <w:spacing w:val="80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8338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81B23" w:themeColor="accent1" w:themeShade="7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B925B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4293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DA9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20DA9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F316AD"/>
    <w:pPr>
      <w:tabs>
        <w:tab w:val="left" w:pos="2121"/>
        <w:tab w:val="left" w:pos="4241"/>
      </w:tabs>
      <w:spacing w:before="120" w:after="120"/>
      <w:jc w:val="center"/>
    </w:pPr>
    <w:rPr>
      <w:rFonts w:cs="Times New Roman (Body CS)"/>
      <w:color w:val="303848" w:themeColor="accent1"/>
      <w:spacing w:val="80"/>
      <w:sz w:val="52"/>
    </w:rPr>
  </w:style>
  <w:style w:type="character" w:customStyle="1" w:styleId="TitleChar">
    <w:name w:val="Title Char"/>
    <w:basedOn w:val="DefaultParagraphFont"/>
    <w:link w:val="Title"/>
    <w:rsid w:val="00D20DA9"/>
    <w:rPr>
      <w:rFonts w:cs="Times New Roman (Body CS)"/>
      <w:color w:val="303848" w:themeColor="accent1"/>
      <w:spacing w:val="80"/>
      <w:sz w:val="52"/>
    </w:rPr>
  </w:style>
  <w:style w:type="paragraph" w:styleId="Subtitle">
    <w:name w:val="Subtitle"/>
    <w:basedOn w:val="Normal"/>
    <w:next w:val="Normal"/>
    <w:link w:val="SubtitleChar"/>
    <w:uiPriority w:val="1"/>
    <w:qFormat/>
    <w:rsid w:val="00CB5BA2"/>
    <w:pPr>
      <w:spacing w:before="160" w:after="160"/>
    </w:pPr>
    <w:rPr>
      <w:rFonts w:cs="Times New Roman (Body CS)"/>
      <w:caps/>
      <w:color w:val="303848" w:themeColor="accent1"/>
      <w:spacing w:val="80"/>
    </w:rPr>
  </w:style>
  <w:style w:type="character" w:customStyle="1" w:styleId="SubtitleChar">
    <w:name w:val="Subtitle Char"/>
    <w:basedOn w:val="DefaultParagraphFont"/>
    <w:link w:val="Subtitle"/>
    <w:uiPriority w:val="1"/>
    <w:rsid w:val="00CB5BA2"/>
    <w:rPr>
      <w:rFonts w:cs="Times New Roman (Body CS)"/>
      <w:caps/>
      <w:color w:val="303848" w:themeColor="accent1"/>
      <w:spacing w:val="80"/>
    </w:rPr>
  </w:style>
  <w:style w:type="character" w:customStyle="1" w:styleId="Heading1Char">
    <w:name w:val="Heading 1 Char"/>
    <w:basedOn w:val="DefaultParagraphFont"/>
    <w:link w:val="Heading1"/>
    <w:uiPriority w:val="2"/>
    <w:rsid w:val="00D20DA9"/>
    <w:rPr>
      <w:rFonts w:cs="Times New Roman (Body CS)"/>
      <w:color w:val="FFFFFF"/>
      <w:spacing w:val="40"/>
    </w:rPr>
  </w:style>
  <w:style w:type="paragraph" w:customStyle="1" w:styleId="Text">
    <w:name w:val="Text"/>
    <w:basedOn w:val="Normal"/>
    <w:next w:val="Normal"/>
    <w:link w:val="TextChar"/>
    <w:uiPriority w:val="3"/>
    <w:qFormat/>
    <w:rsid w:val="002D3188"/>
    <w:pPr>
      <w:spacing w:line="288" w:lineRule="auto"/>
    </w:pPr>
    <w:rPr>
      <w:color w:val="404040" w:themeColor="text1" w:themeTint="BF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F4150"/>
    <w:rPr>
      <w:rFonts w:cs="Times New Roman (Body CS)"/>
      <w:color w:val="303848" w:themeColor="accent1"/>
      <w:spacing w:val="80"/>
    </w:rPr>
  </w:style>
  <w:style w:type="paragraph" w:customStyle="1" w:styleId="SmallText">
    <w:name w:val="SmallText"/>
    <w:basedOn w:val="Normal"/>
    <w:next w:val="Normal"/>
    <w:uiPriority w:val="5"/>
    <w:qFormat/>
    <w:rsid w:val="007776C5"/>
    <w:pPr>
      <w:spacing w:before="120"/>
    </w:pPr>
    <w:rPr>
      <w:i/>
      <w:color w:val="404040" w:themeColor="text1" w:themeTint="BF"/>
      <w:sz w:val="20"/>
    </w:rPr>
  </w:style>
  <w:style w:type="character" w:styleId="PlaceholderText">
    <w:name w:val="Placeholder Text"/>
    <w:basedOn w:val="DefaultParagraphFont"/>
    <w:uiPriority w:val="99"/>
    <w:semiHidden/>
    <w:rsid w:val="00D20DA9"/>
    <w:rPr>
      <w:color w:val="808080"/>
    </w:rPr>
  </w:style>
  <w:style w:type="character" w:customStyle="1" w:styleId="Accent">
    <w:name w:val="Accent"/>
    <w:basedOn w:val="DefaultParagraphFont"/>
    <w:uiPriority w:val="1"/>
    <w:qFormat/>
    <w:rsid w:val="00D26A79"/>
    <w:rPr>
      <w:color w:val="BF9268" w:themeColor="accent2"/>
    </w:rPr>
  </w:style>
  <w:style w:type="character" w:styleId="Hyperlink">
    <w:name w:val="Hyperlink"/>
    <w:basedOn w:val="DefaultParagraphFont"/>
    <w:uiPriority w:val="99"/>
    <w:unhideWhenUsed/>
    <w:rsid w:val="00221826"/>
    <w:rPr>
      <w:color w:val="F7B61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18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C71"/>
    <w:rPr>
      <w:color w:val="704404" w:themeColor="followedHyperlink"/>
      <w:u w:val="single"/>
    </w:rPr>
  </w:style>
  <w:style w:type="paragraph" w:customStyle="1" w:styleId="Style1">
    <w:name w:val="Style1"/>
    <w:basedOn w:val="Heading5"/>
    <w:link w:val="Style1Char"/>
    <w:uiPriority w:val="6"/>
    <w:qFormat/>
    <w:rsid w:val="00E06D2C"/>
    <w:pPr>
      <w:spacing w:before="160"/>
    </w:pPr>
    <w:rPr>
      <w:b/>
      <w:sz w:val="20"/>
    </w:rPr>
  </w:style>
  <w:style w:type="character" w:customStyle="1" w:styleId="TextChar">
    <w:name w:val="Text Char"/>
    <w:basedOn w:val="DefaultParagraphFont"/>
    <w:link w:val="Text"/>
    <w:uiPriority w:val="3"/>
    <w:rsid w:val="002D3188"/>
    <w:rPr>
      <w:color w:val="404040" w:themeColor="text1" w:themeTint="BF"/>
      <w:sz w:val="20"/>
    </w:rPr>
  </w:style>
  <w:style w:type="character" w:customStyle="1" w:styleId="Style1Char">
    <w:name w:val="Style1 Char"/>
    <w:basedOn w:val="TextChar"/>
    <w:link w:val="Style1"/>
    <w:uiPriority w:val="6"/>
    <w:rsid w:val="00E06D2C"/>
    <w:rPr>
      <w:rFonts w:asciiTheme="majorHAnsi" w:eastAsiaTheme="majorEastAsia" w:hAnsiTheme="majorHAnsi" w:cstheme="majorBidi"/>
      <w:b/>
      <w:color w:val="242935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5B6"/>
    <w:rPr>
      <w:rFonts w:asciiTheme="majorHAnsi" w:eastAsiaTheme="majorEastAsia" w:hAnsiTheme="majorHAnsi" w:cstheme="majorBidi"/>
      <w:color w:val="242935" w:themeColor="accent1" w:themeShade="BF"/>
    </w:rPr>
  </w:style>
  <w:style w:type="paragraph" w:customStyle="1" w:styleId="Style2">
    <w:name w:val="Style2"/>
    <w:basedOn w:val="Style1"/>
    <w:link w:val="Style2Char"/>
    <w:uiPriority w:val="6"/>
    <w:qFormat/>
    <w:rsid w:val="00693802"/>
    <w:rPr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8E2"/>
    <w:rPr>
      <w:rFonts w:asciiTheme="majorHAnsi" w:eastAsiaTheme="majorEastAsia" w:hAnsiTheme="majorHAnsi" w:cstheme="majorBidi"/>
      <w:color w:val="181B23" w:themeColor="accent1" w:themeShade="7F"/>
    </w:rPr>
  </w:style>
  <w:style w:type="character" w:customStyle="1" w:styleId="Style2Char">
    <w:name w:val="Style2 Char"/>
    <w:basedOn w:val="Style1Char"/>
    <w:link w:val="Style2"/>
    <w:uiPriority w:val="6"/>
    <w:rsid w:val="00693802"/>
    <w:rPr>
      <w:rFonts w:asciiTheme="majorHAnsi" w:eastAsiaTheme="majorEastAsia" w:hAnsiTheme="majorHAnsi" w:cstheme="majorBidi"/>
      <w:b/>
      <w:iCs/>
      <w:color w:val="242935" w:themeColor="accent1" w:themeShade="BF"/>
      <w:sz w:val="20"/>
    </w:rPr>
  </w:style>
  <w:style w:type="paragraph" w:styleId="ListParagraph">
    <w:name w:val="List Paragraph"/>
    <w:basedOn w:val="Normal"/>
    <w:uiPriority w:val="34"/>
    <w:semiHidden/>
    <w:qFormat/>
    <w:rsid w:val="00C5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fedorenkood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fedorenkood/" TargetMode="External"/><Relationship Id="rId17" Type="http://schemas.openxmlformats.org/officeDocument/2006/relationships/hyperlink" Target="https://tmsintl.com.ua/credi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liddweb.com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fedorenkoalex23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fedorenkood/8-Puzzle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fedorenkood/MasSM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or\AppData\Roaming\Microsoft\Templates\Minimal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6123B8C2BA946419596A9BF31875B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55351-66E5-42E3-8E1F-0743716C895B}"/>
      </w:docPartPr>
      <w:docPartBody>
        <w:p w:rsidR="00441F5E" w:rsidRDefault="0012788D" w:rsidP="0012788D">
          <w:pPr>
            <w:pStyle w:val="D6123B8C2BA946419596A9BF31875B01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C3559F1A7A2F4A51A3782AF3B2865E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C68AE-F750-46C6-8A95-A9023E856542}"/>
      </w:docPartPr>
      <w:docPartBody>
        <w:p w:rsidR="00441F5E" w:rsidRDefault="0012788D" w:rsidP="0012788D">
          <w:pPr>
            <w:pStyle w:val="C3559F1A7A2F4A51A3782AF3B2865E8A"/>
          </w:pPr>
          <w:r w:rsidRPr="00D26A79">
            <w:rPr>
              <w:rStyle w:val="Accent"/>
            </w:rPr>
            <w:t>—</w:t>
          </w:r>
        </w:p>
      </w:docPartBody>
    </w:docPart>
    <w:docPart>
      <w:docPartPr>
        <w:name w:val="48C4ACBAF4EE4003A99920DBEB3B1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ECDF41-97F9-42A8-8711-C890EE6AADBC}"/>
      </w:docPartPr>
      <w:docPartBody>
        <w:p w:rsidR="00441F5E" w:rsidRDefault="0012788D" w:rsidP="0012788D">
          <w:pPr>
            <w:pStyle w:val="48C4ACBAF4EE4003A99920DBEB3B19F3"/>
          </w:pPr>
          <w:r w:rsidRPr="00D26A79">
            <w:rPr>
              <w:rStyle w:val="Accent"/>
            </w:rPr>
            <w:t>—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BAE"/>
    <w:rsid w:val="000208C3"/>
    <w:rsid w:val="000B04C3"/>
    <w:rsid w:val="0012788D"/>
    <w:rsid w:val="00161050"/>
    <w:rsid w:val="001E1EE4"/>
    <w:rsid w:val="002D0BB5"/>
    <w:rsid w:val="002F375F"/>
    <w:rsid w:val="003600BB"/>
    <w:rsid w:val="00381BAE"/>
    <w:rsid w:val="003E76B4"/>
    <w:rsid w:val="00416160"/>
    <w:rsid w:val="00433D7B"/>
    <w:rsid w:val="00441F5E"/>
    <w:rsid w:val="004545EC"/>
    <w:rsid w:val="00571DE3"/>
    <w:rsid w:val="005C20B8"/>
    <w:rsid w:val="0071732D"/>
    <w:rsid w:val="00792179"/>
    <w:rsid w:val="0079261A"/>
    <w:rsid w:val="0099681E"/>
    <w:rsid w:val="00AA50CF"/>
    <w:rsid w:val="00B22067"/>
    <w:rsid w:val="00BA5A47"/>
    <w:rsid w:val="00C427DC"/>
    <w:rsid w:val="00D905B5"/>
    <w:rsid w:val="00D9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ccent">
    <w:name w:val="Accent"/>
    <w:basedOn w:val="DefaultParagraphFont"/>
    <w:uiPriority w:val="1"/>
    <w:qFormat/>
    <w:rsid w:val="0012788D"/>
    <w:rPr>
      <w:color w:val="ED7D31" w:themeColor="accent2"/>
    </w:rPr>
  </w:style>
  <w:style w:type="paragraph" w:customStyle="1" w:styleId="D6123B8C2BA946419596A9BF31875B01">
    <w:name w:val="D6123B8C2BA946419596A9BF31875B01"/>
    <w:rsid w:val="0012788D"/>
  </w:style>
  <w:style w:type="paragraph" w:customStyle="1" w:styleId="C3559F1A7A2F4A51A3782AF3B2865E8A">
    <w:name w:val="C3559F1A7A2F4A51A3782AF3B2865E8A"/>
    <w:rsid w:val="0012788D"/>
  </w:style>
  <w:style w:type="paragraph" w:customStyle="1" w:styleId="48C4ACBAF4EE4003A99920DBEB3B19F3">
    <w:name w:val="48C4ACBAF4EE4003A99920DBEB3B19F3"/>
    <w:rsid w:val="001278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A33E90-79A2-4B5B-92B2-7F1F28C41D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68A702-0627-452B-A766-7D8E4CEF2E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2FFB3A9-0D22-476F-B4E7-F3F4C4E0095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DF9E7EC0-B0C1-47D5-B2B3-E423363C63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Minimalist resume</Template>
  <TotalTime>0</TotalTime>
  <Pages>1</Pages>
  <Words>509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2020-08-12T14:03:00Z</dcterms:created>
  <dcterms:modified xsi:type="dcterms:W3CDTF">2021-02-15T06:02:00Z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