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40" w:type="dxa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0"/>
        <w:gridCol w:w="6210"/>
      </w:tblGrid>
      <w:tr w:rsidR="00AF2ABA" w:rsidRPr="001700F2" w14:paraId="0D9B7AEF" w14:textId="77777777" w:rsidTr="0039418E">
        <w:trPr>
          <w:trHeight w:val="639"/>
        </w:trPr>
        <w:tc>
          <w:tcPr>
            <w:tcW w:w="3930" w:type="dxa"/>
            <w:vMerge w:val="restart"/>
            <w:shd w:val="clear" w:color="auto" w:fill="F2F2F2" w:themeFill="background1" w:themeFillShade="F2"/>
          </w:tcPr>
          <w:p w14:paraId="288FFF83" w14:textId="77777777" w:rsidR="00AF2ABA" w:rsidRPr="00914D8D" w:rsidRDefault="00AF2ABA" w:rsidP="00BD5FD7">
            <w:pPr>
              <w:pStyle w:val="Subtitle"/>
              <w:rPr>
                <w:b/>
                <w:bCs/>
                <w:spacing w:val="70"/>
                <w:sz w:val="32"/>
                <w:szCs w:val="28"/>
              </w:rPr>
            </w:pPr>
            <w:r w:rsidRPr="00914D8D">
              <w:rPr>
                <w:b/>
                <w:bCs/>
                <w:spacing w:val="70"/>
                <w:sz w:val="32"/>
                <w:szCs w:val="28"/>
              </w:rPr>
              <w:t>Oleksii Fedorenko</w:t>
            </w:r>
          </w:p>
          <w:p w14:paraId="374A02C8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Spring, TX</w:t>
            </w:r>
          </w:p>
          <w:p w14:paraId="2D59835B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+1 (832) 599-0709</w:t>
            </w:r>
          </w:p>
          <w:p w14:paraId="5E110596" w14:textId="77777777" w:rsidR="00AF2ABA" w:rsidRPr="00944BEC" w:rsidRDefault="00625A04" w:rsidP="00BD5FD7">
            <w:pPr>
              <w:pStyle w:val="Text"/>
              <w:spacing w:before="120"/>
              <w:rPr>
                <w:color w:val="BF9268" w:themeColor="accent2"/>
                <w:sz w:val="22"/>
                <w:szCs w:val="28"/>
              </w:rPr>
            </w:pPr>
            <w:hyperlink r:id="rId11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fedorenkoalex23@gmail.com</w:t>
              </w:r>
            </w:hyperlink>
          </w:p>
          <w:p w14:paraId="099F84DE" w14:textId="69E990E0" w:rsidR="00AF2ABA" w:rsidRPr="00944BEC" w:rsidRDefault="00625A04" w:rsidP="00A46BB4">
            <w:pPr>
              <w:spacing w:line="288" w:lineRule="auto"/>
              <w:rPr>
                <w:rStyle w:val="Hyperlink"/>
                <w:color w:val="BF9268" w:themeColor="accent2"/>
                <w:sz w:val="22"/>
                <w:szCs w:val="28"/>
              </w:rPr>
            </w:pPr>
            <w:hyperlink r:id="rId12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linkedin.com/in/fedorenkood</w:t>
              </w:r>
            </w:hyperlink>
          </w:p>
          <w:p w14:paraId="4595A61A" w14:textId="50A059FA" w:rsidR="00D11892" w:rsidRPr="00BD5FD7" w:rsidRDefault="00625A04" w:rsidP="00A46BB4">
            <w:pPr>
              <w:pStyle w:val="Text"/>
            </w:pPr>
            <w:hyperlink r:id="rId13" w:history="1">
              <w:r w:rsidR="00262705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github.com/fedorenkood</w:t>
              </w:r>
            </w:hyperlink>
          </w:p>
        </w:tc>
        <w:tc>
          <w:tcPr>
            <w:tcW w:w="6210" w:type="dxa"/>
            <w:shd w:val="clear" w:color="auto" w:fill="303848" w:themeFill="accent1"/>
            <w:vAlign w:val="center"/>
          </w:tcPr>
          <w:p w14:paraId="65BC8DDE" w14:textId="022B9411" w:rsidR="00AF2ABA" w:rsidRPr="00AF2ABA" w:rsidRDefault="007F304C" w:rsidP="00AF2ABA">
            <w:pPr>
              <w:pStyle w:val="Heading1"/>
            </w:pPr>
            <w:r w:rsidRPr="007F304C">
              <w:t>WORK EXPERIENCE</w:t>
            </w:r>
          </w:p>
        </w:tc>
      </w:tr>
      <w:tr w:rsidR="00BD5FD7" w:rsidRPr="001700F2" w14:paraId="69519D12" w14:textId="77777777" w:rsidTr="007F304C">
        <w:trPr>
          <w:trHeight w:val="423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24BA64E0" w14:textId="43074450" w:rsidR="00BD5FD7" w:rsidRPr="00A96FDA" w:rsidRDefault="00BD5FD7" w:rsidP="004D135F">
            <w:pPr>
              <w:pStyle w:val="Text"/>
              <w:spacing w:before="120"/>
            </w:pPr>
          </w:p>
        </w:tc>
        <w:tc>
          <w:tcPr>
            <w:tcW w:w="6210" w:type="dxa"/>
            <w:vMerge w:val="restart"/>
            <w:shd w:val="clear" w:color="auto" w:fill="FFFFFF" w:themeFill="background1"/>
          </w:tcPr>
          <w:p w14:paraId="30DC375C" w14:textId="4F08273B" w:rsidR="00033A0A" w:rsidRPr="00033A0A" w:rsidRDefault="00033A0A" w:rsidP="00033A0A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0" w:name="_Hlk67573508"/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Software Engineer Intern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|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Lutron</w:t>
            </w:r>
          </w:p>
          <w:p w14:paraId="0B449C04" w14:textId="0961FCF2" w:rsidR="00033A0A" w:rsidRPr="00033A0A" w:rsidRDefault="00033A0A" w:rsidP="00033A0A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June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202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1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–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August 2021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|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Austin, TX</w:t>
            </w:r>
          </w:p>
          <w:p w14:paraId="023F7AF3" w14:textId="3789CC92" w:rsidR="001757BB" w:rsidRDefault="00A55278" w:rsidP="00A55278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A55278">
              <w:rPr>
                <w:color w:val="404040" w:themeColor="text1" w:themeTint="BF"/>
                <w:sz w:val="20"/>
              </w:rPr>
              <w:t>Worked on initiative to redesign and speed up process of creating and adjusting complex lighting scenes</w:t>
            </w:r>
          </w:p>
          <w:p w14:paraId="75550D72" w14:textId="54D05019" w:rsidR="00A55278" w:rsidRDefault="001757BB" w:rsidP="001757BB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Implemented feature i</w:t>
            </w:r>
            <w:r w:rsidR="00A55278" w:rsidRPr="00A55278">
              <w:rPr>
                <w:color w:val="404040" w:themeColor="text1" w:themeTint="BF"/>
                <w:sz w:val="20"/>
              </w:rPr>
              <w:t xml:space="preserve">n </w:t>
            </w:r>
            <w:r>
              <w:rPr>
                <w:color w:val="404040" w:themeColor="text1" w:themeTint="BF"/>
                <w:sz w:val="20"/>
              </w:rPr>
              <w:t>corporate</w:t>
            </w:r>
            <w:r w:rsidR="00A55278" w:rsidRPr="00A55278">
              <w:rPr>
                <w:color w:val="404040" w:themeColor="text1" w:themeTint="BF"/>
                <w:sz w:val="20"/>
              </w:rPr>
              <w:t xml:space="preserve"> software that runs on C# </w:t>
            </w:r>
            <w:r w:rsidR="00A55278">
              <w:rPr>
                <w:color w:val="404040" w:themeColor="text1" w:themeTint="BF"/>
                <w:sz w:val="20"/>
              </w:rPr>
              <w:t>(</w:t>
            </w:r>
            <w:r w:rsidR="00A55278" w:rsidRPr="00A55278">
              <w:rPr>
                <w:color w:val="404040" w:themeColor="text1" w:themeTint="BF"/>
                <w:sz w:val="20"/>
              </w:rPr>
              <w:t>.NET</w:t>
            </w:r>
            <w:r w:rsidR="00A55278">
              <w:rPr>
                <w:color w:val="404040" w:themeColor="text1" w:themeTint="BF"/>
                <w:sz w:val="20"/>
              </w:rPr>
              <w:t>)</w:t>
            </w:r>
            <w:r w:rsidR="00410594">
              <w:rPr>
                <w:color w:val="404040" w:themeColor="text1" w:themeTint="BF"/>
                <w:sz w:val="20"/>
              </w:rPr>
              <w:t xml:space="preserve"> WPF UI framework</w:t>
            </w:r>
          </w:p>
          <w:p w14:paraId="48A9D5D7" w14:textId="1A3A8244" w:rsidR="00033A0A" w:rsidRPr="00033A0A" w:rsidRDefault="00A55278" w:rsidP="00A55278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A55278">
              <w:rPr>
                <w:color w:val="404040" w:themeColor="text1" w:themeTint="BF"/>
                <w:sz w:val="20"/>
              </w:rPr>
              <w:t xml:space="preserve">Implemented </w:t>
            </w:r>
            <w:r w:rsidR="001757BB">
              <w:rPr>
                <w:color w:val="404040" w:themeColor="text1" w:themeTint="BF"/>
                <w:sz w:val="20"/>
              </w:rPr>
              <w:t xml:space="preserve">API Client </w:t>
            </w:r>
            <w:r w:rsidRPr="00A55278">
              <w:rPr>
                <w:color w:val="404040" w:themeColor="text1" w:themeTint="BF"/>
                <w:sz w:val="20"/>
              </w:rPr>
              <w:t xml:space="preserve">that allows </w:t>
            </w:r>
            <w:r w:rsidR="00410594">
              <w:rPr>
                <w:color w:val="404040" w:themeColor="text1" w:themeTint="BF"/>
                <w:sz w:val="20"/>
              </w:rPr>
              <w:t>for communication</w:t>
            </w:r>
            <w:r w:rsidRPr="00A55278">
              <w:rPr>
                <w:color w:val="404040" w:themeColor="text1" w:themeTint="BF"/>
                <w:sz w:val="20"/>
              </w:rPr>
              <w:t xml:space="preserve"> with AWS services in an application with over 1.7 million </w:t>
            </w:r>
            <w:r w:rsidR="00410594">
              <w:rPr>
                <w:color w:val="404040" w:themeColor="text1" w:themeTint="BF"/>
                <w:sz w:val="20"/>
              </w:rPr>
              <w:t>lines of code</w:t>
            </w:r>
          </w:p>
          <w:p w14:paraId="7725526F" w14:textId="6D0B67F7" w:rsidR="007F304C" w:rsidRPr="007F304C" w:rsidRDefault="007F304C" w:rsidP="007F304C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Research Assistant</w:t>
            </w:r>
            <w:r w:rsidR="007254E6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(</w:t>
            </w:r>
            <w:r w:rsidR="007254E6"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Android Developer</w:t>
            </w:r>
            <w:r w:rsidR="007254E6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)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 | Case Western Reserve University</w:t>
            </w:r>
          </w:p>
          <w:p w14:paraId="6DD85E83" w14:textId="079C52B9" w:rsidR="007F304C" w:rsidRPr="007F304C" w:rsidRDefault="007F304C" w:rsidP="007F304C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January 2020 </w:t>
            </w:r>
            <w:r w:rsidR="00592E10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–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Present</w:t>
            </w:r>
            <w:r w:rsidR="00592E10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| Cleveland, OH</w:t>
            </w:r>
          </w:p>
          <w:p w14:paraId="6B2B1463" w14:textId="0D6DE795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Develop</w:t>
            </w:r>
            <w:r w:rsidR="00410594">
              <w:rPr>
                <w:color w:val="404040" w:themeColor="text1" w:themeTint="BF"/>
                <w:sz w:val="20"/>
              </w:rPr>
              <w:t>ing</w:t>
            </w:r>
            <w:r w:rsidRPr="007F304C">
              <w:rPr>
                <w:color w:val="404040" w:themeColor="text1" w:themeTint="BF"/>
                <w:sz w:val="20"/>
              </w:rPr>
              <w:t xml:space="preserve"> Android app for gathering health survey </w:t>
            </w:r>
            <w:r w:rsidR="00410594">
              <w:rPr>
                <w:color w:val="404040" w:themeColor="text1" w:themeTint="BF"/>
                <w:sz w:val="20"/>
              </w:rPr>
              <w:t>data from research participants</w:t>
            </w:r>
          </w:p>
          <w:p w14:paraId="6EBA1C30" w14:textId="310D9DDF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Implemented Google Fit integration and</w:t>
            </w:r>
            <w:r w:rsidR="00410594">
              <w:rPr>
                <w:color w:val="404040" w:themeColor="text1" w:themeTint="BF"/>
                <w:sz w:val="20"/>
              </w:rPr>
              <w:t xml:space="preserve"> data collection</w:t>
            </w:r>
          </w:p>
          <w:p w14:paraId="74D851F3" w14:textId="0A09F443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Integrated communica</w:t>
            </w:r>
            <w:r w:rsidR="00410594">
              <w:rPr>
                <w:color w:val="404040" w:themeColor="text1" w:themeTint="BF"/>
                <w:sz w:val="20"/>
              </w:rPr>
              <w:t>tion with a Python Flask server</w:t>
            </w:r>
          </w:p>
          <w:p w14:paraId="29CCC280" w14:textId="1ACA5115" w:rsidR="007F304C" w:rsidRDefault="00410594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Participated in data analysis</w:t>
            </w:r>
          </w:p>
          <w:p w14:paraId="462061AB" w14:textId="172F0552" w:rsidR="007F304C" w:rsidRPr="007F304C" w:rsidRDefault="007F304C" w:rsidP="007F304C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Android Developer | MasSMS </w:t>
            </w:r>
            <w:r w:rsidR="005A7450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Personal 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Project</w:t>
            </w:r>
          </w:p>
          <w:p w14:paraId="634FC5DF" w14:textId="77777777" w:rsidR="007F304C" w:rsidRPr="007F304C" w:rsidRDefault="007F304C" w:rsidP="007F304C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May 2020 – July 2020</w:t>
            </w:r>
          </w:p>
          <w:p w14:paraId="0666EA4F" w14:textId="203F0504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Worked in a team to design an app that can send individual SMS to groups of contacts that</w:t>
            </w:r>
            <w:r w:rsidR="00410594">
              <w:rPr>
                <w:color w:val="404040" w:themeColor="text1" w:themeTint="BF"/>
                <w:sz w:val="20"/>
              </w:rPr>
              <w:t xml:space="preserve"> can be imported from Excel</w:t>
            </w:r>
          </w:p>
          <w:p w14:paraId="35379A90" w14:textId="7F055C43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Designed android app architecture i</w:t>
            </w:r>
            <w:r w:rsidR="00410594">
              <w:rPr>
                <w:color w:val="404040" w:themeColor="text1" w:themeTint="BF"/>
                <w:sz w:val="20"/>
              </w:rPr>
              <w:t>n Java using MVP design pattern</w:t>
            </w:r>
          </w:p>
          <w:p w14:paraId="31315331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Developed conversion methods and worked with JSON</w:t>
            </w:r>
          </w:p>
          <w:p w14:paraId="4C514036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 xml:space="preserve">Worked extensively with SQLite database and Internal memory </w:t>
            </w:r>
          </w:p>
          <w:p w14:paraId="38941DDB" w14:textId="2D17F95F" w:rsidR="007F304C" w:rsidRPr="007F304C" w:rsidRDefault="00625A04" w:rsidP="00A8475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BF9268" w:themeColor="accent2"/>
                <w:sz w:val="20"/>
                <w:u w:val="single"/>
              </w:rPr>
            </w:pPr>
            <w:hyperlink r:id="rId14" w:history="1">
              <w:r w:rsidR="007F304C" w:rsidRPr="007F304C">
                <w:rPr>
                  <w:color w:val="BF9268" w:themeColor="accent2"/>
                  <w:sz w:val="20"/>
                  <w:u w:val="single"/>
                </w:rPr>
                <w:t>github.com/fedorenkood/MasSMS</w:t>
              </w:r>
            </w:hyperlink>
          </w:p>
          <w:p w14:paraId="2F4E7FA5" w14:textId="77777777" w:rsidR="007F304C" w:rsidRPr="007F304C" w:rsidRDefault="007F304C" w:rsidP="007F304C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Full-Stack Web Developer </w:t>
            </w:r>
            <w:bookmarkEnd w:id="0"/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| </w:t>
            </w:r>
            <w:bookmarkStart w:id="1" w:name="_Hlk67573533"/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Freelance, self-employed</w:t>
            </w:r>
            <w:bookmarkEnd w:id="1"/>
          </w:p>
          <w:p w14:paraId="718399EE" w14:textId="77777777" w:rsidR="007F304C" w:rsidRPr="007F304C" w:rsidRDefault="007F304C" w:rsidP="007F304C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June 2017 – August 2019</w:t>
            </w:r>
          </w:p>
          <w:p w14:paraId="60B53A1E" w14:textId="2A7C789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bookmarkStart w:id="2" w:name="_Hlk67573561"/>
            <w:r w:rsidRPr="007F304C">
              <w:rPr>
                <w:color w:val="404040" w:themeColor="text1" w:themeTint="BF"/>
                <w:sz w:val="20"/>
              </w:rPr>
              <w:t>Developed more than 10 websites from scratch</w:t>
            </w:r>
            <w:r w:rsidR="00410594">
              <w:rPr>
                <w:color w:val="404040" w:themeColor="text1" w:themeTint="BF"/>
                <w:sz w:val="20"/>
              </w:rPr>
              <w:t xml:space="preserve"> requiring</w:t>
            </w:r>
            <w:r w:rsidRPr="007F304C">
              <w:rPr>
                <w:color w:val="404040" w:themeColor="text1" w:themeTint="BF"/>
                <w:sz w:val="20"/>
              </w:rPr>
              <w:t xml:space="preserve"> communication with clients, SEO optimization</w:t>
            </w:r>
          </w:p>
          <w:p w14:paraId="23837814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UI and UX: HTML, JavaScript frameworks: jQuery, Bootstrap, Grid, Flex (menus, accordion, sliders, carousels, etc.)</w:t>
            </w:r>
          </w:p>
          <w:p w14:paraId="05A24F51" w14:textId="02C3F07D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Back-end: Ajax + database (SQL), Node.js, Installing CMS (WordPress, MODX, OpenCa</w:t>
            </w:r>
            <w:r w:rsidR="00410594">
              <w:rPr>
                <w:color w:val="404040" w:themeColor="text1" w:themeTint="BF"/>
                <w:sz w:val="20"/>
              </w:rPr>
              <w:t>rt), e-commerce, custom plugins</w:t>
            </w:r>
            <w:r w:rsidRPr="007F304C">
              <w:rPr>
                <w:color w:val="404040" w:themeColor="text1" w:themeTint="BF"/>
                <w:sz w:val="20"/>
              </w:rPr>
              <w:t xml:space="preserve"> </w:t>
            </w:r>
          </w:p>
          <w:p w14:paraId="3EC984CF" w14:textId="77777777" w:rsidR="007F304C" w:rsidRPr="007F304C" w:rsidRDefault="007F304C" w:rsidP="007F304C">
            <w:pPr>
              <w:numPr>
                <w:ilvl w:val="0"/>
                <w:numId w:val="7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Managing websites through SHH and FTP (PuTTY, Linux)</w:t>
            </w:r>
          </w:p>
          <w:p w14:paraId="53F8BD62" w14:textId="41C913FB" w:rsidR="007F304C" w:rsidRPr="007F304C" w:rsidRDefault="007F304C" w:rsidP="007F304C">
            <w:pPr>
              <w:numPr>
                <w:ilvl w:val="0"/>
                <w:numId w:val="7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 xml:space="preserve">Recent Projects: </w:t>
            </w:r>
            <w:hyperlink r:id="rId15" w:history="1">
              <w:r w:rsidRPr="007F304C">
                <w:rPr>
                  <w:color w:val="BF9268" w:themeColor="accent2"/>
                  <w:sz w:val="20"/>
                  <w:u w:val="single"/>
                </w:rPr>
                <w:t>tmsintl.com.ua/credits</w:t>
              </w:r>
            </w:hyperlink>
            <w:r w:rsidRPr="007F304C">
              <w:rPr>
                <w:color w:val="404040" w:themeColor="text1" w:themeTint="BF"/>
                <w:sz w:val="20"/>
              </w:rPr>
              <w:t xml:space="preserve"> </w:t>
            </w:r>
          </w:p>
          <w:bookmarkEnd w:id="2"/>
          <w:p w14:paraId="391CE541" w14:textId="5658BC66" w:rsidR="001032E9" w:rsidRPr="00C050A4" w:rsidRDefault="00410594" w:rsidP="001032E9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Teaching</w:t>
            </w:r>
            <w:r w:rsidR="001032E9"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Assistant | </w:t>
            </w:r>
            <w:r w:rsidR="001032E9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Case Western Reserve University</w:t>
            </w:r>
          </w:p>
          <w:p w14:paraId="2493BE7D" w14:textId="75D05133" w:rsidR="001032E9" w:rsidRPr="00C050A4" w:rsidRDefault="00410594" w:rsidP="001032E9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January 2020 – </w:t>
            </w:r>
            <w:r w:rsidR="001032E9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Present</w:t>
            </w:r>
            <w:r w:rsidR="001032E9"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|</w:t>
            </w:r>
            <w:r w:rsidR="001032E9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Cleveland, OH</w:t>
            </w:r>
          </w:p>
          <w:p w14:paraId="52FF8D03" w14:textId="6C69EA10" w:rsidR="001032E9" w:rsidRPr="001032E9" w:rsidRDefault="00410594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Worked as TA for computer s</w:t>
            </w:r>
            <w:r w:rsidR="001032E9" w:rsidRPr="00C050A4">
              <w:rPr>
                <w:color w:val="404040" w:themeColor="text1" w:themeTint="BF"/>
                <w:sz w:val="20"/>
              </w:rPr>
              <w:t xml:space="preserve">cience professor in </w:t>
            </w:r>
            <w:r w:rsidR="001032E9">
              <w:rPr>
                <w:color w:val="404040" w:themeColor="text1" w:themeTint="BF"/>
                <w:sz w:val="20"/>
              </w:rPr>
              <w:t>8</w:t>
            </w:r>
            <w:r w:rsidR="001032E9" w:rsidRPr="00C050A4">
              <w:rPr>
                <w:color w:val="404040" w:themeColor="text1" w:themeTint="BF"/>
                <w:sz w:val="20"/>
              </w:rPr>
              <w:t xml:space="preserve"> </w:t>
            </w:r>
            <w:r w:rsidR="001032E9">
              <w:rPr>
                <w:color w:val="404040" w:themeColor="text1" w:themeTint="BF"/>
                <w:sz w:val="20"/>
              </w:rPr>
              <w:t>MATLAB</w:t>
            </w:r>
            <w:r>
              <w:rPr>
                <w:color w:val="404040" w:themeColor="text1" w:themeTint="BF"/>
                <w:sz w:val="20"/>
              </w:rPr>
              <w:t xml:space="preserve"> sections;</w:t>
            </w:r>
            <w:r w:rsidR="001032E9" w:rsidRPr="00C050A4">
              <w:rPr>
                <w:color w:val="404040" w:themeColor="text1" w:themeTint="BF"/>
                <w:sz w:val="20"/>
              </w:rPr>
              <w:t xml:space="preserve"> </w:t>
            </w:r>
            <w:r>
              <w:rPr>
                <w:color w:val="404040" w:themeColor="text1" w:themeTint="BF"/>
                <w:sz w:val="20"/>
              </w:rPr>
              <w:t>i</w:t>
            </w:r>
            <w:r w:rsidR="001032E9" w:rsidRPr="001032E9">
              <w:rPr>
                <w:color w:val="404040" w:themeColor="text1" w:themeTint="BF"/>
                <w:sz w:val="20"/>
              </w:rPr>
              <w:t>m</w:t>
            </w:r>
            <w:r>
              <w:rPr>
                <w:color w:val="404040" w:themeColor="text1" w:themeTint="BF"/>
                <w:sz w:val="20"/>
              </w:rPr>
              <w:t>proved and reviewed assignments</w:t>
            </w:r>
          </w:p>
          <w:p w14:paraId="30D1907F" w14:textId="1B4A861A" w:rsidR="001032E9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Graded more than </w:t>
            </w:r>
            <w:r>
              <w:rPr>
                <w:color w:val="404040" w:themeColor="text1" w:themeTint="BF"/>
                <w:sz w:val="20"/>
              </w:rPr>
              <w:t>400</w:t>
            </w:r>
            <w:r w:rsidRPr="00C050A4">
              <w:rPr>
                <w:color w:val="404040" w:themeColor="text1" w:themeTint="BF"/>
                <w:sz w:val="20"/>
              </w:rPr>
              <w:t xml:space="preserve"> coding projects and </w:t>
            </w:r>
            <w:r w:rsidR="00410594">
              <w:rPr>
                <w:color w:val="404040" w:themeColor="text1" w:themeTint="BF"/>
                <w:sz w:val="20"/>
              </w:rPr>
              <w:t>labs</w:t>
            </w:r>
          </w:p>
          <w:p w14:paraId="2991BD54" w14:textId="19D3FB44" w:rsidR="001032E9" w:rsidRPr="00C050A4" w:rsidRDefault="00410594" w:rsidP="001032E9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3" w:name="_Hlk67573648"/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Teaching</w:t>
            </w:r>
            <w:r w:rsidR="001032E9"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Assistant </w:t>
            </w:r>
            <w:bookmarkEnd w:id="3"/>
            <w:r w:rsidR="001032E9"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| Brigham Young University-Idaho</w:t>
            </w:r>
          </w:p>
          <w:p w14:paraId="5718F5FD" w14:textId="511EFE27" w:rsidR="001032E9" w:rsidRPr="00C050A4" w:rsidRDefault="001032E9" w:rsidP="001032E9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January 2020 </w:t>
            </w:r>
            <w:r w:rsidR="0041059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–</w:t>
            </w: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July 2020 | Rexburg, ID</w:t>
            </w:r>
          </w:p>
          <w:p w14:paraId="73A1C6C5" w14:textId="1EA2A968" w:rsidR="001032E9" w:rsidRPr="00C050A4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>Wor</w:t>
            </w:r>
            <w:r w:rsidR="00410594">
              <w:rPr>
                <w:color w:val="404040" w:themeColor="text1" w:themeTint="BF"/>
                <w:sz w:val="20"/>
              </w:rPr>
              <w:t>ked as TA for computer s</w:t>
            </w:r>
            <w:r w:rsidRPr="00C050A4">
              <w:rPr>
                <w:color w:val="404040" w:themeColor="text1" w:themeTint="BF"/>
                <w:sz w:val="20"/>
              </w:rPr>
              <w:t>cience professo</w:t>
            </w:r>
            <w:r w:rsidR="00410594">
              <w:rPr>
                <w:color w:val="404040" w:themeColor="text1" w:themeTint="BF"/>
                <w:sz w:val="20"/>
              </w:rPr>
              <w:t>r in 4 C++ and Python sections</w:t>
            </w:r>
          </w:p>
          <w:p w14:paraId="205367EF" w14:textId="7D390DF5" w:rsidR="001032E9" w:rsidRPr="00C050A4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>Graded more than a 1000 coding projects and homework</w:t>
            </w:r>
          </w:p>
          <w:p w14:paraId="1DBCA6A4" w14:textId="52CD0323" w:rsidR="009C106C" w:rsidRPr="001032E9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Led</w:t>
            </w:r>
            <w:r w:rsidR="00410594">
              <w:rPr>
                <w:color w:val="404040" w:themeColor="text1" w:themeTint="BF"/>
                <w:sz w:val="20"/>
              </w:rPr>
              <w:t xml:space="preserve"> computer s</w:t>
            </w:r>
            <w:r w:rsidRPr="00C050A4">
              <w:rPr>
                <w:color w:val="404040" w:themeColor="text1" w:themeTint="BF"/>
                <w:sz w:val="20"/>
              </w:rPr>
              <w:t>cience help lab</w:t>
            </w:r>
            <w:r w:rsidR="00410594">
              <w:rPr>
                <w:color w:val="404040" w:themeColor="text1" w:themeTint="BF"/>
                <w:sz w:val="20"/>
              </w:rPr>
              <w:t xml:space="preserve"> with more than 20 students</w:t>
            </w:r>
          </w:p>
        </w:tc>
      </w:tr>
      <w:tr w:rsidR="004E2D80" w:rsidRPr="001700F2" w14:paraId="56AD620A" w14:textId="77777777" w:rsidTr="00A65238">
        <w:trPr>
          <w:trHeight w:val="2736"/>
        </w:trPr>
        <w:tc>
          <w:tcPr>
            <w:tcW w:w="3930" w:type="dxa"/>
            <w:tcBorders>
              <w:bottom w:val="nil"/>
            </w:tcBorders>
            <w:shd w:val="clear" w:color="auto" w:fill="F2F2F2" w:themeFill="background1" w:themeFillShade="F2"/>
          </w:tcPr>
          <w:p w14:paraId="34BFF729" w14:textId="758A4187" w:rsidR="006A44E9" w:rsidRPr="00D03CFC" w:rsidRDefault="006A44E9" w:rsidP="00D03CFC">
            <w:pPr>
              <w:pStyle w:val="Subtitle"/>
              <w:shd w:val="clear" w:color="auto" w:fill="303848" w:themeFill="accent1"/>
              <w:jc w:val="center"/>
              <w:rPr>
                <w:color w:val="FFFFFF" w:themeColor="background1"/>
              </w:rPr>
            </w:pPr>
            <w:r w:rsidRPr="00D03CFC">
              <w:rPr>
                <w:rStyle w:val="SubtitleChar"/>
                <w:color w:val="FFFFFF" w:themeColor="background1"/>
              </w:rPr>
              <w:t>EDUCATION</w:t>
            </w:r>
          </w:p>
          <w:p w14:paraId="2362470E" w14:textId="77777777" w:rsidR="00E65338" w:rsidRPr="00560F7D" w:rsidRDefault="004E2D80" w:rsidP="00560F7D">
            <w:pPr>
              <w:pStyle w:val="Style2"/>
            </w:pPr>
            <w:r w:rsidRPr="00560F7D">
              <w:t xml:space="preserve">Case Western Reserve University </w:t>
            </w:r>
          </w:p>
          <w:p w14:paraId="70E0E9C1" w14:textId="024242A9" w:rsidR="004E2D80" w:rsidRPr="00594EFC" w:rsidRDefault="00E65338" w:rsidP="00A70FDE">
            <w:pPr>
              <w:pStyle w:val="Text"/>
              <w:rPr>
                <w:sz w:val="18"/>
                <w:szCs w:val="22"/>
              </w:rPr>
            </w:pPr>
            <w:r w:rsidRPr="00594EFC">
              <w:t xml:space="preserve">August </w:t>
            </w:r>
            <w:r w:rsidR="004E2D80" w:rsidRPr="00594EFC">
              <w:t>2020</w:t>
            </w:r>
            <w:r w:rsidRPr="00594EFC">
              <w:t xml:space="preserve"> – May 2023</w:t>
            </w:r>
          </w:p>
          <w:p w14:paraId="32824A02" w14:textId="47D4411A" w:rsidR="004E2D80" w:rsidRPr="00D27F63" w:rsidRDefault="001E0934" w:rsidP="00A70FDE">
            <w:pPr>
              <w:pStyle w:val="Text"/>
            </w:pPr>
            <w:r w:rsidRPr="00D27F63">
              <w:t xml:space="preserve">BS in </w:t>
            </w:r>
            <w:r w:rsidR="004E2D80" w:rsidRPr="00D27F63">
              <w:t>Computer Science</w:t>
            </w:r>
          </w:p>
          <w:p w14:paraId="51748CDD" w14:textId="21E8B325" w:rsidR="00FC52F2" w:rsidRPr="00D27F63" w:rsidRDefault="004E2D80" w:rsidP="00A70FDE">
            <w:pPr>
              <w:pStyle w:val="Text"/>
            </w:pPr>
            <w:r w:rsidRPr="00D27F63">
              <w:t xml:space="preserve">GPA: </w:t>
            </w:r>
            <w:r w:rsidR="0079173D">
              <w:t>3.93</w:t>
            </w:r>
          </w:p>
          <w:p w14:paraId="4F76C0DE" w14:textId="77777777" w:rsidR="00E65338" w:rsidRDefault="004E2D80" w:rsidP="00870C57">
            <w:pPr>
              <w:pStyle w:val="Style2"/>
            </w:pPr>
            <w:r w:rsidRPr="00C83D62">
              <w:t xml:space="preserve">Brigham Young University-Idaho </w:t>
            </w:r>
          </w:p>
          <w:p w14:paraId="77A62544" w14:textId="4C6CBAAC" w:rsidR="004E2D80" w:rsidRPr="00C83D62" w:rsidRDefault="00E65338" w:rsidP="00A70FDE">
            <w:pPr>
              <w:pStyle w:val="Text"/>
            </w:pPr>
            <w:r>
              <w:t xml:space="preserve">September </w:t>
            </w:r>
            <w:r w:rsidR="004E2D80" w:rsidRPr="00C83D62">
              <w:t>2019</w:t>
            </w:r>
            <w:r>
              <w:t xml:space="preserve"> – July </w:t>
            </w:r>
            <w:r w:rsidR="004E2D80" w:rsidRPr="00C83D62">
              <w:t>2020</w:t>
            </w:r>
          </w:p>
          <w:p w14:paraId="1821F92A" w14:textId="77777777" w:rsidR="00603CE3" w:rsidRPr="00D27F63" w:rsidRDefault="00603CE3" w:rsidP="00A70FDE">
            <w:pPr>
              <w:pStyle w:val="Text"/>
            </w:pPr>
            <w:r w:rsidRPr="00D27F63">
              <w:t>BS in Computer Science</w:t>
            </w:r>
          </w:p>
          <w:p w14:paraId="196ED3CF" w14:textId="4AFFA67D" w:rsidR="004E2D80" w:rsidRDefault="004E2D80" w:rsidP="00A70FDE">
            <w:pPr>
              <w:pStyle w:val="Text"/>
            </w:pPr>
            <w:r w:rsidRPr="00D27F63">
              <w:t>GPA: 4.0</w:t>
            </w:r>
          </w:p>
          <w:p w14:paraId="4CA2D935" w14:textId="77777777" w:rsidR="00D03CFC" w:rsidRPr="005E1315" w:rsidRDefault="00D03CFC" w:rsidP="00D03CFC">
            <w:pPr>
              <w:rPr>
                <w:sz w:val="10"/>
                <w:szCs w:val="10"/>
              </w:rPr>
            </w:pPr>
          </w:p>
          <w:p w14:paraId="4BC0588E" w14:textId="748F9D6D" w:rsidR="004E2D80" w:rsidRPr="00D03CFC" w:rsidRDefault="00485A45" w:rsidP="00D03CFC">
            <w:pPr>
              <w:pStyle w:val="Subtitle"/>
              <w:shd w:val="clear" w:color="auto" w:fill="303848" w:themeFill="accent1"/>
              <w:jc w:val="center"/>
              <w:rPr>
                <w:color w:val="FFFFFF" w:themeColor="background1"/>
              </w:rPr>
            </w:pPr>
            <w:r w:rsidRPr="00D03CFC">
              <w:rPr>
                <w:rStyle w:val="SubtitleChar"/>
                <w:color w:val="FFFFFF" w:themeColor="background1"/>
              </w:rPr>
              <w:t>SKILLS</w:t>
            </w:r>
          </w:p>
          <w:p w14:paraId="2D122DCF" w14:textId="77777777" w:rsidR="004E2D80" w:rsidRPr="00E06D2C" w:rsidRDefault="004E2D80" w:rsidP="00870C57">
            <w:pPr>
              <w:pStyle w:val="Style2"/>
            </w:pPr>
            <w:r w:rsidRPr="00E06D2C">
              <w:rPr>
                <w:rStyle w:val="Style1Char"/>
                <w:b/>
              </w:rPr>
              <w:t>Programming</w:t>
            </w:r>
            <w:r w:rsidRPr="00E06D2C">
              <w:t>:</w:t>
            </w:r>
          </w:p>
          <w:p w14:paraId="2D741918" w14:textId="2932C41A" w:rsidR="004E2D80" w:rsidRDefault="004E2D80" w:rsidP="00A70FDE">
            <w:pPr>
              <w:pStyle w:val="Text"/>
            </w:pPr>
            <w:r w:rsidRPr="0018689A">
              <w:t>C++</w:t>
            </w:r>
            <w:r w:rsidR="00E44E3A">
              <w:t>, C#, .NET, WPF</w:t>
            </w:r>
            <w:r>
              <w:t xml:space="preserve">, Java, </w:t>
            </w:r>
            <w:r w:rsidR="00A1466D">
              <w:t>Python</w:t>
            </w:r>
            <w:r w:rsidR="00AC7C46">
              <w:t xml:space="preserve"> (Libs: NumPy, Pandas, Matplotlib, </w:t>
            </w:r>
            <w:r w:rsidR="00AC7C46" w:rsidRPr="00AC7C46">
              <w:t>scikit-learn</w:t>
            </w:r>
            <w:r w:rsidR="00447A57">
              <w:t>, etc.</w:t>
            </w:r>
            <w:r w:rsidR="00AC7C46">
              <w:t>)</w:t>
            </w:r>
            <w:r w:rsidR="00A1466D">
              <w:t xml:space="preserve">, </w:t>
            </w:r>
            <w:r>
              <w:t>Android Development</w:t>
            </w:r>
            <w:r w:rsidR="006B5913">
              <w:t xml:space="preserve">, </w:t>
            </w:r>
            <w:r w:rsidR="00AC7C46">
              <w:t>MATLAB</w:t>
            </w:r>
          </w:p>
          <w:p w14:paraId="47418881" w14:textId="08F12A86" w:rsidR="00485A45" w:rsidRPr="00485A45" w:rsidRDefault="00A94A53" w:rsidP="00485A45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 xml:space="preserve">Relevant 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>Coursework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  <w:t>:</w:t>
            </w:r>
          </w:p>
          <w:p w14:paraId="7C658449" w14:textId="25A6331A" w:rsidR="00485A45" w:rsidRPr="00485A45" w:rsidRDefault="00A1466D" w:rsidP="00485A45">
            <w:pPr>
              <w:spacing w:line="288" w:lineRule="auto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Data Structures, </w:t>
            </w:r>
            <w:r w:rsidR="00485A45" w:rsidRPr="00485A45">
              <w:rPr>
                <w:color w:val="404040" w:themeColor="text1" w:themeTint="BF"/>
                <w:sz w:val="20"/>
              </w:rPr>
              <w:t>Software Development, Software Design</w:t>
            </w:r>
            <w:r w:rsidR="0056731B">
              <w:rPr>
                <w:color w:val="404040" w:themeColor="text1" w:themeTint="BF"/>
                <w:sz w:val="20"/>
              </w:rPr>
              <w:t>, Digital Logic Design</w:t>
            </w:r>
            <w:r w:rsidR="00485A45" w:rsidRPr="00485A45">
              <w:rPr>
                <w:color w:val="404040" w:themeColor="text1" w:themeTint="BF"/>
                <w:sz w:val="20"/>
              </w:rPr>
              <w:t>, Intro to AI, Search Algorithms</w:t>
            </w:r>
          </w:p>
          <w:p w14:paraId="6F8EC53E" w14:textId="77777777" w:rsidR="008C2D67" w:rsidRDefault="008C2D67" w:rsidP="008C2D67">
            <w:pPr>
              <w:pStyle w:val="Style2"/>
              <w:rPr>
                <w:lang w:eastAsia="ja-JP"/>
              </w:rPr>
            </w:pPr>
            <w:r w:rsidRPr="007A5767">
              <w:rPr>
                <w:lang w:eastAsia="ja-JP"/>
              </w:rPr>
              <w:t>Software</w:t>
            </w:r>
            <w:r>
              <w:rPr>
                <w:lang w:eastAsia="ja-JP"/>
              </w:rPr>
              <w:t xml:space="preserve"> Skills:</w:t>
            </w:r>
          </w:p>
          <w:p w14:paraId="5331D309" w14:textId="77777777" w:rsidR="008C2D67" w:rsidRDefault="008C2D67" w:rsidP="008C2D67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>
              <w:rPr>
                <w:rFonts w:eastAsiaTheme="minorEastAsia"/>
                <w:szCs w:val="22"/>
                <w:lang w:eastAsia="ja-JP"/>
              </w:rPr>
              <w:t xml:space="preserve">Linux, Git, </w:t>
            </w:r>
            <w:r w:rsidRPr="007A5767">
              <w:rPr>
                <w:rFonts w:eastAsiaTheme="minorEastAsia"/>
                <w:szCs w:val="22"/>
                <w:lang w:eastAsia="ja-JP"/>
              </w:rPr>
              <w:t>PuTTY, MySQL</w:t>
            </w:r>
            <w:r>
              <w:rPr>
                <w:rFonts w:eastAsiaTheme="minorEastAsia"/>
                <w:szCs w:val="22"/>
                <w:lang w:eastAsia="ja-JP"/>
              </w:rPr>
              <w:t>,</w:t>
            </w:r>
            <w:r w:rsidRPr="007A5767">
              <w:rPr>
                <w:rFonts w:eastAsiaTheme="minorEastAsia"/>
                <w:szCs w:val="22"/>
                <w:lang w:eastAsia="ja-JP"/>
              </w:rPr>
              <w:t xml:space="preserve"> SHH </w:t>
            </w:r>
            <w:r>
              <w:rPr>
                <w:rFonts w:eastAsiaTheme="minorEastAsia"/>
                <w:szCs w:val="22"/>
                <w:lang w:eastAsia="ja-JP"/>
              </w:rPr>
              <w:t xml:space="preserve">and FTP </w:t>
            </w:r>
            <w:r w:rsidRPr="007A5767">
              <w:rPr>
                <w:rFonts w:eastAsiaTheme="minorEastAsia"/>
                <w:szCs w:val="22"/>
                <w:lang w:eastAsia="ja-JP"/>
              </w:rPr>
              <w:t>server</w:t>
            </w:r>
            <w:r>
              <w:rPr>
                <w:rFonts w:eastAsiaTheme="minorEastAsia"/>
                <w:szCs w:val="22"/>
                <w:lang w:eastAsia="ja-JP"/>
              </w:rPr>
              <w:t>s, Microsoft Office</w:t>
            </w:r>
          </w:p>
          <w:p w14:paraId="59F37EB7" w14:textId="77777777" w:rsidR="004E2D80" w:rsidRPr="007C1B87" w:rsidRDefault="004E2D80" w:rsidP="00870C57">
            <w:pPr>
              <w:pStyle w:val="Style2"/>
            </w:pPr>
            <w:r w:rsidRPr="007C1B87">
              <w:t>Math:</w:t>
            </w:r>
          </w:p>
          <w:p w14:paraId="4386A18B" w14:textId="138AB2F2" w:rsidR="004E2D80" w:rsidRDefault="00D03CFC" w:rsidP="007F2288">
            <w:pPr>
              <w:pStyle w:val="Text"/>
            </w:pPr>
            <w:r>
              <w:t xml:space="preserve">Discrete Math </w:t>
            </w:r>
            <w:r w:rsidR="004E2D80">
              <w:t xml:space="preserve">Multivariable </w:t>
            </w:r>
            <w:r w:rsidR="004E2D80" w:rsidRPr="000F4268">
              <w:t>Calculu</w:t>
            </w:r>
            <w:r w:rsidR="004E2D80">
              <w:t>s</w:t>
            </w:r>
            <w:r w:rsidR="004E2D80" w:rsidRPr="000F4268">
              <w:t>, Engineering Statistics, Linear Algebra,</w:t>
            </w:r>
            <w:r w:rsidR="004E2D80">
              <w:t xml:space="preserve"> </w:t>
            </w:r>
          </w:p>
          <w:p w14:paraId="658D8EF7" w14:textId="77777777" w:rsidR="00091973" w:rsidRPr="00E43728" w:rsidRDefault="00091973" w:rsidP="00091973">
            <w:pPr>
              <w:pStyle w:val="Style2"/>
            </w:pPr>
            <w:r w:rsidRPr="00E43728">
              <w:t>Fluent Languages:</w:t>
            </w:r>
          </w:p>
          <w:p w14:paraId="62DA8C8C" w14:textId="1E73B141" w:rsidR="002160A8" w:rsidRDefault="00091973" w:rsidP="001F3E10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English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Ukrainian, Russian</w:t>
            </w:r>
          </w:p>
          <w:p w14:paraId="5763CCC6" w14:textId="77777777" w:rsidR="00D03CFC" w:rsidRPr="005E1315" w:rsidRDefault="00D03CFC" w:rsidP="00D03CFC">
            <w:pPr>
              <w:rPr>
                <w:sz w:val="10"/>
                <w:szCs w:val="10"/>
                <w:lang w:eastAsia="ja-JP"/>
              </w:rPr>
            </w:pPr>
          </w:p>
          <w:p w14:paraId="3372EF63" w14:textId="31EB7142" w:rsidR="00091973" w:rsidRPr="00D03CFC" w:rsidRDefault="001F3E10" w:rsidP="00D03CFC">
            <w:pPr>
              <w:pStyle w:val="Subtitle"/>
              <w:shd w:val="clear" w:color="auto" w:fill="303848" w:themeFill="accent1"/>
              <w:jc w:val="center"/>
              <w:rPr>
                <w:color w:val="FFFFFF" w:themeColor="background1"/>
              </w:rPr>
            </w:pPr>
            <w:r w:rsidRPr="00D03CFC">
              <w:rPr>
                <w:color w:val="FFFFFF" w:themeColor="background1"/>
              </w:rPr>
              <w:t>Activities</w:t>
            </w:r>
          </w:p>
          <w:p w14:paraId="1C6A6351" w14:textId="7C09C0B5" w:rsidR="00091973" w:rsidRDefault="006731EC" w:rsidP="008C7B25">
            <w:pPr>
              <w:pStyle w:val="Text"/>
            </w:pPr>
            <w:r>
              <w:t>H</w:t>
            </w:r>
            <w:r w:rsidR="001F3E10">
              <w:t>ackathon CWRU, ICPC, Google Developer Student Club, Entrepreneurship Club</w:t>
            </w:r>
            <w:r w:rsidR="003B0647">
              <w:t>, Wall Street Trek</w:t>
            </w:r>
          </w:p>
          <w:p w14:paraId="4A8DDA81" w14:textId="77777777" w:rsidR="00D03CFC" w:rsidRPr="005E1315" w:rsidRDefault="00D03CFC" w:rsidP="00D03CFC">
            <w:pPr>
              <w:rPr>
                <w:sz w:val="10"/>
                <w:szCs w:val="10"/>
              </w:rPr>
            </w:pPr>
          </w:p>
          <w:p w14:paraId="4FE67450" w14:textId="3B87CD88" w:rsidR="002160A8" w:rsidRPr="00D03CFC" w:rsidRDefault="002160A8" w:rsidP="00D03CFC">
            <w:pPr>
              <w:shd w:val="clear" w:color="auto" w:fill="303848" w:themeFill="accent1"/>
              <w:spacing w:before="160" w:after="160"/>
              <w:jc w:val="center"/>
              <w:rPr>
                <w:rFonts w:cs="Times New Roman (Body CS)"/>
                <w:caps/>
                <w:color w:val="FFFFFF" w:themeColor="background1"/>
                <w:spacing w:val="80"/>
              </w:rPr>
            </w:pPr>
            <w:r w:rsidRPr="00D03CFC">
              <w:rPr>
                <w:rFonts w:cs="Times New Roman (Body CS)"/>
                <w:caps/>
                <w:color w:val="FFFFFF" w:themeColor="background1"/>
                <w:spacing w:val="80"/>
              </w:rPr>
              <w:t>AWARDS</w:t>
            </w:r>
          </w:p>
          <w:p w14:paraId="08BF51C0" w14:textId="77777777" w:rsidR="002160A8" w:rsidRPr="002160A8" w:rsidRDefault="002160A8" w:rsidP="005E1315">
            <w:pPr>
              <w:spacing w:line="288" w:lineRule="auto"/>
            </w:pPr>
            <w:r w:rsidRPr="002160A8">
              <w:rPr>
                <w:color w:val="404040" w:themeColor="text1" w:themeTint="BF"/>
                <w:sz w:val="20"/>
              </w:rPr>
              <w:t>Dean’s High Honors List at CWRU</w:t>
            </w:r>
          </w:p>
          <w:p w14:paraId="2B6D6F50" w14:textId="5F3F85E4" w:rsidR="002160A8" w:rsidRPr="002160A8" w:rsidRDefault="002160A8" w:rsidP="005E1315">
            <w:pPr>
              <w:spacing w:line="288" w:lineRule="auto"/>
            </w:pPr>
            <w:r w:rsidRPr="002160A8">
              <w:rPr>
                <w:color w:val="404040" w:themeColor="text1" w:themeTint="BF"/>
                <w:sz w:val="20"/>
              </w:rPr>
              <w:t>Full-tuition CWRU Scholarship</w:t>
            </w:r>
          </w:p>
        </w:tc>
        <w:tc>
          <w:tcPr>
            <w:tcW w:w="6210" w:type="dxa"/>
            <w:vMerge/>
            <w:tcBorders>
              <w:bottom w:val="nil"/>
            </w:tcBorders>
            <w:shd w:val="clear" w:color="auto" w:fill="FFFFFF" w:themeFill="background1"/>
          </w:tcPr>
          <w:p w14:paraId="2054221C" w14:textId="77777777" w:rsidR="004E2D80" w:rsidRPr="00221826" w:rsidRDefault="004E2D80" w:rsidP="00D57384">
            <w:pPr>
              <w:pStyle w:val="Style1"/>
            </w:pPr>
          </w:p>
        </w:tc>
      </w:tr>
    </w:tbl>
    <w:p w14:paraId="028911B0" w14:textId="77777777" w:rsidR="00C55D85" w:rsidRPr="001700F2" w:rsidRDefault="00C55D85" w:rsidP="00FA7841"/>
    <w:sectPr w:rsidR="00C55D85" w:rsidRPr="001700F2" w:rsidSect="009619BF">
      <w:headerReference w:type="default" r:id="rId16"/>
      <w:pgSz w:w="12240" w:h="15840" w:code="1"/>
      <w:pgMar w:top="864" w:right="1008" w:bottom="28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5B9B2" w14:textId="77777777" w:rsidR="00625A04" w:rsidRDefault="00625A04" w:rsidP="00F316AD">
      <w:r>
        <w:separator/>
      </w:r>
    </w:p>
  </w:endnote>
  <w:endnote w:type="continuationSeparator" w:id="0">
    <w:p w14:paraId="27A4F23F" w14:textId="77777777" w:rsidR="00625A04" w:rsidRDefault="00625A04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A6C71" w14:textId="77777777" w:rsidR="00625A04" w:rsidRDefault="00625A04" w:rsidP="00F316AD">
      <w:r>
        <w:separator/>
      </w:r>
    </w:p>
  </w:footnote>
  <w:footnote w:type="continuationSeparator" w:id="0">
    <w:p w14:paraId="2F85C150" w14:textId="77777777" w:rsidR="00625A04" w:rsidRDefault="00625A04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65931" w14:textId="77777777" w:rsidR="00F316AD" w:rsidRPr="001700F2" w:rsidRDefault="00F316AD">
    <w:pPr>
      <w:pStyle w:val="Header"/>
    </w:pPr>
    <w:r w:rsidRPr="001700F2">
      <w:rPr>
        <w:rFonts w:ascii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A2B82F" wp14:editId="1BCECE4E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762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9B9B58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" fillcolor="white [3212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9FB"/>
    <w:multiLevelType w:val="hybridMultilevel"/>
    <w:tmpl w:val="1390BC6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3BC"/>
    <w:multiLevelType w:val="hybridMultilevel"/>
    <w:tmpl w:val="64E2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642B6"/>
    <w:multiLevelType w:val="hybridMultilevel"/>
    <w:tmpl w:val="E1BE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2D48"/>
    <w:multiLevelType w:val="hybridMultilevel"/>
    <w:tmpl w:val="D2B642D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04AC"/>
    <w:multiLevelType w:val="hybridMultilevel"/>
    <w:tmpl w:val="E232237A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336D9"/>
    <w:multiLevelType w:val="hybridMultilevel"/>
    <w:tmpl w:val="D7CE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60828"/>
    <w:multiLevelType w:val="hybridMultilevel"/>
    <w:tmpl w:val="539C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1tDQ1MzO3MDQzN7JQ0lEKTi0uzszPAykwNKkFALO+x1wtAAAA"/>
  </w:docVars>
  <w:rsids>
    <w:rsidRoot w:val="00255BF0"/>
    <w:rsid w:val="000011C7"/>
    <w:rsid w:val="000013D9"/>
    <w:rsid w:val="00001D2B"/>
    <w:rsid w:val="000103B4"/>
    <w:rsid w:val="00013CC7"/>
    <w:rsid w:val="00021A14"/>
    <w:rsid w:val="00024DC1"/>
    <w:rsid w:val="00026854"/>
    <w:rsid w:val="00030288"/>
    <w:rsid w:val="00033A0A"/>
    <w:rsid w:val="000349B3"/>
    <w:rsid w:val="00035281"/>
    <w:rsid w:val="000365EB"/>
    <w:rsid w:val="00044FE7"/>
    <w:rsid w:val="00047328"/>
    <w:rsid w:val="00052669"/>
    <w:rsid w:val="00052D07"/>
    <w:rsid w:val="0005555C"/>
    <w:rsid w:val="000711F2"/>
    <w:rsid w:val="0007619B"/>
    <w:rsid w:val="00077828"/>
    <w:rsid w:val="000903EE"/>
    <w:rsid w:val="00091973"/>
    <w:rsid w:val="0009366C"/>
    <w:rsid w:val="00094114"/>
    <w:rsid w:val="00097DC4"/>
    <w:rsid w:val="000A448F"/>
    <w:rsid w:val="000B43AF"/>
    <w:rsid w:val="000C2E5F"/>
    <w:rsid w:val="000C4D46"/>
    <w:rsid w:val="000D0629"/>
    <w:rsid w:val="000D094E"/>
    <w:rsid w:val="000D21B5"/>
    <w:rsid w:val="000D4890"/>
    <w:rsid w:val="000D4DBF"/>
    <w:rsid w:val="000E3168"/>
    <w:rsid w:val="000F18F7"/>
    <w:rsid w:val="000F4268"/>
    <w:rsid w:val="001032E9"/>
    <w:rsid w:val="001415F7"/>
    <w:rsid w:val="0016623E"/>
    <w:rsid w:val="00167678"/>
    <w:rsid w:val="001700F2"/>
    <w:rsid w:val="00170BB9"/>
    <w:rsid w:val="00172158"/>
    <w:rsid w:val="001728AD"/>
    <w:rsid w:val="0017425A"/>
    <w:rsid w:val="001757BB"/>
    <w:rsid w:val="0018288A"/>
    <w:rsid w:val="00185489"/>
    <w:rsid w:val="001855E4"/>
    <w:rsid w:val="001858D8"/>
    <w:rsid w:val="001866A3"/>
    <w:rsid w:val="0018689A"/>
    <w:rsid w:val="001871FF"/>
    <w:rsid w:val="00195555"/>
    <w:rsid w:val="001A0DCA"/>
    <w:rsid w:val="001A3E69"/>
    <w:rsid w:val="001A7DFB"/>
    <w:rsid w:val="001B0057"/>
    <w:rsid w:val="001B6664"/>
    <w:rsid w:val="001B7460"/>
    <w:rsid w:val="001D70F7"/>
    <w:rsid w:val="001D783F"/>
    <w:rsid w:val="001E0934"/>
    <w:rsid w:val="001E41C5"/>
    <w:rsid w:val="001F3E10"/>
    <w:rsid w:val="001F4150"/>
    <w:rsid w:val="001F5A72"/>
    <w:rsid w:val="001F66AF"/>
    <w:rsid w:val="002034ED"/>
    <w:rsid w:val="002119CC"/>
    <w:rsid w:val="002160A8"/>
    <w:rsid w:val="0021637D"/>
    <w:rsid w:val="002178B2"/>
    <w:rsid w:val="002206B5"/>
    <w:rsid w:val="00221826"/>
    <w:rsid w:val="00222C2F"/>
    <w:rsid w:val="0024318C"/>
    <w:rsid w:val="00243435"/>
    <w:rsid w:val="00244213"/>
    <w:rsid w:val="00245178"/>
    <w:rsid w:val="00246EDE"/>
    <w:rsid w:val="00247868"/>
    <w:rsid w:val="00253570"/>
    <w:rsid w:val="00254811"/>
    <w:rsid w:val="00255BF0"/>
    <w:rsid w:val="00261CBF"/>
    <w:rsid w:val="00262705"/>
    <w:rsid w:val="00263B9C"/>
    <w:rsid w:val="00264D10"/>
    <w:rsid w:val="002651AA"/>
    <w:rsid w:val="00270C9A"/>
    <w:rsid w:val="00270D9B"/>
    <w:rsid w:val="00273857"/>
    <w:rsid w:val="00281B6E"/>
    <w:rsid w:val="00290165"/>
    <w:rsid w:val="002914BE"/>
    <w:rsid w:val="00293B18"/>
    <w:rsid w:val="002957C7"/>
    <w:rsid w:val="0029715D"/>
    <w:rsid w:val="002A5ECD"/>
    <w:rsid w:val="002B29A8"/>
    <w:rsid w:val="002C1B87"/>
    <w:rsid w:val="002C226F"/>
    <w:rsid w:val="002C34DE"/>
    <w:rsid w:val="002C6DF7"/>
    <w:rsid w:val="002D08AF"/>
    <w:rsid w:val="002D3188"/>
    <w:rsid w:val="002D3CB4"/>
    <w:rsid w:val="002E1ACD"/>
    <w:rsid w:val="002E402E"/>
    <w:rsid w:val="002E419E"/>
    <w:rsid w:val="002E5530"/>
    <w:rsid w:val="002E5AEE"/>
    <w:rsid w:val="002E7053"/>
    <w:rsid w:val="002F0086"/>
    <w:rsid w:val="002F5B64"/>
    <w:rsid w:val="00305CAA"/>
    <w:rsid w:val="0030773A"/>
    <w:rsid w:val="003377BB"/>
    <w:rsid w:val="0035349A"/>
    <w:rsid w:val="00353C2C"/>
    <w:rsid w:val="00366B93"/>
    <w:rsid w:val="00367328"/>
    <w:rsid w:val="00375C50"/>
    <w:rsid w:val="003772FA"/>
    <w:rsid w:val="00386E51"/>
    <w:rsid w:val="003903A3"/>
    <w:rsid w:val="003904DE"/>
    <w:rsid w:val="00392B18"/>
    <w:rsid w:val="0039418E"/>
    <w:rsid w:val="00394802"/>
    <w:rsid w:val="00395829"/>
    <w:rsid w:val="003A03CF"/>
    <w:rsid w:val="003A4129"/>
    <w:rsid w:val="003B0647"/>
    <w:rsid w:val="003B0ADA"/>
    <w:rsid w:val="003B18AF"/>
    <w:rsid w:val="003B6339"/>
    <w:rsid w:val="003C01AA"/>
    <w:rsid w:val="003D37DD"/>
    <w:rsid w:val="003D4CF5"/>
    <w:rsid w:val="003D50C2"/>
    <w:rsid w:val="003E00EC"/>
    <w:rsid w:val="003E0A5C"/>
    <w:rsid w:val="003E4637"/>
    <w:rsid w:val="003E7678"/>
    <w:rsid w:val="003F13B2"/>
    <w:rsid w:val="003F3D92"/>
    <w:rsid w:val="003F5937"/>
    <w:rsid w:val="003F63FA"/>
    <w:rsid w:val="003F7795"/>
    <w:rsid w:val="0040233B"/>
    <w:rsid w:val="00405489"/>
    <w:rsid w:val="00407548"/>
    <w:rsid w:val="00410594"/>
    <w:rsid w:val="00417A7D"/>
    <w:rsid w:val="00422296"/>
    <w:rsid w:val="00426DC2"/>
    <w:rsid w:val="00432756"/>
    <w:rsid w:val="0043302C"/>
    <w:rsid w:val="004348B2"/>
    <w:rsid w:val="004369DC"/>
    <w:rsid w:val="00442042"/>
    <w:rsid w:val="00447A57"/>
    <w:rsid w:val="00456045"/>
    <w:rsid w:val="00470B59"/>
    <w:rsid w:val="004844D4"/>
    <w:rsid w:val="00485A45"/>
    <w:rsid w:val="00490C2C"/>
    <w:rsid w:val="004957A6"/>
    <w:rsid w:val="004A76B7"/>
    <w:rsid w:val="004B724D"/>
    <w:rsid w:val="004B732B"/>
    <w:rsid w:val="004B78D0"/>
    <w:rsid w:val="004B7978"/>
    <w:rsid w:val="004B7D7A"/>
    <w:rsid w:val="004C7CDF"/>
    <w:rsid w:val="004C7DB6"/>
    <w:rsid w:val="004D0355"/>
    <w:rsid w:val="004D135F"/>
    <w:rsid w:val="004E2D80"/>
    <w:rsid w:val="004E6224"/>
    <w:rsid w:val="004F0CB9"/>
    <w:rsid w:val="004F4B71"/>
    <w:rsid w:val="00514944"/>
    <w:rsid w:val="005329EC"/>
    <w:rsid w:val="00535BDA"/>
    <w:rsid w:val="00543A3F"/>
    <w:rsid w:val="005454F3"/>
    <w:rsid w:val="0054583C"/>
    <w:rsid w:val="00560F7D"/>
    <w:rsid w:val="0056731B"/>
    <w:rsid w:val="0057732B"/>
    <w:rsid w:val="00580050"/>
    <w:rsid w:val="00582BD8"/>
    <w:rsid w:val="00592E10"/>
    <w:rsid w:val="00593A67"/>
    <w:rsid w:val="00594EFC"/>
    <w:rsid w:val="00594FB9"/>
    <w:rsid w:val="0059775E"/>
    <w:rsid w:val="005A0D59"/>
    <w:rsid w:val="005A0DC2"/>
    <w:rsid w:val="005A7450"/>
    <w:rsid w:val="005C0C20"/>
    <w:rsid w:val="005C3997"/>
    <w:rsid w:val="005D2581"/>
    <w:rsid w:val="005E1315"/>
    <w:rsid w:val="005E6588"/>
    <w:rsid w:val="005E7406"/>
    <w:rsid w:val="005F4571"/>
    <w:rsid w:val="0060255F"/>
    <w:rsid w:val="00603CE3"/>
    <w:rsid w:val="00605C38"/>
    <w:rsid w:val="006104C8"/>
    <w:rsid w:val="00617740"/>
    <w:rsid w:val="00625A04"/>
    <w:rsid w:val="00634712"/>
    <w:rsid w:val="00634A02"/>
    <w:rsid w:val="00640408"/>
    <w:rsid w:val="00641193"/>
    <w:rsid w:val="0064615F"/>
    <w:rsid w:val="00650F1D"/>
    <w:rsid w:val="00652650"/>
    <w:rsid w:val="00671825"/>
    <w:rsid w:val="006731EC"/>
    <w:rsid w:val="006840F5"/>
    <w:rsid w:val="00692849"/>
    <w:rsid w:val="00693802"/>
    <w:rsid w:val="0069409C"/>
    <w:rsid w:val="0069585D"/>
    <w:rsid w:val="0069598D"/>
    <w:rsid w:val="006A2C2E"/>
    <w:rsid w:val="006A44E9"/>
    <w:rsid w:val="006B4A66"/>
    <w:rsid w:val="006B5913"/>
    <w:rsid w:val="006C04E7"/>
    <w:rsid w:val="006C4F4B"/>
    <w:rsid w:val="006C60E6"/>
    <w:rsid w:val="006C7F92"/>
    <w:rsid w:val="006D4BB0"/>
    <w:rsid w:val="006F3D94"/>
    <w:rsid w:val="00703FF6"/>
    <w:rsid w:val="00713E01"/>
    <w:rsid w:val="00717BEA"/>
    <w:rsid w:val="007217E3"/>
    <w:rsid w:val="0072389E"/>
    <w:rsid w:val="007254E6"/>
    <w:rsid w:val="007338EA"/>
    <w:rsid w:val="0074100C"/>
    <w:rsid w:val="00744536"/>
    <w:rsid w:val="00751D81"/>
    <w:rsid w:val="00757111"/>
    <w:rsid w:val="0076586B"/>
    <w:rsid w:val="0077316D"/>
    <w:rsid w:val="00776F55"/>
    <w:rsid w:val="007771A6"/>
    <w:rsid w:val="007776C5"/>
    <w:rsid w:val="0078785E"/>
    <w:rsid w:val="00790BD1"/>
    <w:rsid w:val="0079173D"/>
    <w:rsid w:val="007973C4"/>
    <w:rsid w:val="007A5767"/>
    <w:rsid w:val="007A66EB"/>
    <w:rsid w:val="007B090C"/>
    <w:rsid w:val="007B2CCD"/>
    <w:rsid w:val="007C085E"/>
    <w:rsid w:val="007C1B87"/>
    <w:rsid w:val="007C3A87"/>
    <w:rsid w:val="007C561C"/>
    <w:rsid w:val="007D30FE"/>
    <w:rsid w:val="007E3514"/>
    <w:rsid w:val="007E594E"/>
    <w:rsid w:val="007E5C46"/>
    <w:rsid w:val="007E7BD0"/>
    <w:rsid w:val="007F2288"/>
    <w:rsid w:val="007F27AE"/>
    <w:rsid w:val="007F2AC2"/>
    <w:rsid w:val="007F2DFC"/>
    <w:rsid w:val="007F304C"/>
    <w:rsid w:val="007F4F56"/>
    <w:rsid w:val="0080209B"/>
    <w:rsid w:val="008066E1"/>
    <w:rsid w:val="008152BE"/>
    <w:rsid w:val="008175F3"/>
    <w:rsid w:val="00820C66"/>
    <w:rsid w:val="008338E2"/>
    <w:rsid w:val="00850297"/>
    <w:rsid w:val="00851669"/>
    <w:rsid w:val="00863BE9"/>
    <w:rsid w:val="00870C57"/>
    <w:rsid w:val="0087285F"/>
    <w:rsid w:val="00875CF7"/>
    <w:rsid w:val="00880C60"/>
    <w:rsid w:val="00883460"/>
    <w:rsid w:val="00884769"/>
    <w:rsid w:val="00886BAA"/>
    <w:rsid w:val="008872CA"/>
    <w:rsid w:val="0089710E"/>
    <w:rsid w:val="008A0C4E"/>
    <w:rsid w:val="008A17C5"/>
    <w:rsid w:val="008A6E4C"/>
    <w:rsid w:val="008B16E1"/>
    <w:rsid w:val="008B1870"/>
    <w:rsid w:val="008B7DA9"/>
    <w:rsid w:val="008C05AE"/>
    <w:rsid w:val="008C2D67"/>
    <w:rsid w:val="008C7B25"/>
    <w:rsid w:val="008E1ECD"/>
    <w:rsid w:val="008F7BDA"/>
    <w:rsid w:val="0090118D"/>
    <w:rsid w:val="00907A36"/>
    <w:rsid w:val="00910929"/>
    <w:rsid w:val="009149A5"/>
    <w:rsid w:val="00914D8D"/>
    <w:rsid w:val="00917765"/>
    <w:rsid w:val="0093297F"/>
    <w:rsid w:val="009343EF"/>
    <w:rsid w:val="009365E2"/>
    <w:rsid w:val="00940D08"/>
    <w:rsid w:val="00941E0F"/>
    <w:rsid w:val="00942278"/>
    <w:rsid w:val="00942401"/>
    <w:rsid w:val="00944BEC"/>
    <w:rsid w:val="00952A48"/>
    <w:rsid w:val="00953188"/>
    <w:rsid w:val="009619BF"/>
    <w:rsid w:val="009708EB"/>
    <w:rsid w:val="00970963"/>
    <w:rsid w:val="009774FF"/>
    <w:rsid w:val="00983851"/>
    <w:rsid w:val="0098668E"/>
    <w:rsid w:val="0099707E"/>
    <w:rsid w:val="009A4951"/>
    <w:rsid w:val="009B70D9"/>
    <w:rsid w:val="009C0572"/>
    <w:rsid w:val="009C106C"/>
    <w:rsid w:val="009C1F1E"/>
    <w:rsid w:val="009C5934"/>
    <w:rsid w:val="009C5A6A"/>
    <w:rsid w:val="009D07A5"/>
    <w:rsid w:val="009D196F"/>
    <w:rsid w:val="009D43A8"/>
    <w:rsid w:val="009D522A"/>
    <w:rsid w:val="009D5991"/>
    <w:rsid w:val="009D5A7F"/>
    <w:rsid w:val="009E3038"/>
    <w:rsid w:val="009E68D2"/>
    <w:rsid w:val="009E7A72"/>
    <w:rsid w:val="009F643F"/>
    <w:rsid w:val="00A04372"/>
    <w:rsid w:val="00A0650C"/>
    <w:rsid w:val="00A1466D"/>
    <w:rsid w:val="00A271BC"/>
    <w:rsid w:val="00A33C7C"/>
    <w:rsid w:val="00A433C7"/>
    <w:rsid w:val="00A46BB4"/>
    <w:rsid w:val="00A55278"/>
    <w:rsid w:val="00A611E8"/>
    <w:rsid w:val="00A644C9"/>
    <w:rsid w:val="00A65238"/>
    <w:rsid w:val="00A70FDE"/>
    <w:rsid w:val="00A72860"/>
    <w:rsid w:val="00A74E15"/>
    <w:rsid w:val="00A76C7D"/>
    <w:rsid w:val="00A812B5"/>
    <w:rsid w:val="00A84008"/>
    <w:rsid w:val="00A8475C"/>
    <w:rsid w:val="00A9151B"/>
    <w:rsid w:val="00A94A53"/>
    <w:rsid w:val="00A96FDA"/>
    <w:rsid w:val="00AB638E"/>
    <w:rsid w:val="00AC0662"/>
    <w:rsid w:val="00AC575D"/>
    <w:rsid w:val="00AC7C46"/>
    <w:rsid w:val="00AD4C00"/>
    <w:rsid w:val="00AE1945"/>
    <w:rsid w:val="00AF1A21"/>
    <w:rsid w:val="00AF2ABA"/>
    <w:rsid w:val="00B02660"/>
    <w:rsid w:val="00B032CA"/>
    <w:rsid w:val="00B03CF6"/>
    <w:rsid w:val="00B04F44"/>
    <w:rsid w:val="00B145A4"/>
    <w:rsid w:val="00B14930"/>
    <w:rsid w:val="00B15A92"/>
    <w:rsid w:val="00B22B11"/>
    <w:rsid w:val="00B30E3D"/>
    <w:rsid w:val="00B4010A"/>
    <w:rsid w:val="00B40FF4"/>
    <w:rsid w:val="00B564BA"/>
    <w:rsid w:val="00B56AC4"/>
    <w:rsid w:val="00B61623"/>
    <w:rsid w:val="00B62D7E"/>
    <w:rsid w:val="00B63C71"/>
    <w:rsid w:val="00B65B3B"/>
    <w:rsid w:val="00B72D46"/>
    <w:rsid w:val="00B75B00"/>
    <w:rsid w:val="00B76AEC"/>
    <w:rsid w:val="00B87253"/>
    <w:rsid w:val="00B873A1"/>
    <w:rsid w:val="00B87AC4"/>
    <w:rsid w:val="00B925B6"/>
    <w:rsid w:val="00B94812"/>
    <w:rsid w:val="00BB4630"/>
    <w:rsid w:val="00BB7AD9"/>
    <w:rsid w:val="00BC04EB"/>
    <w:rsid w:val="00BC22CA"/>
    <w:rsid w:val="00BC29EC"/>
    <w:rsid w:val="00BD5FD7"/>
    <w:rsid w:val="00BE0673"/>
    <w:rsid w:val="00BE644C"/>
    <w:rsid w:val="00BE68BA"/>
    <w:rsid w:val="00BF37B6"/>
    <w:rsid w:val="00C00C41"/>
    <w:rsid w:val="00C050A4"/>
    <w:rsid w:val="00C10675"/>
    <w:rsid w:val="00C16E66"/>
    <w:rsid w:val="00C17AA9"/>
    <w:rsid w:val="00C24A82"/>
    <w:rsid w:val="00C26A32"/>
    <w:rsid w:val="00C32A78"/>
    <w:rsid w:val="00C37911"/>
    <w:rsid w:val="00C43D39"/>
    <w:rsid w:val="00C465FF"/>
    <w:rsid w:val="00C46BC1"/>
    <w:rsid w:val="00C50C17"/>
    <w:rsid w:val="00C51840"/>
    <w:rsid w:val="00C51E58"/>
    <w:rsid w:val="00C54094"/>
    <w:rsid w:val="00C5432A"/>
    <w:rsid w:val="00C55D85"/>
    <w:rsid w:val="00C64D22"/>
    <w:rsid w:val="00C66F29"/>
    <w:rsid w:val="00C73314"/>
    <w:rsid w:val="00C74083"/>
    <w:rsid w:val="00C75828"/>
    <w:rsid w:val="00C83D62"/>
    <w:rsid w:val="00C85645"/>
    <w:rsid w:val="00C978BB"/>
    <w:rsid w:val="00CB09D9"/>
    <w:rsid w:val="00CB2CED"/>
    <w:rsid w:val="00CB467B"/>
    <w:rsid w:val="00CB5BA2"/>
    <w:rsid w:val="00CB5C94"/>
    <w:rsid w:val="00CC559C"/>
    <w:rsid w:val="00CD4CD0"/>
    <w:rsid w:val="00CD50FD"/>
    <w:rsid w:val="00CD5169"/>
    <w:rsid w:val="00CD5CBC"/>
    <w:rsid w:val="00CD78B4"/>
    <w:rsid w:val="00CE7084"/>
    <w:rsid w:val="00CF7E4E"/>
    <w:rsid w:val="00D03CFC"/>
    <w:rsid w:val="00D040DF"/>
    <w:rsid w:val="00D06E5B"/>
    <w:rsid w:val="00D11892"/>
    <w:rsid w:val="00D20DA9"/>
    <w:rsid w:val="00D24FD6"/>
    <w:rsid w:val="00D26A79"/>
    <w:rsid w:val="00D27F63"/>
    <w:rsid w:val="00D344E1"/>
    <w:rsid w:val="00D34D50"/>
    <w:rsid w:val="00D36806"/>
    <w:rsid w:val="00D421D2"/>
    <w:rsid w:val="00D45376"/>
    <w:rsid w:val="00D57384"/>
    <w:rsid w:val="00D57845"/>
    <w:rsid w:val="00D57DB6"/>
    <w:rsid w:val="00D63677"/>
    <w:rsid w:val="00D64BA8"/>
    <w:rsid w:val="00D74C06"/>
    <w:rsid w:val="00D77B10"/>
    <w:rsid w:val="00D82272"/>
    <w:rsid w:val="00D82E40"/>
    <w:rsid w:val="00D92A58"/>
    <w:rsid w:val="00D961E7"/>
    <w:rsid w:val="00DB16BF"/>
    <w:rsid w:val="00DB3C59"/>
    <w:rsid w:val="00DB4573"/>
    <w:rsid w:val="00DB596F"/>
    <w:rsid w:val="00DC4132"/>
    <w:rsid w:val="00DC614A"/>
    <w:rsid w:val="00DD0704"/>
    <w:rsid w:val="00DD1B22"/>
    <w:rsid w:val="00DD370C"/>
    <w:rsid w:val="00DD5C35"/>
    <w:rsid w:val="00DD6A42"/>
    <w:rsid w:val="00DE6B50"/>
    <w:rsid w:val="00DF4348"/>
    <w:rsid w:val="00E01712"/>
    <w:rsid w:val="00E06D2C"/>
    <w:rsid w:val="00E13F83"/>
    <w:rsid w:val="00E249D1"/>
    <w:rsid w:val="00E25332"/>
    <w:rsid w:val="00E3744E"/>
    <w:rsid w:val="00E43728"/>
    <w:rsid w:val="00E44E3A"/>
    <w:rsid w:val="00E5170E"/>
    <w:rsid w:val="00E5295C"/>
    <w:rsid w:val="00E643D1"/>
    <w:rsid w:val="00E65338"/>
    <w:rsid w:val="00E756F3"/>
    <w:rsid w:val="00E764A3"/>
    <w:rsid w:val="00E80C69"/>
    <w:rsid w:val="00E83C89"/>
    <w:rsid w:val="00E851D5"/>
    <w:rsid w:val="00E854C0"/>
    <w:rsid w:val="00E92CB7"/>
    <w:rsid w:val="00EA03EF"/>
    <w:rsid w:val="00EA1AA1"/>
    <w:rsid w:val="00EA3A1A"/>
    <w:rsid w:val="00EA5FD5"/>
    <w:rsid w:val="00EA75CA"/>
    <w:rsid w:val="00EB5E95"/>
    <w:rsid w:val="00EC01ED"/>
    <w:rsid w:val="00ED1D61"/>
    <w:rsid w:val="00ED2EB3"/>
    <w:rsid w:val="00ED3F98"/>
    <w:rsid w:val="00EE3861"/>
    <w:rsid w:val="00EE5D9C"/>
    <w:rsid w:val="00EF2118"/>
    <w:rsid w:val="00EF23A5"/>
    <w:rsid w:val="00EF6668"/>
    <w:rsid w:val="00F0022A"/>
    <w:rsid w:val="00F059E5"/>
    <w:rsid w:val="00F11E53"/>
    <w:rsid w:val="00F1759C"/>
    <w:rsid w:val="00F22AF2"/>
    <w:rsid w:val="00F31601"/>
    <w:rsid w:val="00F316AD"/>
    <w:rsid w:val="00F34E10"/>
    <w:rsid w:val="00F45484"/>
    <w:rsid w:val="00F53369"/>
    <w:rsid w:val="00F6175C"/>
    <w:rsid w:val="00F649D7"/>
    <w:rsid w:val="00F666AE"/>
    <w:rsid w:val="00F66EC8"/>
    <w:rsid w:val="00F67366"/>
    <w:rsid w:val="00F67EFD"/>
    <w:rsid w:val="00F735E7"/>
    <w:rsid w:val="00F73D47"/>
    <w:rsid w:val="00F81176"/>
    <w:rsid w:val="00F86F91"/>
    <w:rsid w:val="00F90B60"/>
    <w:rsid w:val="00F919F4"/>
    <w:rsid w:val="00FA1A08"/>
    <w:rsid w:val="00FA2752"/>
    <w:rsid w:val="00FA5590"/>
    <w:rsid w:val="00FA7841"/>
    <w:rsid w:val="00FC52F2"/>
    <w:rsid w:val="00FD4798"/>
    <w:rsid w:val="00FE3C96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30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160A8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338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25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CB5BA2"/>
    <w:pPr>
      <w:spacing w:before="160" w:after="160"/>
    </w:pPr>
    <w:rPr>
      <w:rFonts w:cs="Times New Roman (Body CS)"/>
      <w:caps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CB5BA2"/>
    <w:rPr>
      <w:rFonts w:cs="Times New Roman (Body CS)"/>
      <w:caps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link w:val="TextChar"/>
    <w:uiPriority w:val="3"/>
    <w:qFormat/>
    <w:rsid w:val="002D3188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7776C5"/>
    <w:pPr>
      <w:spacing w:before="120"/>
    </w:pPr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221826"/>
    <w:rPr>
      <w:color w:val="F7B615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1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C71"/>
    <w:rPr>
      <w:color w:val="704404" w:themeColor="followedHyperlink"/>
      <w:u w:val="single"/>
    </w:rPr>
  </w:style>
  <w:style w:type="paragraph" w:customStyle="1" w:styleId="Style1">
    <w:name w:val="Style1"/>
    <w:basedOn w:val="Heading5"/>
    <w:link w:val="Style1Char"/>
    <w:uiPriority w:val="6"/>
    <w:qFormat/>
    <w:rsid w:val="00E06D2C"/>
    <w:pPr>
      <w:spacing w:before="160"/>
    </w:pPr>
    <w:rPr>
      <w:b/>
      <w:sz w:val="20"/>
    </w:rPr>
  </w:style>
  <w:style w:type="character" w:customStyle="1" w:styleId="TextChar">
    <w:name w:val="Text Char"/>
    <w:basedOn w:val="DefaultParagraphFont"/>
    <w:link w:val="Text"/>
    <w:uiPriority w:val="3"/>
    <w:rsid w:val="002D3188"/>
    <w:rPr>
      <w:color w:val="404040" w:themeColor="text1" w:themeTint="BF"/>
      <w:sz w:val="20"/>
    </w:rPr>
  </w:style>
  <w:style w:type="character" w:customStyle="1" w:styleId="Style1Char">
    <w:name w:val="Style1 Char"/>
    <w:basedOn w:val="TextChar"/>
    <w:link w:val="Style1"/>
    <w:uiPriority w:val="6"/>
    <w:rsid w:val="00E06D2C"/>
    <w:rPr>
      <w:rFonts w:asciiTheme="majorHAnsi" w:eastAsiaTheme="majorEastAsia" w:hAnsiTheme="majorHAnsi" w:cstheme="majorBidi"/>
      <w:b/>
      <w:color w:val="24293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B6"/>
    <w:rPr>
      <w:rFonts w:asciiTheme="majorHAnsi" w:eastAsiaTheme="majorEastAsia" w:hAnsiTheme="majorHAnsi" w:cstheme="majorBidi"/>
      <w:color w:val="242935" w:themeColor="accent1" w:themeShade="BF"/>
    </w:rPr>
  </w:style>
  <w:style w:type="paragraph" w:customStyle="1" w:styleId="Style2">
    <w:name w:val="Style2"/>
    <w:basedOn w:val="Style1"/>
    <w:link w:val="Style2Char"/>
    <w:uiPriority w:val="6"/>
    <w:qFormat/>
    <w:rsid w:val="00693802"/>
    <w:rPr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8E2"/>
    <w:rPr>
      <w:rFonts w:asciiTheme="majorHAnsi" w:eastAsiaTheme="majorEastAsia" w:hAnsiTheme="majorHAnsi" w:cstheme="majorBidi"/>
      <w:color w:val="181B23" w:themeColor="accent1" w:themeShade="7F"/>
    </w:rPr>
  </w:style>
  <w:style w:type="character" w:customStyle="1" w:styleId="Style2Char">
    <w:name w:val="Style2 Char"/>
    <w:basedOn w:val="Style1Char"/>
    <w:link w:val="Style2"/>
    <w:uiPriority w:val="6"/>
    <w:rsid w:val="00693802"/>
    <w:rPr>
      <w:rFonts w:asciiTheme="majorHAnsi" w:eastAsiaTheme="majorEastAsia" w:hAnsiTheme="majorHAnsi" w:cstheme="majorBidi"/>
      <w:b/>
      <w:iCs/>
      <w:color w:val="242935" w:themeColor="accent1" w:themeShade="BF"/>
      <w:sz w:val="20"/>
    </w:rPr>
  </w:style>
  <w:style w:type="paragraph" w:styleId="ListParagraph">
    <w:name w:val="List Paragraph"/>
    <w:basedOn w:val="Normal"/>
    <w:uiPriority w:val="34"/>
    <w:semiHidden/>
    <w:qFormat/>
    <w:rsid w:val="00C5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01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8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171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54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edorenkoo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dorenkood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edorenkoalex23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msintl.com.ua/credits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fedorenkood/MasSM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F5025C-EFE0-49AD-AE14-EFD45811D2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resume.dotx</Template>
  <TotalTime>0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2020-08-12T14:03:00Z</dcterms:created>
  <dcterms:modified xsi:type="dcterms:W3CDTF">2022-01-05T19:58:00Z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