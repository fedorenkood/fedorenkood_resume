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9A5010" w14:textId="77777777" w:rsidR="00C55D85" w:rsidRDefault="00127C0F" w:rsidP="00127C0F">
      <w:pPr>
        <w:pStyle w:val="GraphicAnchor"/>
      </w:pPr>
      <w:r w:rsidRPr="001700F2">
        <w:rPr>
          <w:rFonts w:ascii="Times New Roman"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EC8320A" wp14:editId="4134905C">
                <wp:simplePos x="0" y="0"/>
                <wp:positionH relativeFrom="page">
                  <wp:align>center</wp:align>
                </wp:positionH>
                <wp:positionV relativeFrom="paragraph">
                  <wp:posOffset>-452063</wp:posOffset>
                </wp:positionV>
                <wp:extent cx="7772400" cy="1249200"/>
                <wp:effectExtent l="0" t="0" r="0" b="8255"/>
                <wp:wrapNone/>
                <wp:docPr id="6" name="Rectangle 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772400" cy="12492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0D3FDA" id="Rectangle 7" o:spid="_x0000_s1026" style="position:absolute;margin-left:0;margin-top:-35.6pt;width:612pt;height:98.35pt;z-index:-25165721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" fillcolor="#303848 [3204]" stroked="f">
                <w10:wrap anchorx="page"/>
              </v:rect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70" w:type="dxa"/>
          <w:right w:w="170" w:type="dxa"/>
        </w:tblCellMar>
        <w:tblLook w:val="04A0" w:firstRow="1" w:lastRow="0" w:firstColumn="1" w:lastColumn="0" w:noHBand="0" w:noVBand="1"/>
      </w:tblPr>
      <w:tblGrid>
        <w:gridCol w:w="3037"/>
        <w:gridCol w:w="3070"/>
        <w:gridCol w:w="3193"/>
      </w:tblGrid>
      <w:tr w:rsidR="00127C0F" w:rsidRPr="001700F2" w14:paraId="16FD1FA5" w14:textId="77777777" w:rsidTr="00F851AE">
        <w:trPr>
          <w:trHeight w:val="1128"/>
        </w:trPr>
        <w:tc>
          <w:tcPr>
            <w:tcW w:w="8340" w:type="dxa"/>
            <w:gridSpan w:val="3"/>
            <w:tcBorders>
              <w:top w:val="single" w:sz="24" w:space="0" w:color="BF9268" w:themeColor="accent2"/>
              <w:left w:val="single" w:sz="24" w:space="0" w:color="BF9268" w:themeColor="accent2"/>
              <w:bottom w:val="single" w:sz="24" w:space="0" w:color="BF9268" w:themeColor="accent2"/>
              <w:right w:val="single" w:sz="24" w:space="0" w:color="BF9268" w:themeColor="accent2"/>
            </w:tcBorders>
            <w:shd w:val="clear" w:color="auto" w:fill="FFFFFF" w:themeFill="background1"/>
            <w:vAlign w:val="center"/>
          </w:tcPr>
          <w:p w14:paraId="4F875CBA" w14:textId="3711D757" w:rsidR="00127C0F" w:rsidRPr="001700F2" w:rsidRDefault="00050380" w:rsidP="00F851AE">
            <w:pPr>
              <w:pStyle w:val="Subtitle"/>
            </w:pPr>
            <w:r w:rsidRPr="00050380">
              <w:rPr>
                <w:sz w:val="52"/>
              </w:rPr>
              <w:t>Oleksii Fedorenko</w:t>
            </w:r>
          </w:p>
        </w:tc>
      </w:tr>
      <w:tr w:rsidR="00127C0F" w:rsidRPr="001700F2" w14:paraId="168D179B" w14:textId="77777777" w:rsidTr="005B7C6E">
        <w:trPr>
          <w:trHeight w:val="759"/>
        </w:trPr>
        <w:tc>
          <w:tcPr>
            <w:tcW w:w="3037" w:type="dxa"/>
            <w:tcBorders>
              <w:bottom w:val="single" w:sz="18" w:space="0" w:color="BF9268" w:themeColor="accent2"/>
            </w:tcBorders>
            <w:vAlign w:val="center"/>
          </w:tcPr>
          <w:p w14:paraId="7C450413" w14:textId="35919648" w:rsidR="00127C0F" w:rsidRPr="001700F2" w:rsidRDefault="008A2E52" w:rsidP="00127C0F">
            <w:pPr>
              <w:jc w:val="center"/>
            </w:pPr>
            <w:r>
              <w:rPr>
                <w:szCs w:val="22"/>
              </w:rPr>
              <w:t>4230 Medina River Loop, Spring, TX</w:t>
            </w:r>
          </w:p>
        </w:tc>
        <w:tc>
          <w:tcPr>
            <w:tcW w:w="3070" w:type="dxa"/>
            <w:tcBorders>
              <w:bottom w:val="single" w:sz="18" w:space="0" w:color="BF9268" w:themeColor="accent2"/>
            </w:tcBorders>
            <w:vAlign w:val="center"/>
          </w:tcPr>
          <w:p w14:paraId="7EBA4D7A" w14:textId="4C307CEC" w:rsidR="00127C0F" w:rsidRPr="001700F2" w:rsidRDefault="008A2E52" w:rsidP="00127C0F">
            <w:pPr>
              <w:jc w:val="center"/>
            </w:pPr>
            <w:r w:rsidRPr="00222C2F">
              <w:rPr>
                <w:szCs w:val="22"/>
              </w:rPr>
              <w:t>+1 (832) 599-0709</w:t>
            </w:r>
          </w:p>
        </w:tc>
        <w:tc>
          <w:tcPr>
            <w:tcW w:w="2233" w:type="dxa"/>
            <w:tcBorders>
              <w:bottom w:val="single" w:sz="18" w:space="0" w:color="BF9268" w:themeColor="accent2"/>
            </w:tcBorders>
            <w:vAlign w:val="center"/>
          </w:tcPr>
          <w:p w14:paraId="4EBBB221" w14:textId="77777777" w:rsidR="005B7C6E" w:rsidRPr="004D135F" w:rsidRDefault="00C26A57" w:rsidP="005B7C6E">
            <w:pPr>
              <w:pStyle w:val="Text"/>
              <w:jc w:val="center"/>
              <w:rPr>
                <w:sz w:val="22"/>
                <w:szCs w:val="28"/>
              </w:rPr>
            </w:pPr>
            <w:hyperlink r:id="rId10" w:history="1">
              <w:r w:rsidR="005B7C6E" w:rsidRPr="00692186">
                <w:rPr>
                  <w:rStyle w:val="Hyperlink"/>
                  <w:sz w:val="22"/>
                  <w:szCs w:val="28"/>
                </w:rPr>
                <w:t>fedorenkoalex23@gmail.com</w:t>
              </w:r>
            </w:hyperlink>
          </w:p>
          <w:p w14:paraId="4C3B35D5" w14:textId="11AD8C89" w:rsidR="00127C0F" w:rsidRPr="001700F2" w:rsidRDefault="00C26A57" w:rsidP="005B7C6E">
            <w:pPr>
              <w:jc w:val="center"/>
            </w:pPr>
            <w:hyperlink r:id="rId11" w:history="1">
              <w:r w:rsidR="005B7C6E" w:rsidRPr="004D135F">
                <w:rPr>
                  <w:rStyle w:val="Hyperlink"/>
                  <w:szCs w:val="28"/>
                </w:rPr>
                <w:t>linkedin.com/in/fedorenkood/</w:t>
              </w:r>
            </w:hyperlink>
          </w:p>
        </w:tc>
      </w:tr>
      <w:tr w:rsidR="000C704A" w:rsidRPr="001700F2" w14:paraId="5A8C47B2" w14:textId="77777777" w:rsidTr="005B7C6E">
        <w:trPr>
          <w:trHeight w:val="23"/>
        </w:trPr>
        <w:tc>
          <w:tcPr>
            <w:tcW w:w="8340" w:type="dxa"/>
            <w:gridSpan w:val="3"/>
            <w:tcBorders>
              <w:top w:val="single" w:sz="18" w:space="0" w:color="BF9268" w:themeColor="accent2"/>
              <w:bottom w:val="single" w:sz="18" w:space="0" w:color="BF9268" w:themeColor="accent2"/>
            </w:tcBorders>
            <w:shd w:val="clear" w:color="auto" w:fill="FFFFFF" w:themeFill="background1"/>
            <w:vAlign w:val="center"/>
          </w:tcPr>
          <w:p w14:paraId="56145DC4" w14:textId="77777777" w:rsidR="00A147D2" w:rsidRDefault="00A147D2" w:rsidP="00EC1A37">
            <w:pPr>
              <w:spacing w:before="120" w:after="120"/>
              <w:ind w:firstLine="696"/>
              <w:rPr>
                <w:color w:val="212529"/>
                <w:highlight w:val="white"/>
              </w:rPr>
            </w:pPr>
            <w:r>
              <w:rPr>
                <w:color w:val="212529"/>
                <w:highlight w:val="white"/>
              </w:rPr>
              <w:t>Dear Hiring Manager,</w:t>
            </w:r>
          </w:p>
          <w:p w14:paraId="665E1AD7" w14:textId="11AFC079" w:rsidR="00A147D2" w:rsidRDefault="00A147D2" w:rsidP="00782531">
            <w:pPr>
              <w:spacing w:before="120" w:after="120"/>
              <w:ind w:firstLine="720"/>
              <w:rPr>
                <w:color w:val="212529"/>
                <w:highlight w:val="white"/>
              </w:rPr>
            </w:pPr>
            <w:r>
              <w:rPr>
                <w:color w:val="212529"/>
                <w:highlight w:val="white"/>
              </w:rPr>
              <w:t xml:space="preserve">I’m writing to apply </w:t>
            </w:r>
            <w:r w:rsidR="00BC0508">
              <w:rPr>
                <w:color w:val="212529"/>
                <w:highlight w:val="white"/>
              </w:rPr>
              <w:t xml:space="preserve">for the </w:t>
            </w:r>
            <w:r w:rsidR="00BC0508" w:rsidRPr="00BC0508">
              <w:rPr>
                <w:color w:val="212529"/>
              </w:rPr>
              <w:t>opportunity to help with creating and teaching an online class</w:t>
            </w:r>
            <w:r>
              <w:rPr>
                <w:color w:val="212529"/>
                <w:highlight w:val="white"/>
              </w:rPr>
              <w:t>.</w:t>
            </w:r>
            <w:r w:rsidR="00782531">
              <w:rPr>
                <w:color w:val="212529"/>
                <w:highlight w:val="white"/>
              </w:rPr>
              <w:t xml:space="preserve"> </w:t>
            </w:r>
            <w:r w:rsidR="00782531" w:rsidRPr="005320E1">
              <w:rPr>
                <w:color w:val="212529"/>
                <w:highlight w:val="white"/>
              </w:rPr>
              <w:t xml:space="preserve">I want </w:t>
            </w:r>
            <w:r w:rsidR="00782531">
              <w:rPr>
                <w:color w:val="212529"/>
                <w:highlight w:val="white"/>
              </w:rPr>
              <w:t xml:space="preserve">this position </w:t>
            </w:r>
            <w:r w:rsidR="0007414C">
              <w:rPr>
                <w:color w:val="212529"/>
                <w:highlight w:val="white"/>
              </w:rPr>
              <w:t>I would like to help more people to join and enjoy the field of Computer Science</w:t>
            </w:r>
            <w:r w:rsidR="00782531" w:rsidRPr="005320E1">
              <w:rPr>
                <w:color w:val="212529"/>
                <w:highlight w:val="white"/>
              </w:rPr>
              <w:t>.</w:t>
            </w:r>
            <w:r>
              <w:rPr>
                <w:color w:val="212529"/>
                <w:highlight w:val="white"/>
              </w:rPr>
              <w:t xml:space="preserve"> In this Cover Letter, I will depict my</w:t>
            </w:r>
            <w:r w:rsidR="00BC0508">
              <w:rPr>
                <w:color w:val="212529"/>
                <w:highlight w:val="white"/>
              </w:rPr>
              <w:t xml:space="preserve"> developer experience,</w:t>
            </w:r>
            <w:r>
              <w:rPr>
                <w:color w:val="212529"/>
                <w:highlight w:val="white"/>
              </w:rPr>
              <w:t xml:space="preserve"> background in </w:t>
            </w:r>
            <w:r w:rsidR="00BC0508">
              <w:rPr>
                <w:color w:val="212529"/>
                <w:highlight w:val="white"/>
              </w:rPr>
              <w:t>course development</w:t>
            </w:r>
            <w:r>
              <w:rPr>
                <w:color w:val="212529"/>
                <w:highlight w:val="white"/>
              </w:rPr>
              <w:t xml:space="preserve">, and work experience as a Teacher Assistant. </w:t>
            </w:r>
          </w:p>
          <w:p w14:paraId="4338A6DC" w14:textId="7036647A" w:rsidR="00A147D2" w:rsidRDefault="00A147D2" w:rsidP="00FC7675">
            <w:pPr>
              <w:spacing w:before="120" w:after="120"/>
              <w:ind w:firstLine="720"/>
              <w:rPr>
                <w:color w:val="212529"/>
                <w:highlight w:val="white"/>
              </w:rPr>
            </w:pPr>
            <w:r>
              <w:rPr>
                <w:color w:val="212529"/>
                <w:highlight w:val="white"/>
              </w:rPr>
              <w:t xml:space="preserve">I began my journey in Computer Science as a WEB developer. I built about ten websites and wrote thousands of lines of code in HTML, CSS, JavaScript, and PHP. With this, I learned the concept of OOP programming and frameworks. After years of trial and error, learning, and exploring different Computer Science areas, I came to understand that I am particularly interested in problem-solving and a deep understanding of underlying back-end programming. Therefore, I am trying to improve my back-end programming skills </w:t>
            </w:r>
            <w:r w:rsidR="005320E1">
              <w:rPr>
                <w:color w:val="212529"/>
                <w:highlight w:val="white"/>
              </w:rPr>
              <w:t>and I currently have experience in C++, Python and Java</w:t>
            </w:r>
            <w:r>
              <w:rPr>
                <w:color w:val="212529"/>
                <w:highlight w:val="white"/>
              </w:rPr>
              <w:t xml:space="preserve">. </w:t>
            </w:r>
          </w:p>
          <w:p w14:paraId="15205460" w14:textId="0F0D0D64" w:rsidR="005320E1" w:rsidRPr="005320E1" w:rsidRDefault="005320E1" w:rsidP="005320E1">
            <w:pPr>
              <w:spacing w:before="120" w:after="120"/>
              <w:ind w:firstLine="720"/>
              <w:rPr>
                <w:color w:val="212529"/>
                <w:highlight w:val="white"/>
              </w:rPr>
            </w:pPr>
            <w:r w:rsidRPr="005320E1">
              <w:rPr>
                <w:color w:val="212529"/>
                <w:highlight w:val="white"/>
              </w:rPr>
              <w:t xml:space="preserve">Even though I am a Computer Science major, I am particularly interested in the ways we study and how education can be improved using technology. I had some experience developing online courses myself. </w:t>
            </w:r>
            <w:r w:rsidR="00C629CE">
              <w:rPr>
                <w:color w:val="212529"/>
                <w:highlight w:val="white"/>
              </w:rPr>
              <w:t xml:space="preserve">During the </w:t>
            </w:r>
            <w:r w:rsidR="00D10531" w:rsidRPr="005320E1">
              <w:rPr>
                <w:color w:val="212529"/>
                <w:highlight w:val="white"/>
              </w:rPr>
              <w:t xml:space="preserve">summer after my high-school graduation I </w:t>
            </w:r>
            <w:r w:rsidR="00D10531">
              <w:rPr>
                <w:color w:val="212529"/>
                <w:highlight w:val="white"/>
              </w:rPr>
              <w:t xml:space="preserve">got an opportunity </w:t>
            </w:r>
            <w:r w:rsidR="006F0BCB">
              <w:rPr>
                <w:color w:val="212529"/>
                <w:highlight w:val="white"/>
              </w:rPr>
              <w:t>to work for</w:t>
            </w:r>
            <w:r w:rsidR="00D10531" w:rsidRPr="005320E1">
              <w:rPr>
                <w:color w:val="212529"/>
                <w:highlight w:val="white"/>
              </w:rPr>
              <w:t xml:space="preserve"> the </w:t>
            </w:r>
            <w:r w:rsidR="00D10531" w:rsidRPr="00D10531">
              <w:rPr>
                <w:color w:val="212529"/>
                <w:highlight w:val="white"/>
              </w:rPr>
              <w:t>Ukrainian</w:t>
            </w:r>
            <w:r w:rsidR="00D10531" w:rsidRPr="005320E1">
              <w:rPr>
                <w:color w:val="212529"/>
                <w:highlight w:val="white"/>
              </w:rPr>
              <w:t xml:space="preserve"> educational company. The company was filming young creators, showing their talent and encouraging others to get involved in various areas of science and engineering.</w:t>
            </w:r>
            <w:r w:rsidR="00A8551D">
              <w:rPr>
                <w:color w:val="212529"/>
                <w:highlight w:val="white"/>
              </w:rPr>
              <w:t xml:space="preserve"> </w:t>
            </w:r>
            <w:r w:rsidR="00C629CE" w:rsidRPr="00C629CE">
              <w:rPr>
                <w:color w:val="212529"/>
                <w:highlight w:val="white"/>
              </w:rPr>
              <w:t>The course had to cover an introduction into front-end, back-end languages, and instruments of a professional WEB developer.</w:t>
            </w:r>
            <w:r w:rsidR="00C629CE">
              <w:rPr>
                <w:color w:val="212529"/>
                <w:highlight w:val="white"/>
              </w:rPr>
              <w:t xml:space="preserve"> </w:t>
            </w:r>
            <w:r w:rsidR="00A8551D">
              <w:rPr>
                <w:color w:val="212529"/>
                <w:highlight w:val="white"/>
              </w:rPr>
              <w:t>It was quite satisfying to devise the course that could help someone and direct them to the c</w:t>
            </w:r>
            <w:r w:rsidR="0077363D">
              <w:rPr>
                <w:color w:val="212529"/>
                <w:highlight w:val="white"/>
              </w:rPr>
              <w:t>a</w:t>
            </w:r>
            <w:r w:rsidR="00A8551D">
              <w:rPr>
                <w:color w:val="212529"/>
                <w:highlight w:val="white"/>
              </w:rPr>
              <w:t>re</w:t>
            </w:r>
            <w:r w:rsidR="0077363D">
              <w:rPr>
                <w:color w:val="212529"/>
                <w:highlight w:val="white"/>
              </w:rPr>
              <w:t>e</w:t>
            </w:r>
            <w:r w:rsidR="00A8551D">
              <w:rPr>
                <w:color w:val="212529"/>
                <w:highlight w:val="white"/>
              </w:rPr>
              <w:t xml:space="preserve">r in STEM. </w:t>
            </w:r>
          </w:p>
          <w:p w14:paraId="3E5890EE" w14:textId="79D97C65" w:rsidR="00A147D2" w:rsidRDefault="00A8551D" w:rsidP="00FC7675">
            <w:pPr>
              <w:spacing w:before="120" w:after="120"/>
              <w:ind w:firstLine="720"/>
              <w:rPr>
                <w:highlight w:val="white"/>
              </w:rPr>
            </w:pPr>
            <w:r>
              <w:rPr>
                <w:color w:val="212529"/>
                <w:highlight w:val="white"/>
              </w:rPr>
              <w:t>In addition</w:t>
            </w:r>
            <w:r w:rsidR="00A147D2">
              <w:t xml:space="preserve">, I had an excellent </w:t>
            </w:r>
            <w:r w:rsidR="00A147D2">
              <w:rPr>
                <w:color w:val="212529"/>
                <w:highlight w:val="white"/>
              </w:rPr>
              <w:t xml:space="preserve">opportunity to work as a Teacher Assistant in the C++ and Python classes over two semesters. As a TA, I graded, and made comments for over 1000 students projects. </w:t>
            </w:r>
            <w:r w:rsidR="00A147D2">
              <w:rPr>
                <w:highlight w:val="white"/>
              </w:rPr>
              <w:t>I gained experience in reading and identifying errors in code.</w:t>
            </w:r>
            <w:r w:rsidR="00A147D2">
              <w:rPr>
                <w:color w:val="212529"/>
                <w:highlight w:val="white"/>
              </w:rPr>
              <w:t xml:space="preserve"> </w:t>
            </w:r>
            <w:r w:rsidR="00A147D2">
              <w:rPr>
                <w:highlight w:val="white"/>
              </w:rPr>
              <w:t>I loved the opportunity to help students succeed in those courses. In addition to evaluating projects, I was in charge of the Computer Science help lab, where I assisted students in answering the questions they had related to coding. For those who required more help, I provided one-on-one tutoring.</w:t>
            </w:r>
          </w:p>
          <w:p w14:paraId="66BCDDE4" w14:textId="5F870357" w:rsidR="00A147D2" w:rsidRDefault="00A147D2" w:rsidP="00FC7675">
            <w:pPr>
              <w:spacing w:before="120" w:after="120"/>
              <w:ind w:firstLine="720"/>
              <w:rPr>
                <w:color w:val="212529"/>
                <w:highlight w:val="white"/>
              </w:rPr>
            </w:pPr>
            <w:r>
              <w:rPr>
                <w:color w:val="212529"/>
                <w:highlight w:val="white"/>
              </w:rPr>
              <w:t xml:space="preserve">I believe the knowledge and experience I gained in </w:t>
            </w:r>
            <w:r w:rsidR="00C629CE">
              <w:rPr>
                <w:color w:val="212529"/>
                <w:highlight w:val="white"/>
              </w:rPr>
              <w:t xml:space="preserve">software development, </w:t>
            </w:r>
            <w:r w:rsidR="00BD79D3">
              <w:rPr>
                <w:color w:val="212529"/>
                <w:highlight w:val="white"/>
              </w:rPr>
              <w:t>course development and from being a Teacher Assistant will make me a great candidate for the position of an assistant in course development and teaching a class</w:t>
            </w:r>
            <w:r>
              <w:rPr>
                <w:color w:val="212529"/>
                <w:highlight w:val="white"/>
              </w:rPr>
              <w:t>.</w:t>
            </w:r>
          </w:p>
          <w:p w14:paraId="76994F16" w14:textId="77777777" w:rsidR="00A147D2" w:rsidRDefault="00A147D2" w:rsidP="00FC7675">
            <w:pPr>
              <w:spacing w:before="120" w:after="120"/>
              <w:ind w:firstLine="696"/>
              <w:jc w:val="both"/>
              <w:rPr>
                <w:color w:val="212529"/>
                <w:highlight w:val="white"/>
              </w:rPr>
            </w:pPr>
            <w:r>
              <w:rPr>
                <w:color w:val="212529"/>
                <w:highlight w:val="white"/>
              </w:rPr>
              <w:t>Thank you for your time and consideration!</w:t>
            </w:r>
          </w:p>
          <w:p w14:paraId="727C0855" w14:textId="77777777" w:rsidR="00A147D2" w:rsidRDefault="00A147D2" w:rsidP="00FC7675">
            <w:pPr>
              <w:spacing w:before="120" w:after="120"/>
              <w:ind w:firstLine="696"/>
              <w:rPr>
                <w:color w:val="212529"/>
                <w:highlight w:val="white"/>
              </w:rPr>
            </w:pPr>
            <w:r>
              <w:rPr>
                <w:color w:val="212529"/>
                <w:highlight w:val="white"/>
              </w:rPr>
              <w:t>Sincerely,</w:t>
            </w:r>
          </w:p>
          <w:p w14:paraId="5D387924" w14:textId="484A3EA5" w:rsidR="000C704A" w:rsidRPr="00CA6E32" w:rsidRDefault="00A147D2" w:rsidP="00FC7675">
            <w:pPr>
              <w:spacing w:before="120" w:after="120"/>
              <w:ind w:firstLine="696"/>
              <w:rPr>
                <w:color w:val="212529"/>
                <w:highlight w:val="white"/>
              </w:rPr>
            </w:pPr>
            <w:r>
              <w:rPr>
                <w:color w:val="212529"/>
                <w:highlight w:val="white"/>
              </w:rPr>
              <w:t>Oleksii Fedorenko</w:t>
            </w:r>
          </w:p>
        </w:tc>
      </w:tr>
    </w:tbl>
    <w:p w14:paraId="6DF80441" w14:textId="77777777" w:rsidR="00127C0F" w:rsidRPr="001700F2" w:rsidRDefault="00127C0F"/>
    <w:sectPr w:rsidR="00127C0F" w:rsidRPr="001700F2" w:rsidSect="00F316AD">
      <w:pgSz w:w="12240" w:h="15840" w:code="1"/>
      <w:pgMar w:top="720" w:right="1440" w:bottom="72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9E12CB" w14:textId="77777777" w:rsidR="00C26A57" w:rsidRDefault="00C26A57" w:rsidP="00F316AD">
      <w:r>
        <w:separator/>
      </w:r>
    </w:p>
  </w:endnote>
  <w:endnote w:type="continuationSeparator" w:id="0">
    <w:p w14:paraId="206DBD6A" w14:textId="77777777" w:rsidR="00C26A57" w:rsidRDefault="00C26A57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540451" w14:textId="77777777" w:rsidR="00C26A57" w:rsidRDefault="00C26A57" w:rsidP="00F316AD">
      <w:r>
        <w:separator/>
      </w:r>
    </w:p>
  </w:footnote>
  <w:footnote w:type="continuationSeparator" w:id="0">
    <w:p w14:paraId="6358D035" w14:textId="77777777" w:rsidR="00C26A57" w:rsidRDefault="00C26A57" w:rsidP="00F316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1954FF9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C3A965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02215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3BE87A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DB840B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0C6FF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D3ADC9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50F2B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CF268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E83B7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BF9268" w:themeColor="accent2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U0NTI0NDEzNjc1MDFU0lEKTi0uzszPAykwrwUAdGG+7SwAAAA="/>
  </w:docVars>
  <w:rsids>
    <w:rsidRoot w:val="00DB7F49"/>
    <w:rsid w:val="00010967"/>
    <w:rsid w:val="00047EEF"/>
    <w:rsid w:val="00050380"/>
    <w:rsid w:val="0007414C"/>
    <w:rsid w:val="000C1983"/>
    <w:rsid w:val="000C704A"/>
    <w:rsid w:val="00116FA4"/>
    <w:rsid w:val="00127C0F"/>
    <w:rsid w:val="001463EF"/>
    <w:rsid w:val="001700F2"/>
    <w:rsid w:val="001871FF"/>
    <w:rsid w:val="001E3F1F"/>
    <w:rsid w:val="001E6D36"/>
    <w:rsid w:val="001F4150"/>
    <w:rsid w:val="00260B82"/>
    <w:rsid w:val="00262D30"/>
    <w:rsid w:val="0027012A"/>
    <w:rsid w:val="0029715D"/>
    <w:rsid w:val="0029759E"/>
    <w:rsid w:val="002B287F"/>
    <w:rsid w:val="002C2DC1"/>
    <w:rsid w:val="00307BCB"/>
    <w:rsid w:val="00312C25"/>
    <w:rsid w:val="0031516A"/>
    <w:rsid w:val="00324534"/>
    <w:rsid w:val="0034098D"/>
    <w:rsid w:val="00362CD5"/>
    <w:rsid w:val="003C3524"/>
    <w:rsid w:val="0040233B"/>
    <w:rsid w:val="0040329D"/>
    <w:rsid w:val="00446BCE"/>
    <w:rsid w:val="004A518F"/>
    <w:rsid w:val="004D0355"/>
    <w:rsid w:val="004E6224"/>
    <w:rsid w:val="00500D2C"/>
    <w:rsid w:val="00531B10"/>
    <w:rsid w:val="005320E1"/>
    <w:rsid w:val="0058363B"/>
    <w:rsid w:val="00597779"/>
    <w:rsid w:val="005B7C6E"/>
    <w:rsid w:val="005C5841"/>
    <w:rsid w:val="005D2581"/>
    <w:rsid w:val="005D655F"/>
    <w:rsid w:val="00614AD5"/>
    <w:rsid w:val="00617740"/>
    <w:rsid w:val="00640AA5"/>
    <w:rsid w:val="006C60E6"/>
    <w:rsid w:val="006D6671"/>
    <w:rsid w:val="006F0BCB"/>
    <w:rsid w:val="00724519"/>
    <w:rsid w:val="00724B4E"/>
    <w:rsid w:val="00733AFC"/>
    <w:rsid w:val="0077363D"/>
    <w:rsid w:val="00782531"/>
    <w:rsid w:val="007C3D36"/>
    <w:rsid w:val="0080521C"/>
    <w:rsid w:val="0080793D"/>
    <w:rsid w:val="008424E7"/>
    <w:rsid w:val="00886487"/>
    <w:rsid w:val="0089710E"/>
    <w:rsid w:val="008A0866"/>
    <w:rsid w:val="008A2E52"/>
    <w:rsid w:val="008B7A58"/>
    <w:rsid w:val="008F001E"/>
    <w:rsid w:val="008F3A27"/>
    <w:rsid w:val="00904D7B"/>
    <w:rsid w:val="0092688B"/>
    <w:rsid w:val="00927902"/>
    <w:rsid w:val="0094139A"/>
    <w:rsid w:val="00961735"/>
    <w:rsid w:val="00962A6A"/>
    <w:rsid w:val="009D133B"/>
    <w:rsid w:val="00A147D2"/>
    <w:rsid w:val="00A70EBE"/>
    <w:rsid w:val="00A74E15"/>
    <w:rsid w:val="00A8551D"/>
    <w:rsid w:val="00B14D04"/>
    <w:rsid w:val="00B25A56"/>
    <w:rsid w:val="00B42B5D"/>
    <w:rsid w:val="00B55675"/>
    <w:rsid w:val="00B77A49"/>
    <w:rsid w:val="00BC0508"/>
    <w:rsid w:val="00BD79D3"/>
    <w:rsid w:val="00C26A57"/>
    <w:rsid w:val="00C55D85"/>
    <w:rsid w:val="00C629CE"/>
    <w:rsid w:val="00C921AD"/>
    <w:rsid w:val="00CA6E32"/>
    <w:rsid w:val="00CB3949"/>
    <w:rsid w:val="00CB7CDE"/>
    <w:rsid w:val="00CC6500"/>
    <w:rsid w:val="00CD09C4"/>
    <w:rsid w:val="00CD50FD"/>
    <w:rsid w:val="00CF6D9D"/>
    <w:rsid w:val="00D10531"/>
    <w:rsid w:val="00D20DA9"/>
    <w:rsid w:val="00D26A79"/>
    <w:rsid w:val="00D37A2F"/>
    <w:rsid w:val="00D41E67"/>
    <w:rsid w:val="00D44FAD"/>
    <w:rsid w:val="00D45862"/>
    <w:rsid w:val="00D76390"/>
    <w:rsid w:val="00DA0F87"/>
    <w:rsid w:val="00DB7F49"/>
    <w:rsid w:val="00DD5C35"/>
    <w:rsid w:val="00DE029E"/>
    <w:rsid w:val="00E42A2C"/>
    <w:rsid w:val="00E91A52"/>
    <w:rsid w:val="00EA03EF"/>
    <w:rsid w:val="00EA30AB"/>
    <w:rsid w:val="00EC1A37"/>
    <w:rsid w:val="00EE275A"/>
    <w:rsid w:val="00EE2F16"/>
    <w:rsid w:val="00EF0DC7"/>
    <w:rsid w:val="00F219FB"/>
    <w:rsid w:val="00F316AD"/>
    <w:rsid w:val="00F851AE"/>
    <w:rsid w:val="00F91CB6"/>
    <w:rsid w:val="00FA2286"/>
    <w:rsid w:val="00FC7675"/>
    <w:rsid w:val="00FD47F2"/>
    <w:rsid w:val="00FD5B7A"/>
    <w:rsid w:val="00FE1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ED11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8B7A58"/>
    <w:rPr>
      <w:color w:val="000000" w:themeColor="text1"/>
      <w:sz w:val="22"/>
    </w:rPr>
  </w:style>
  <w:style w:type="paragraph" w:styleId="Heading1">
    <w:name w:val="heading 1"/>
    <w:basedOn w:val="Normal"/>
    <w:next w:val="Normal"/>
    <w:link w:val="Heading1Char"/>
    <w:uiPriority w:val="2"/>
    <w:qFormat/>
    <w:rsid w:val="00CD50FD"/>
    <w:pPr>
      <w:jc w:val="center"/>
      <w:outlineLvl w:val="0"/>
    </w:pPr>
    <w:rPr>
      <w:rFonts w:cs="Times New Roman (Body CS)"/>
      <w:color w:val="FFFFFF"/>
      <w:spacing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40233B"/>
    <w:pPr>
      <w:outlineLvl w:val="1"/>
    </w:pPr>
    <w:rPr>
      <w:rFonts w:cs="Times New Roman (Body CS)"/>
      <w:color w:val="303848" w:themeColor="accent1"/>
      <w:spacing w:val="80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EE275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81B2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20DA9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20DA9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F316AD"/>
    <w:pPr>
      <w:tabs>
        <w:tab w:val="left" w:pos="2121"/>
        <w:tab w:val="left" w:pos="4241"/>
      </w:tabs>
      <w:spacing w:before="120" w:after="120"/>
      <w:jc w:val="center"/>
    </w:pPr>
    <w:rPr>
      <w:rFonts w:cs="Times New Roman (Body CS)"/>
      <w:color w:val="303848" w:themeColor="accent1"/>
      <w:spacing w:val="80"/>
      <w:sz w:val="52"/>
    </w:rPr>
  </w:style>
  <w:style w:type="character" w:customStyle="1" w:styleId="TitleChar">
    <w:name w:val="Title Char"/>
    <w:basedOn w:val="DefaultParagraphFont"/>
    <w:link w:val="Title"/>
    <w:rsid w:val="00D20DA9"/>
    <w:rPr>
      <w:rFonts w:cs="Times New Roman (Body CS)"/>
      <w:color w:val="303848" w:themeColor="accent1"/>
      <w:spacing w:val="80"/>
      <w:sz w:val="52"/>
    </w:rPr>
  </w:style>
  <w:style w:type="paragraph" w:styleId="Subtitle">
    <w:name w:val="Subtitle"/>
    <w:basedOn w:val="Normal"/>
    <w:next w:val="Normal"/>
    <w:link w:val="SubtitleChar"/>
    <w:uiPriority w:val="1"/>
    <w:qFormat/>
    <w:rsid w:val="0029715D"/>
    <w:pPr>
      <w:spacing w:before="120" w:after="120"/>
      <w:jc w:val="center"/>
    </w:pPr>
    <w:rPr>
      <w:rFonts w:cs="Times New Roman (Body CS)"/>
      <w:color w:val="303848" w:themeColor="accent1"/>
      <w:spacing w:val="80"/>
    </w:rPr>
  </w:style>
  <w:style w:type="character" w:customStyle="1" w:styleId="SubtitleChar">
    <w:name w:val="Subtitle Char"/>
    <w:basedOn w:val="DefaultParagraphFont"/>
    <w:link w:val="Subtitle"/>
    <w:uiPriority w:val="1"/>
    <w:rsid w:val="0029715D"/>
    <w:rPr>
      <w:rFonts w:cs="Times New Roman (Body CS)"/>
      <w:color w:val="303848" w:themeColor="accent1"/>
      <w:spacing w:val="80"/>
    </w:rPr>
  </w:style>
  <w:style w:type="character" w:customStyle="1" w:styleId="Heading1Char">
    <w:name w:val="Heading 1 Char"/>
    <w:basedOn w:val="DefaultParagraphFont"/>
    <w:link w:val="Heading1"/>
    <w:uiPriority w:val="2"/>
    <w:rsid w:val="00D20DA9"/>
    <w:rPr>
      <w:rFonts w:cs="Times New Roman (Body CS)"/>
      <w:color w:val="FFFFFF"/>
      <w:spacing w:val="40"/>
    </w:rPr>
  </w:style>
  <w:style w:type="paragraph" w:customStyle="1" w:styleId="Text">
    <w:name w:val="Text"/>
    <w:basedOn w:val="Normal"/>
    <w:next w:val="Normal"/>
    <w:link w:val="TextChar"/>
    <w:uiPriority w:val="3"/>
    <w:qFormat/>
    <w:rsid w:val="0040233B"/>
    <w:pPr>
      <w:spacing w:line="288" w:lineRule="auto"/>
    </w:pPr>
    <w:rPr>
      <w:color w:val="404040" w:themeColor="text1" w:themeTint="BF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F4150"/>
    <w:rPr>
      <w:rFonts w:cs="Times New Roman (Body CS)"/>
      <w:color w:val="303848" w:themeColor="accent1"/>
      <w:spacing w:val="80"/>
    </w:rPr>
  </w:style>
  <w:style w:type="paragraph" w:customStyle="1" w:styleId="SmallText">
    <w:name w:val="SmallText"/>
    <w:basedOn w:val="Normal"/>
    <w:next w:val="Normal"/>
    <w:uiPriority w:val="5"/>
    <w:qFormat/>
    <w:rsid w:val="0040233B"/>
    <w:rPr>
      <w:i/>
      <w:color w:val="404040" w:themeColor="text1" w:themeTint="BF"/>
      <w:sz w:val="20"/>
    </w:rPr>
  </w:style>
  <w:style w:type="character" w:styleId="PlaceholderText">
    <w:name w:val="Placeholder Text"/>
    <w:basedOn w:val="DefaultParagraphFont"/>
    <w:uiPriority w:val="99"/>
    <w:semiHidden/>
    <w:rsid w:val="00D20DA9"/>
    <w:rPr>
      <w:color w:val="808080"/>
    </w:rPr>
  </w:style>
  <w:style w:type="character" w:customStyle="1" w:styleId="Accent">
    <w:name w:val="Accent"/>
    <w:basedOn w:val="DefaultParagraphFont"/>
    <w:uiPriority w:val="1"/>
    <w:qFormat/>
    <w:rsid w:val="00D26A79"/>
    <w:rPr>
      <w:color w:val="BF9268" w:themeColor="accent2"/>
    </w:rPr>
  </w:style>
  <w:style w:type="character" w:customStyle="1" w:styleId="Heading3Char">
    <w:name w:val="Heading 3 Char"/>
    <w:basedOn w:val="DefaultParagraphFont"/>
    <w:link w:val="Heading3"/>
    <w:uiPriority w:val="9"/>
    <w:rsid w:val="00EE275A"/>
    <w:rPr>
      <w:rFonts w:asciiTheme="majorHAnsi" w:eastAsiaTheme="majorEastAsia" w:hAnsiTheme="majorHAnsi" w:cstheme="majorBidi"/>
      <w:color w:val="181B23" w:themeColor="accent1" w:themeShade="7F"/>
    </w:rPr>
  </w:style>
  <w:style w:type="paragraph" w:styleId="ListBullet">
    <w:name w:val="List Bullet"/>
    <w:basedOn w:val="Normal"/>
    <w:uiPriority w:val="99"/>
    <w:unhideWhenUsed/>
    <w:rsid w:val="00EE275A"/>
    <w:pPr>
      <w:numPr>
        <w:numId w:val="10"/>
      </w:numPr>
      <w:spacing w:before="120" w:after="120"/>
      <w:contextualSpacing/>
    </w:pPr>
  </w:style>
  <w:style w:type="paragraph" w:customStyle="1" w:styleId="GraphicAnchor">
    <w:name w:val="Graphic Anchor"/>
    <w:basedOn w:val="Normal"/>
    <w:uiPriority w:val="6"/>
    <w:qFormat/>
    <w:rsid w:val="00127C0F"/>
  </w:style>
  <w:style w:type="paragraph" w:styleId="BalloonText">
    <w:name w:val="Balloon Text"/>
    <w:basedOn w:val="Normal"/>
    <w:link w:val="BalloonTextChar"/>
    <w:uiPriority w:val="99"/>
    <w:semiHidden/>
    <w:unhideWhenUsed/>
    <w:rsid w:val="00500D2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0D2C"/>
    <w:rPr>
      <w:rFonts w:ascii="Segoe UI" w:hAnsi="Segoe UI" w:cs="Segoe UI"/>
      <w:color w:val="000000" w:themeColor="tex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B7C6E"/>
    <w:rPr>
      <w:color w:val="F7B615" w:themeColor="hyperlink"/>
      <w:u w:val="single"/>
    </w:rPr>
  </w:style>
  <w:style w:type="character" w:customStyle="1" w:styleId="TextChar">
    <w:name w:val="Text Char"/>
    <w:basedOn w:val="DefaultParagraphFont"/>
    <w:link w:val="Text"/>
    <w:uiPriority w:val="3"/>
    <w:rsid w:val="005B7C6E"/>
    <w:rPr>
      <w:color w:val="404040" w:themeColor="text1" w:themeTint="BF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9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0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linkedin.com/in/fedorenkood/" TargetMode="External"/><Relationship Id="rId5" Type="http://schemas.openxmlformats.org/officeDocument/2006/relationships/styles" Target="styles.xml"/><Relationship Id="rId10" Type="http://schemas.openxmlformats.org/officeDocument/2006/relationships/hyperlink" Target="mailto:fedorenkoalex23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dor\AppData\Roaming\Microsoft\Templates\Minimalist%20cover%20letter.dotx" TargetMode="External"/></Relationship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2A875E0-5BAE-4BD9-A36A-EDAD423B39A3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5204680A-0D1D-460F-8EA2-C893169967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1BD1C97-63DC-4AE3-B850-F629615CAAC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Minimalist cover letter</Template>
  <TotalTime>0</TotalTime>
  <Pages>1</Pages>
  <Words>407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2020-08-12T16:43:00Z</dcterms:created>
  <dcterms:modified xsi:type="dcterms:W3CDTF">2021-02-11T04:15:00Z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