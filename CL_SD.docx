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9A5010" w14:textId="77777777" w:rsidR="00C55D85" w:rsidRDefault="00127C0F" w:rsidP="00127C0F">
      <w:pPr>
        <w:pStyle w:val="GraphicAnchor"/>
      </w:pPr>
      <w:r w:rsidRPr="001700F2">
        <w:rPr>
          <w:rFonts w:ascii="Times New Roman"/>
          <w:noProof/>
          <w:lang w:val="en-AU" w:eastAsia="en-AU"/>
        </w:rPr>
        <mc:AlternateContent>
          <mc:Choice Requires="wps">
            <w:drawing>
              <wp:anchor distT="0" distB="0" distL="114300" distR="114300" simplePos="0" relativeHeight="251659264" behindDoc="1" locked="0" layoutInCell="1" allowOverlap="1" wp14:anchorId="5EC8320A" wp14:editId="4134905C">
                <wp:simplePos x="0" y="0"/>
                <wp:positionH relativeFrom="page">
                  <wp:align>center</wp:align>
                </wp:positionH>
                <wp:positionV relativeFrom="paragraph">
                  <wp:posOffset>-452063</wp:posOffset>
                </wp:positionV>
                <wp:extent cx="7772400" cy="1249200"/>
                <wp:effectExtent l="0" t="0" r="0" b="8255"/>
                <wp:wrapNone/>
                <wp:docPr id="6" name="Rectangle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772400" cy="1249200"/>
                        </a:xfrm>
                        <a:prstGeom prst="rect">
                          <a:avLst/>
                        </a:prstGeom>
                        <a:solidFill>
                          <a:schemeClr val="accent1"/>
                        </a:solidFill>
                        <a:ln>
                          <a:noFill/>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7F0D3FDA" id="Rectangle 7" o:spid="_x0000_s1026" style="position:absolute;margin-left:0;margin-top:-35.6pt;width:612pt;height:98.35pt;z-index:-25165721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" fillcolor="#303848 [3204]" stroked="f">
                <w10:wrap anchorx="page"/>
              </v:rect>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70" w:type="dxa"/>
          <w:right w:w="170" w:type="dxa"/>
        </w:tblCellMar>
        <w:tblLook w:val="04A0" w:firstRow="1" w:lastRow="0" w:firstColumn="1" w:lastColumn="0" w:noHBand="0" w:noVBand="1"/>
      </w:tblPr>
      <w:tblGrid>
        <w:gridCol w:w="3037"/>
        <w:gridCol w:w="3070"/>
        <w:gridCol w:w="3193"/>
      </w:tblGrid>
      <w:tr w:rsidR="00127C0F" w:rsidRPr="001700F2" w14:paraId="16FD1FA5" w14:textId="77777777" w:rsidTr="00F851AE">
        <w:trPr>
          <w:trHeight w:val="1128"/>
        </w:trPr>
        <w:tc>
          <w:tcPr>
            <w:tcW w:w="8340" w:type="dxa"/>
            <w:gridSpan w:val="3"/>
            <w:tcBorders>
              <w:top w:val="single" w:sz="24" w:space="0" w:color="BF9268" w:themeColor="accent2"/>
              <w:left w:val="single" w:sz="24" w:space="0" w:color="BF9268" w:themeColor="accent2"/>
              <w:bottom w:val="single" w:sz="24" w:space="0" w:color="BF9268" w:themeColor="accent2"/>
              <w:right w:val="single" w:sz="24" w:space="0" w:color="BF9268" w:themeColor="accent2"/>
            </w:tcBorders>
            <w:shd w:val="clear" w:color="auto" w:fill="FFFFFF" w:themeFill="background1"/>
            <w:vAlign w:val="center"/>
          </w:tcPr>
          <w:p w14:paraId="4F875CBA" w14:textId="3711D757" w:rsidR="00127C0F" w:rsidRPr="001700F2" w:rsidRDefault="00050380" w:rsidP="00F851AE">
            <w:pPr>
              <w:pStyle w:val="Subtitle"/>
            </w:pPr>
            <w:r w:rsidRPr="00050380">
              <w:rPr>
                <w:sz w:val="52"/>
              </w:rPr>
              <w:t>Oleksii Fedorenko</w:t>
            </w:r>
          </w:p>
        </w:tc>
      </w:tr>
      <w:tr w:rsidR="00127C0F" w:rsidRPr="001700F2" w14:paraId="168D179B" w14:textId="77777777" w:rsidTr="005B7C6E">
        <w:trPr>
          <w:trHeight w:val="759"/>
        </w:trPr>
        <w:tc>
          <w:tcPr>
            <w:tcW w:w="3037" w:type="dxa"/>
            <w:tcBorders>
              <w:bottom w:val="single" w:sz="18" w:space="0" w:color="BF9268" w:themeColor="accent2"/>
            </w:tcBorders>
            <w:vAlign w:val="center"/>
          </w:tcPr>
          <w:p w14:paraId="7C450413" w14:textId="35919648" w:rsidR="00127C0F" w:rsidRPr="001700F2" w:rsidRDefault="008A2E52" w:rsidP="00127C0F">
            <w:pPr>
              <w:jc w:val="center"/>
            </w:pPr>
            <w:r>
              <w:rPr>
                <w:szCs w:val="22"/>
              </w:rPr>
              <w:t>4230 Medina River Loop, Spring, TX</w:t>
            </w:r>
          </w:p>
        </w:tc>
        <w:tc>
          <w:tcPr>
            <w:tcW w:w="3070" w:type="dxa"/>
            <w:tcBorders>
              <w:bottom w:val="single" w:sz="18" w:space="0" w:color="BF9268" w:themeColor="accent2"/>
            </w:tcBorders>
            <w:vAlign w:val="center"/>
          </w:tcPr>
          <w:p w14:paraId="7EBA4D7A" w14:textId="4C307CEC" w:rsidR="00127C0F" w:rsidRPr="001700F2" w:rsidRDefault="008A2E52" w:rsidP="00127C0F">
            <w:pPr>
              <w:jc w:val="center"/>
            </w:pPr>
            <w:r w:rsidRPr="00222C2F">
              <w:rPr>
                <w:szCs w:val="22"/>
              </w:rPr>
              <w:t>+1 (832) 599-0709</w:t>
            </w:r>
          </w:p>
        </w:tc>
        <w:tc>
          <w:tcPr>
            <w:tcW w:w="2233" w:type="dxa"/>
            <w:tcBorders>
              <w:bottom w:val="single" w:sz="18" w:space="0" w:color="BF9268" w:themeColor="accent2"/>
            </w:tcBorders>
            <w:vAlign w:val="center"/>
          </w:tcPr>
          <w:p w14:paraId="4EBBB221" w14:textId="77777777" w:rsidR="005B7C6E" w:rsidRPr="004D135F" w:rsidRDefault="00826F64" w:rsidP="005B7C6E">
            <w:pPr>
              <w:pStyle w:val="Text"/>
              <w:jc w:val="center"/>
              <w:rPr>
                <w:sz w:val="22"/>
                <w:szCs w:val="28"/>
              </w:rPr>
            </w:pPr>
            <w:hyperlink r:id="rId10" w:history="1">
              <w:r w:rsidR="005B7C6E" w:rsidRPr="00692186">
                <w:rPr>
                  <w:rStyle w:val="Hyperlink"/>
                  <w:sz w:val="22"/>
                  <w:szCs w:val="28"/>
                </w:rPr>
                <w:t>fedorenkoalex23@gmail.com</w:t>
              </w:r>
            </w:hyperlink>
          </w:p>
          <w:p w14:paraId="4C3B35D5" w14:textId="11AD8C89" w:rsidR="00127C0F" w:rsidRPr="001700F2" w:rsidRDefault="00826F64" w:rsidP="005B7C6E">
            <w:pPr>
              <w:jc w:val="center"/>
            </w:pPr>
            <w:hyperlink r:id="rId11" w:history="1">
              <w:r w:rsidR="005B7C6E" w:rsidRPr="004D135F">
                <w:rPr>
                  <w:rStyle w:val="Hyperlink"/>
                  <w:szCs w:val="28"/>
                </w:rPr>
                <w:t>linkedin.com/in/fedorenkood/</w:t>
              </w:r>
            </w:hyperlink>
          </w:p>
        </w:tc>
      </w:tr>
      <w:tr w:rsidR="000C704A" w:rsidRPr="001700F2" w14:paraId="5A8C47B2" w14:textId="77777777" w:rsidTr="005B7C6E">
        <w:trPr>
          <w:trHeight w:val="23"/>
        </w:trPr>
        <w:tc>
          <w:tcPr>
            <w:tcW w:w="8340" w:type="dxa"/>
            <w:gridSpan w:val="3"/>
            <w:tcBorders>
              <w:top w:val="single" w:sz="18" w:space="0" w:color="BF9268" w:themeColor="accent2"/>
              <w:bottom w:val="single" w:sz="18" w:space="0" w:color="BF9268" w:themeColor="accent2"/>
            </w:tcBorders>
            <w:shd w:val="clear" w:color="auto" w:fill="FFFFFF" w:themeFill="background1"/>
            <w:vAlign w:val="center"/>
          </w:tcPr>
          <w:p w14:paraId="56145DC4" w14:textId="77777777" w:rsidR="00A147D2" w:rsidRDefault="00A147D2" w:rsidP="00EC1A37">
            <w:pPr>
              <w:spacing w:before="120" w:after="120"/>
              <w:ind w:firstLine="696"/>
              <w:rPr>
                <w:color w:val="212529"/>
                <w:highlight w:val="white"/>
              </w:rPr>
            </w:pPr>
            <w:r>
              <w:rPr>
                <w:color w:val="212529"/>
                <w:highlight w:val="white"/>
              </w:rPr>
              <w:t>Dear Hiring Manager,</w:t>
            </w:r>
          </w:p>
          <w:p w14:paraId="665E1AD7" w14:textId="5D9915F2" w:rsidR="00A147D2" w:rsidRDefault="00A147D2" w:rsidP="00FC7675">
            <w:pPr>
              <w:spacing w:before="120" w:after="120"/>
              <w:ind w:firstLine="720"/>
              <w:rPr>
                <w:color w:val="212529"/>
                <w:highlight w:val="white"/>
              </w:rPr>
            </w:pPr>
            <w:r>
              <w:rPr>
                <w:color w:val="212529"/>
                <w:highlight w:val="white"/>
              </w:rPr>
              <w:t xml:space="preserve">I’m writing to apply for the </w:t>
            </w:r>
            <w:r w:rsidR="00075BBF">
              <w:rPr>
                <w:color w:val="212529"/>
              </w:rPr>
              <w:t>Software Developer</w:t>
            </w:r>
            <w:r w:rsidR="00E91A52" w:rsidRPr="00E91A52">
              <w:rPr>
                <w:color w:val="212529"/>
              </w:rPr>
              <w:t xml:space="preserve"> </w:t>
            </w:r>
            <w:r>
              <w:rPr>
                <w:color w:val="212529"/>
                <w:highlight w:val="white"/>
              </w:rPr>
              <w:t xml:space="preserve">position in </w:t>
            </w:r>
            <w:r w:rsidR="00075BBF">
              <w:rPr>
                <w:rFonts w:cstheme="minorHAnsi"/>
                <w:color w:val="000000"/>
                <w:shd w:val="clear" w:color="auto" w:fill="FFFFFF"/>
              </w:rPr>
              <w:t>Textron</w:t>
            </w:r>
            <w:r>
              <w:rPr>
                <w:color w:val="212529"/>
                <w:highlight w:val="white"/>
              </w:rPr>
              <w:t xml:space="preserve">. In this Cover Letter, I will depict my goals as a developer, my background in teamwork, Java development, and work experience as a Teacher Assistant. </w:t>
            </w:r>
          </w:p>
          <w:p w14:paraId="4338A6DC" w14:textId="0F477A51" w:rsidR="00A147D2" w:rsidRDefault="00A147D2" w:rsidP="00FC7675">
            <w:pPr>
              <w:spacing w:before="120" w:after="120"/>
              <w:ind w:firstLine="720"/>
              <w:rPr>
                <w:color w:val="212529"/>
                <w:highlight w:val="white"/>
              </w:rPr>
            </w:pPr>
            <w:r>
              <w:rPr>
                <w:color w:val="212529"/>
                <w:highlight w:val="white"/>
              </w:rPr>
              <w:t xml:space="preserve">I began my journey in Computer Science as a WEB developer. </w:t>
            </w:r>
            <w:r w:rsidR="004B14A9" w:rsidRPr="004B14A9">
              <w:rPr>
                <w:color w:val="212529"/>
              </w:rPr>
              <w:t xml:space="preserve">I was fascinated by the endless possibilities for development and implementation and spent days and nights developing web projects. </w:t>
            </w:r>
            <w:r>
              <w:rPr>
                <w:color w:val="212529"/>
                <w:highlight w:val="white"/>
              </w:rPr>
              <w:t xml:space="preserve">I built about ten websites and wrote thousands of lines of code in HTML, CSS, JavaScript, and PHP. With this, I learned the concept of OOP programming and frameworks. After years of trial and error, learning, and exploring different Computer Science areas, I came to understand that I am particularly interested in problem-solving and a deep understanding of underlying back-end programming. </w:t>
            </w:r>
            <w:r w:rsidR="00541F2B" w:rsidRPr="00541F2B">
              <w:rPr>
                <w:color w:val="212529"/>
              </w:rPr>
              <w:t xml:space="preserve">The ingenious algorithms used to improve productivity fascinate me and I like discovering the applications for them. </w:t>
            </w:r>
            <w:r w:rsidR="00541F2B">
              <w:rPr>
                <w:color w:val="212529"/>
              </w:rPr>
              <w:t xml:space="preserve"> </w:t>
            </w:r>
            <w:r>
              <w:rPr>
                <w:color w:val="212529"/>
                <w:highlight w:val="white"/>
              </w:rPr>
              <w:t xml:space="preserve">Therefore, I am trying to improve my back-end programming skills and build a network of professionals and mentors who share a similar outlook and are willing to exchange knowledge. </w:t>
            </w:r>
          </w:p>
          <w:p w14:paraId="6F663051" w14:textId="75C3C51D" w:rsidR="00A147D2" w:rsidRDefault="00A147D2" w:rsidP="00FC7675">
            <w:pPr>
              <w:spacing w:before="120" w:after="120"/>
              <w:ind w:firstLine="720"/>
              <w:rPr>
                <w:color w:val="auto"/>
              </w:rPr>
            </w:pPr>
            <w:r>
              <w:rPr>
                <w:color w:val="212529"/>
                <w:highlight w:val="white"/>
              </w:rPr>
              <w:t xml:space="preserve">I </w:t>
            </w:r>
            <w:r w:rsidR="00541F2B">
              <w:rPr>
                <w:color w:val="212529"/>
                <w:highlight w:val="white"/>
              </w:rPr>
              <w:t xml:space="preserve">also </w:t>
            </w:r>
            <w:r>
              <w:rPr>
                <w:color w:val="212529"/>
                <w:highlight w:val="white"/>
              </w:rPr>
              <w:t xml:space="preserve">have the experience to lead a team of four in building a back-end-based mobile application in Java for one of the University Courses. </w:t>
            </w:r>
            <w:r>
              <w:t>An app was designed to help communication specialists send individual SMS to groups of contacts (without adding them to the phone contact list). The list could have been imported from the Spreadsheet and are stored locally in the app. As a team leader, I</w:t>
            </w:r>
            <w:r w:rsidR="00C52EBD">
              <w:t xml:space="preserve"> </w:t>
            </w:r>
            <w:r w:rsidR="0071563F">
              <w:t>set goals and distributed the</w:t>
            </w:r>
            <w:r>
              <w:t xml:space="preserve"> responsibilities according to each team member’s merits. From this experience, I substantially amplified team management, Android development, and Java skills. I also gained experience in </w:t>
            </w:r>
            <w:r w:rsidR="0071563F">
              <w:t xml:space="preserve">creating app architecture, </w:t>
            </w:r>
            <w:r>
              <w:t xml:space="preserve">implementing MVP design patterns, storing data in the internal memory, working with Gson class and JSON format. I wrote several custom deserializations that work for general cases of JSON objects conversion from xlsx. </w:t>
            </w:r>
          </w:p>
          <w:p w14:paraId="3E5890EE" w14:textId="7D147055" w:rsidR="00A147D2" w:rsidRDefault="00A147D2" w:rsidP="00FC7675">
            <w:pPr>
              <w:spacing w:before="120" w:after="120"/>
              <w:ind w:firstLine="720"/>
              <w:rPr>
                <w:highlight w:val="white"/>
              </w:rPr>
            </w:pPr>
            <w:r>
              <w:t xml:space="preserve">Besides development experience, I had an excellent </w:t>
            </w:r>
            <w:r>
              <w:rPr>
                <w:color w:val="212529"/>
                <w:highlight w:val="white"/>
              </w:rPr>
              <w:t xml:space="preserve">opportunity to work as a Teacher Assistant in the C++ and Python classes over two semesters. As a TA, I graded, and made comments for over 1000 students projects. </w:t>
            </w:r>
            <w:r>
              <w:rPr>
                <w:highlight w:val="white"/>
              </w:rPr>
              <w:t>I gained experience in reading and identifying errors in code.</w:t>
            </w:r>
            <w:r>
              <w:rPr>
                <w:color w:val="212529"/>
                <w:highlight w:val="white"/>
              </w:rPr>
              <w:t xml:space="preserve"> </w:t>
            </w:r>
            <w:r>
              <w:rPr>
                <w:highlight w:val="white"/>
              </w:rPr>
              <w:t>I loved the opportunity to help students succeed in those courses. In addition to evaluating projects, I was in charge of the Computer Science help lab, where I assisted students in answering the questions they had related to coding. For those who required more help, I provided one-on-one tutoring.</w:t>
            </w:r>
          </w:p>
          <w:p w14:paraId="66BCDDE4" w14:textId="4C7DF8C5" w:rsidR="00A147D2" w:rsidRDefault="008B6205" w:rsidP="00FC7675">
            <w:pPr>
              <w:spacing w:before="120" w:after="120"/>
              <w:ind w:firstLine="720"/>
              <w:rPr>
                <w:color w:val="212529"/>
                <w:highlight w:val="white"/>
              </w:rPr>
            </w:pPr>
            <w:r w:rsidRPr="008B6205">
              <w:rPr>
                <w:color w:val="212529"/>
              </w:rPr>
              <w:t>I am particularly interested in back-end projects that use</w:t>
            </w:r>
            <w:r>
              <w:rPr>
                <w:color w:val="212529"/>
              </w:rPr>
              <w:t xml:space="preserve"> Java or</w:t>
            </w:r>
            <w:r w:rsidRPr="008B6205">
              <w:rPr>
                <w:color w:val="212529"/>
              </w:rPr>
              <w:t xml:space="preserve"> </w:t>
            </w:r>
            <w:r w:rsidR="00DD0AE3">
              <w:rPr>
                <w:color w:val="212529"/>
              </w:rPr>
              <w:t>P</w:t>
            </w:r>
            <w:r w:rsidRPr="008B6205">
              <w:rPr>
                <w:color w:val="212529"/>
              </w:rPr>
              <w:t xml:space="preserve">ython with ML libraries like TensorFlow or sklearn or work with big data. </w:t>
            </w:r>
            <w:r w:rsidR="007E5547" w:rsidRPr="007E5547">
              <w:rPr>
                <w:color w:val="212529"/>
              </w:rPr>
              <w:t xml:space="preserve">I believe the knowledge and experience I gained in back-end development, combined with my passion for problem-solving and desire to learn and succeed </w:t>
            </w:r>
            <w:r w:rsidR="007E5547">
              <w:rPr>
                <w:color w:val="212529"/>
              </w:rPr>
              <w:t xml:space="preserve">might be a great asset to your company. </w:t>
            </w:r>
            <w:r w:rsidR="00A147D2">
              <w:rPr>
                <w:color w:val="212529"/>
                <w:highlight w:val="white"/>
              </w:rPr>
              <w:t>I will do my utmost to stretch myself and grow with the mentor’s help to become a valuable part of the company’s team.</w:t>
            </w:r>
          </w:p>
          <w:p w14:paraId="76994F16" w14:textId="77777777" w:rsidR="00A147D2" w:rsidRDefault="00A147D2" w:rsidP="00FC7675">
            <w:pPr>
              <w:spacing w:before="120" w:after="120"/>
              <w:ind w:firstLine="696"/>
              <w:jc w:val="both"/>
              <w:rPr>
                <w:color w:val="212529"/>
                <w:highlight w:val="white"/>
              </w:rPr>
            </w:pPr>
            <w:r>
              <w:rPr>
                <w:color w:val="212529"/>
                <w:highlight w:val="white"/>
              </w:rPr>
              <w:t>Thank you for your time and consideration!</w:t>
            </w:r>
          </w:p>
          <w:p w14:paraId="727C0855" w14:textId="77777777" w:rsidR="00A147D2" w:rsidRDefault="00A147D2" w:rsidP="00FC7675">
            <w:pPr>
              <w:spacing w:before="120" w:after="120"/>
              <w:ind w:firstLine="696"/>
              <w:rPr>
                <w:color w:val="212529"/>
                <w:highlight w:val="white"/>
              </w:rPr>
            </w:pPr>
            <w:r>
              <w:rPr>
                <w:color w:val="212529"/>
                <w:highlight w:val="white"/>
              </w:rPr>
              <w:t>Sincerely,</w:t>
            </w:r>
          </w:p>
          <w:p w14:paraId="5D387924" w14:textId="484A3EA5" w:rsidR="000C704A" w:rsidRPr="00CA6E32" w:rsidRDefault="00A147D2" w:rsidP="00FC7675">
            <w:pPr>
              <w:spacing w:before="120" w:after="120"/>
              <w:ind w:firstLine="696"/>
              <w:rPr>
                <w:color w:val="212529"/>
                <w:highlight w:val="white"/>
              </w:rPr>
            </w:pPr>
            <w:r>
              <w:rPr>
                <w:color w:val="212529"/>
                <w:highlight w:val="white"/>
              </w:rPr>
              <w:t>Oleksii Fedorenko</w:t>
            </w:r>
          </w:p>
        </w:tc>
      </w:tr>
    </w:tbl>
    <w:p w14:paraId="6DF80441" w14:textId="77777777" w:rsidR="00127C0F" w:rsidRPr="001700F2" w:rsidRDefault="00127C0F"/>
    <w:sectPr w:rsidR="00127C0F" w:rsidRPr="001700F2" w:rsidSect="00F316AD">
      <w:pgSz w:w="12240" w:h="15840" w:code="1"/>
      <w:pgMar w:top="720" w:right="1440" w:bottom="72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AB9367" w14:textId="77777777" w:rsidR="00826F64" w:rsidRDefault="00826F64" w:rsidP="00F316AD">
      <w:r>
        <w:separator/>
      </w:r>
    </w:p>
  </w:endnote>
  <w:endnote w:type="continuationSeparator" w:id="0">
    <w:p w14:paraId="547BCE2F" w14:textId="77777777" w:rsidR="00826F64" w:rsidRDefault="00826F64" w:rsidP="00F316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Body CS)">
    <w:altName w:val="Times New Roman"/>
    <w:panose1 w:val="00000000000000000000"/>
    <w:charset w:val="00"/>
    <w:family w:val="roman"/>
    <w:notTrueType/>
    <w:pitch w:val="default"/>
  </w:font>
  <w:font w:name="Segoe UI">
    <w:panose1 w:val="020B0502040204020203"/>
    <w:charset w:val="CC"/>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FFE03B" w14:textId="77777777" w:rsidR="00826F64" w:rsidRDefault="00826F64" w:rsidP="00F316AD">
      <w:r>
        <w:separator/>
      </w:r>
    </w:p>
  </w:footnote>
  <w:footnote w:type="continuationSeparator" w:id="0">
    <w:p w14:paraId="3B69C275" w14:textId="77777777" w:rsidR="00826F64" w:rsidRDefault="00826F64" w:rsidP="00F316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954FF9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C3A965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102215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3BE87A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DB840B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30C6FF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D3ADC9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350F2B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CF2686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E83B72"/>
    <w:lvl w:ilvl="0">
      <w:start w:val="1"/>
      <w:numFmt w:val="bullet"/>
      <w:pStyle w:val="ListBullet"/>
      <w:lvlText w:val=""/>
      <w:lvlJc w:val="left"/>
      <w:pPr>
        <w:tabs>
          <w:tab w:val="num" w:pos="360"/>
        </w:tabs>
        <w:ind w:left="360" w:hanging="360"/>
      </w:pPr>
      <w:rPr>
        <w:rFonts w:ascii="Symbol" w:hAnsi="Symbol" w:hint="default"/>
        <w:color w:val="BF9268" w:themeColor="accent2"/>
      </w:r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attachedTemplate r:id="rId1"/>
  <w:stylePaneFormatFilter w:val="5804" w:allStyles="0" w:customStyles="0" w:latentStyles="1" w:stylesInUse="0" w:headingStyles="0" w:numberingStyles="0" w:tableStyles="0" w:directFormattingOnRuns="0" w:directFormattingOnParagraphs="0" w:directFormattingOnNumbering="0" w:directFormattingOnTables="1"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U0NTI0NDEzNjc1MDFU0lEKTi0uzszPAykwrwUAdGG+7SwAAAA="/>
  </w:docVars>
  <w:rsids>
    <w:rsidRoot w:val="00DB7F49"/>
    <w:rsid w:val="00010967"/>
    <w:rsid w:val="00023FBA"/>
    <w:rsid w:val="00047EEF"/>
    <w:rsid w:val="00050380"/>
    <w:rsid w:val="00075BBF"/>
    <w:rsid w:val="000C1983"/>
    <w:rsid w:val="000C704A"/>
    <w:rsid w:val="00116FA4"/>
    <w:rsid w:val="00127C0F"/>
    <w:rsid w:val="001463EF"/>
    <w:rsid w:val="00162D22"/>
    <w:rsid w:val="001700F2"/>
    <w:rsid w:val="001871FF"/>
    <w:rsid w:val="001E3F1F"/>
    <w:rsid w:val="001E6D36"/>
    <w:rsid w:val="001F4150"/>
    <w:rsid w:val="00207C55"/>
    <w:rsid w:val="00237BE3"/>
    <w:rsid w:val="00260B82"/>
    <w:rsid w:val="00262D30"/>
    <w:rsid w:val="0027012A"/>
    <w:rsid w:val="0029715D"/>
    <w:rsid w:val="0029759E"/>
    <w:rsid w:val="002B287F"/>
    <w:rsid w:val="002C2DC1"/>
    <w:rsid w:val="002D59DC"/>
    <w:rsid w:val="00312C25"/>
    <w:rsid w:val="0031516A"/>
    <w:rsid w:val="00324534"/>
    <w:rsid w:val="0034098D"/>
    <w:rsid w:val="00362CD5"/>
    <w:rsid w:val="003C3524"/>
    <w:rsid w:val="0040233B"/>
    <w:rsid w:val="0040329D"/>
    <w:rsid w:val="00446BCE"/>
    <w:rsid w:val="004A518F"/>
    <w:rsid w:val="004B14A9"/>
    <w:rsid w:val="004D0355"/>
    <w:rsid w:val="004E6224"/>
    <w:rsid w:val="004E7517"/>
    <w:rsid w:val="00500D2C"/>
    <w:rsid w:val="00531B10"/>
    <w:rsid w:val="00541F2B"/>
    <w:rsid w:val="0058363B"/>
    <w:rsid w:val="00597779"/>
    <w:rsid w:val="005B7C6E"/>
    <w:rsid w:val="005C0658"/>
    <w:rsid w:val="005C5841"/>
    <w:rsid w:val="005D2581"/>
    <w:rsid w:val="005D655F"/>
    <w:rsid w:val="00614AD5"/>
    <w:rsid w:val="00617740"/>
    <w:rsid w:val="006456EB"/>
    <w:rsid w:val="00686523"/>
    <w:rsid w:val="006C60E6"/>
    <w:rsid w:val="006D6671"/>
    <w:rsid w:val="0071563F"/>
    <w:rsid w:val="00724519"/>
    <w:rsid w:val="00724B4E"/>
    <w:rsid w:val="00733AFC"/>
    <w:rsid w:val="00772617"/>
    <w:rsid w:val="00780CFC"/>
    <w:rsid w:val="007C3D36"/>
    <w:rsid w:val="007E5547"/>
    <w:rsid w:val="007F7184"/>
    <w:rsid w:val="0080521C"/>
    <w:rsid w:val="008067F6"/>
    <w:rsid w:val="0080793D"/>
    <w:rsid w:val="00826F64"/>
    <w:rsid w:val="008424E7"/>
    <w:rsid w:val="00886487"/>
    <w:rsid w:val="0089710E"/>
    <w:rsid w:val="008A0866"/>
    <w:rsid w:val="008A2E52"/>
    <w:rsid w:val="008B6205"/>
    <w:rsid w:val="008B7A58"/>
    <w:rsid w:val="008F001E"/>
    <w:rsid w:val="008F3A27"/>
    <w:rsid w:val="00904D7B"/>
    <w:rsid w:val="0092688B"/>
    <w:rsid w:val="00927902"/>
    <w:rsid w:val="0094139A"/>
    <w:rsid w:val="00961735"/>
    <w:rsid w:val="00962A6A"/>
    <w:rsid w:val="009D133B"/>
    <w:rsid w:val="00A147D2"/>
    <w:rsid w:val="00A52BA9"/>
    <w:rsid w:val="00A70EBE"/>
    <w:rsid w:val="00A74E15"/>
    <w:rsid w:val="00B14D04"/>
    <w:rsid w:val="00B25A56"/>
    <w:rsid w:val="00B42B5D"/>
    <w:rsid w:val="00B5183B"/>
    <w:rsid w:val="00B55675"/>
    <w:rsid w:val="00B77A49"/>
    <w:rsid w:val="00C10503"/>
    <w:rsid w:val="00C52EBD"/>
    <w:rsid w:val="00C55D85"/>
    <w:rsid w:val="00C921AD"/>
    <w:rsid w:val="00CA6E32"/>
    <w:rsid w:val="00CB3949"/>
    <w:rsid w:val="00CB7CDE"/>
    <w:rsid w:val="00CC6500"/>
    <w:rsid w:val="00CD09C4"/>
    <w:rsid w:val="00CD50FD"/>
    <w:rsid w:val="00CF6D9D"/>
    <w:rsid w:val="00D20DA9"/>
    <w:rsid w:val="00D26A79"/>
    <w:rsid w:val="00D37A2F"/>
    <w:rsid w:val="00D41E67"/>
    <w:rsid w:val="00D44FAD"/>
    <w:rsid w:val="00D76390"/>
    <w:rsid w:val="00DA0F87"/>
    <w:rsid w:val="00DB7F49"/>
    <w:rsid w:val="00DD0AE3"/>
    <w:rsid w:val="00DD5C35"/>
    <w:rsid w:val="00DE029E"/>
    <w:rsid w:val="00E42A2C"/>
    <w:rsid w:val="00E91A52"/>
    <w:rsid w:val="00EA03EF"/>
    <w:rsid w:val="00EA30AB"/>
    <w:rsid w:val="00EC1A37"/>
    <w:rsid w:val="00EE275A"/>
    <w:rsid w:val="00EE2F16"/>
    <w:rsid w:val="00EF0DC7"/>
    <w:rsid w:val="00F219FB"/>
    <w:rsid w:val="00F316AD"/>
    <w:rsid w:val="00F851AE"/>
    <w:rsid w:val="00F91CB6"/>
    <w:rsid w:val="00FA2286"/>
    <w:rsid w:val="00FC7675"/>
    <w:rsid w:val="00FD47F2"/>
    <w:rsid w:val="00FD5B7A"/>
    <w:rsid w:val="00FE15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AED11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8B7A58"/>
    <w:rPr>
      <w:color w:val="000000" w:themeColor="text1"/>
      <w:sz w:val="22"/>
    </w:rPr>
  </w:style>
  <w:style w:type="paragraph" w:styleId="Heading1">
    <w:name w:val="heading 1"/>
    <w:basedOn w:val="Normal"/>
    <w:next w:val="Normal"/>
    <w:link w:val="Heading1Char"/>
    <w:uiPriority w:val="2"/>
    <w:qFormat/>
    <w:rsid w:val="00CD50FD"/>
    <w:pPr>
      <w:jc w:val="center"/>
      <w:outlineLvl w:val="0"/>
    </w:pPr>
    <w:rPr>
      <w:rFonts w:cs="Times New Roman (Body CS)"/>
      <w:color w:val="FFFFFF"/>
      <w:spacing w:val="40"/>
    </w:rPr>
  </w:style>
  <w:style w:type="paragraph" w:styleId="Heading2">
    <w:name w:val="heading 2"/>
    <w:basedOn w:val="Normal"/>
    <w:next w:val="Normal"/>
    <w:link w:val="Heading2Char"/>
    <w:uiPriority w:val="9"/>
    <w:qFormat/>
    <w:rsid w:val="0040233B"/>
    <w:pPr>
      <w:outlineLvl w:val="1"/>
    </w:pPr>
    <w:rPr>
      <w:rFonts w:cs="Times New Roman (Body CS)"/>
      <w:color w:val="303848" w:themeColor="accent1"/>
      <w:spacing w:val="80"/>
    </w:rPr>
  </w:style>
  <w:style w:type="paragraph" w:styleId="Heading3">
    <w:name w:val="heading 3"/>
    <w:basedOn w:val="Normal"/>
    <w:next w:val="Normal"/>
    <w:link w:val="Heading3Char"/>
    <w:uiPriority w:val="9"/>
    <w:semiHidden/>
    <w:qFormat/>
    <w:rsid w:val="00EE275A"/>
    <w:pPr>
      <w:keepNext/>
      <w:keepLines/>
      <w:spacing w:before="40"/>
      <w:outlineLvl w:val="2"/>
    </w:pPr>
    <w:rPr>
      <w:rFonts w:asciiTheme="majorHAnsi" w:eastAsiaTheme="majorEastAsia" w:hAnsiTheme="majorHAnsi" w:cstheme="majorBidi"/>
      <w:color w:val="181B2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F316AD"/>
    <w:pPr>
      <w:tabs>
        <w:tab w:val="center" w:pos="4680"/>
        <w:tab w:val="right" w:pos="9360"/>
      </w:tabs>
    </w:pPr>
  </w:style>
  <w:style w:type="character" w:customStyle="1" w:styleId="HeaderChar">
    <w:name w:val="Header Char"/>
    <w:basedOn w:val="DefaultParagraphFont"/>
    <w:link w:val="Header"/>
    <w:uiPriority w:val="99"/>
    <w:semiHidden/>
    <w:rsid w:val="00D20DA9"/>
    <w:rPr>
      <w:color w:val="000000" w:themeColor="text1"/>
    </w:rPr>
  </w:style>
  <w:style w:type="paragraph" w:styleId="Footer">
    <w:name w:val="footer"/>
    <w:basedOn w:val="Normal"/>
    <w:link w:val="FooterChar"/>
    <w:uiPriority w:val="99"/>
    <w:semiHidden/>
    <w:rsid w:val="00F316AD"/>
    <w:pPr>
      <w:tabs>
        <w:tab w:val="center" w:pos="4680"/>
        <w:tab w:val="right" w:pos="9360"/>
      </w:tabs>
    </w:pPr>
  </w:style>
  <w:style w:type="character" w:customStyle="1" w:styleId="FooterChar">
    <w:name w:val="Footer Char"/>
    <w:basedOn w:val="DefaultParagraphFont"/>
    <w:link w:val="Footer"/>
    <w:uiPriority w:val="99"/>
    <w:semiHidden/>
    <w:rsid w:val="00D20DA9"/>
    <w:rPr>
      <w:color w:val="000000" w:themeColor="text1"/>
    </w:rPr>
  </w:style>
  <w:style w:type="table" w:styleId="TableGrid">
    <w:name w:val="Table Grid"/>
    <w:basedOn w:val="TableNormal"/>
    <w:uiPriority w:val="39"/>
    <w:rsid w:val="00F316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qFormat/>
    <w:rsid w:val="00F316AD"/>
    <w:pPr>
      <w:tabs>
        <w:tab w:val="left" w:pos="2121"/>
        <w:tab w:val="left" w:pos="4241"/>
      </w:tabs>
      <w:spacing w:before="120" w:after="120"/>
      <w:jc w:val="center"/>
    </w:pPr>
    <w:rPr>
      <w:rFonts w:cs="Times New Roman (Body CS)"/>
      <w:color w:val="303848" w:themeColor="accent1"/>
      <w:spacing w:val="80"/>
      <w:sz w:val="52"/>
    </w:rPr>
  </w:style>
  <w:style w:type="character" w:customStyle="1" w:styleId="TitleChar">
    <w:name w:val="Title Char"/>
    <w:basedOn w:val="DefaultParagraphFont"/>
    <w:link w:val="Title"/>
    <w:rsid w:val="00D20DA9"/>
    <w:rPr>
      <w:rFonts w:cs="Times New Roman (Body CS)"/>
      <w:color w:val="303848" w:themeColor="accent1"/>
      <w:spacing w:val="80"/>
      <w:sz w:val="52"/>
    </w:rPr>
  </w:style>
  <w:style w:type="paragraph" w:styleId="Subtitle">
    <w:name w:val="Subtitle"/>
    <w:basedOn w:val="Normal"/>
    <w:next w:val="Normal"/>
    <w:link w:val="SubtitleChar"/>
    <w:uiPriority w:val="1"/>
    <w:qFormat/>
    <w:rsid w:val="0029715D"/>
    <w:pPr>
      <w:spacing w:before="120" w:after="120"/>
      <w:jc w:val="center"/>
    </w:pPr>
    <w:rPr>
      <w:rFonts w:cs="Times New Roman (Body CS)"/>
      <w:color w:val="303848" w:themeColor="accent1"/>
      <w:spacing w:val="80"/>
    </w:rPr>
  </w:style>
  <w:style w:type="character" w:customStyle="1" w:styleId="SubtitleChar">
    <w:name w:val="Subtitle Char"/>
    <w:basedOn w:val="DefaultParagraphFont"/>
    <w:link w:val="Subtitle"/>
    <w:uiPriority w:val="1"/>
    <w:rsid w:val="0029715D"/>
    <w:rPr>
      <w:rFonts w:cs="Times New Roman (Body CS)"/>
      <w:color w:val="303848" w:themeColor="accent1"/>
      <w:spacing w:val="80"/>
    </w:rPr>
  </w:style>
  <w:style w:type="character" w:customStyle="1" w:styleId="Heading1Char">
    <w:name w:val="Heading 1 Char"/>
    <w:basedOn w:val="DefaultParagraphFont"/>
    <w:link w:val="Heading1"/>
    <w:uiPriority w:val="2"/>
    <w:rsid w:val="00D20DA9"/>
    <w:rPr>
      <w:rFonts w:cs="Times New Roman (Body CS)"/>
      <w:color w:val="FFFFFF"/>
      <w:spacing w:val="40"/>
    </w:rPr>
  </w:style>
  <w:style w:type="paragraph" w:customStyle="1" w:styleId="Text">
    <w:name w:val="Text"/>
    <w:basedOn w:val="Normal"/>
    <w:next w:val="Normal"/>
    <w:link w:val="TextChar"/>
    <w:uiPriority w:val="3"/>
    <w:qFormat/>
    <w:rsid w:val="0040233B"/>
    <w:pPr>
      <w:spacing w:line="288" w:lineRule="auto"/>
    </w:pPr>
    <w:rPr>
      <w:color w:val="404040" w:themeColor="text1" w:themeTint="BF"/>
      <w:sz w:val="20"/>
    </w:rPr>
  </w:style>
  <w:style w:type="character" w:customStyle="1" w:styleId="Heading2Char">
    <w:name w:val="Heading 2 Char"/>
    <w:basedOn w:val="DefaultParagraphFont"/>
    <w:link w:val="Heading2"/>
    <w:uiPriority w:val="9"/>
    <w:rsid w:val="001F4150"/>
    <w:rPr>
      <w:rFonts w:cs="Times New Roman (Body CS)"/>
      <w:color w:val="303848" w:themeColor="accent1"/>
      <w:spacing w:val="80"/>
    </w:rPr>
  </w:style>
  <w:style w:type="paragraph" w:customStyle="1" w:styleId="SmallText">
    <w:name w:val="SmallText"/>
    <w:basedOn w:val="Normal"/>
    <w:next w:val="Normal"/>
    <w:uiPriority w:val="5"/>
    <w:qFormat/>
    <w:rsid w:val="0040233B"/>
    <w:rPr>
      <w:i/>
      <w:color w:val="404040" w:themeColor="text1" w:themeTint="BF"/>
      <w:sz w:val="20"/>
    </w:rPr>
  </w:style>
  <w:style w:type="character" w:styleId="PlaceholderText">
    <w:name w:val="Placeholder Text"/>
    <w:basedOn w:val="DefaultParagraphFont"/>
    <w:uiPriority w:val="99"/>
    <w:semiHidden/>
    <w:rsid w:val="00D20DA9"/>
    <w:rPr>
      <w:color w:val="808080"/>
    </w:rPr>
  </w:style>
  <w:style w:type="character" w:customStyle="1" w:styleId="Accent">
    <w:name w:val="Accent"/>
    <w:basedOn w:val="DefaultParagraphFont"/>
    <w:uiPriority w:val="1"/>
    <w:qFormat/>
    <w:rsid w:val="00D26A79"/>
    <w:rPr>
      <w:color w:val="BF9268" w:themeColor="accent2"/>
    </w:rPr>
  </w:style>
  <w:style w:type="character" w:customStyle="1" w:styleId="Heading3Char">
    <w:name w:val="Heading 3 Char"/>
    <w:basedOn w:val="DefaultParagraphFont"/>
    <w:link w:val="Heading3"/>
    <w:uiPriority w:val="9"/>
    <w:rsid w:val="00EE275A"/>
    <w:rPr>
      <w:rFonts w:asciiTheme="majorHAnsi" w:eastAsiaTheme="majorEastAsia" w:hAnsiTheme="majorHAnsi" w:cstheme="majorBidi"/>
      <w:color w:val="181B23" w:themeColor="accent1" w:themeShade="7F"/>
    </w:rPr>
  </w:style>
  <w:style w:type="paragraph" w:styleId="ListBullet">
    <w:name w:val="List Bullet"/>
    <w:basedOn w:val="Normal"/>
    <w:uiPriority w:val="99"/>
    <w:unhideWhenUsed/>
    <w:rsid w:val="00EE275A"/>
    <w:pPr>
      <w:numPr>
        <w:numId w:val="10"/>
      </w:numPr>
      <w:spacing w:before="120" w:after="120"/>
      <w:contextualSpacing/>
    </w:pPr>
  </w:style>
  <w:style w:type="paragraph" w:customStyle="1" w:styleId="GraphicAnchor">
    <w:name w:val="Graphic Anchor"/>
    <w:basedOn w:val="Normal"/>
    <w:uiPriority w:val="6"/>
    <w:qFormat/>
    <w:rsid w:val="00127C0F"/>
  </w:style>
  <w:style w:type="paragraph" w:styleId="BalloonText">
    <w:name w:val="Balloon Text"/>
    <w:basedOn w:val="Normal"/>
    <w:link w:val="BalloonTextChar"/>
    <w:uiPriority w:val="99"/>
    <w:semiHidden/>
    <w:unhideWhenUsed/>
    <w:rsid w:val="00500D2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0D2C"/>
    <w:rPr>
      <w:rFonts w:ascii="Segoe UI" w:hAnsi="Segoe UI" w:cs="Segoe UI"/>
      <w:color w:val="000000" w:themeColor="text1"/>
      <w:sz w:val="18"/>
      <w:szCs w:val="18"/>
    </w:rPr>
  </w:style>
  <w:style w:type="character" w:styleId="Hyperlink">
    <w:name w:val="Hyperlink"/>
    <w:basedOn w:val="DefaultParagraphFont"/>
    <w:uiPriority w:val="99"/>
    <w:unhideWhenUsed/>
    <w:rsid w:val="005B7C6E"/>
    <w:rPr>
      <w:color w:val="F7B615" w:themeColor="hyperlink"/>
      <w:u w:val="single"/>
    </w:rPr>
  </w:style>
  <w:style w:type="character" w:customStyle="1" w:styleId="TextChar">
    <w:name w:val="Text Char"/>
    <w:basedOn w:val="DefaultParagraphFont"/>
    <w:link w:val="Text"/>
    <w:uiPriority w:val="3"/>
    <w:rsid w:val="005B7C6E"/>
    <w:rPr>
      <w:color w:val="404040" w:themeColor="text1" w:themeTint="B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1331">
      <w:bodyDiv w:val="1"/>
      <w:marLeft w:val="0"/>
      <w:marRight w:val="0"/>
      <w:marTop w:val="0"/>
      <w:marBottom w:val="0"/>
      <w:divBdr>
        <w:top w:val="none" w:sz="0" w:space="0" w:color="auto"/>
        <w:left w:val="none" w:sz="0" w:space="0" w:color="auto"/>
        <w:bottom w:val="none" w:sz="0" w:space="0" w:color="auto"/>
        <w:right w:val="none" w:sz="0" w:space="0" w:color="auto"/>
      </w:divBdr>
    </w:div>
    <w:div w:id="265042740">
      <w:bodyDiv w:val="1"/>
      <w:marLeft w:val="0"/>
      <w:marRight w:val="0"/>
      <w:marTop w:val="0"/>
      <w:marBottom w:val="0"/>
      <w:divBdr>
        <w:top w:val="none" w:sz="0" w:space="0" w:color="auto"/>
        <w:left w:val="none" w:sz="0" w:space="0" w:color="auto"/>
        <w:bottom w:val="none" w:sz="0" w:space="0" w:color="auto"/>
        <w:right w:val="none" w:sz="0" w:space="0" w:color="auto"/>
      </w:divBdr>
    </w:div>
    <w:div w:id="675890679">
      <w:bodyDiv w:val="1"/>
      <w:marLeft w:val="0"/>
      <w:marRight w:val="0"/>
      <w:marTop w:val="0"/>
      <w:marBottom w:val="0"/>
      <w:divBdr>
        <w:top w:val="none" w:sz="0" w:space="0" w:color="auto"/>
        <w:left w:val="none" w:sz="0" w:space="0" w:color="auto"/>
        <w:bottom w:val="none" w:sz="0" w:space="0" w:color="auto"/>
        <w:right w:val="none" w:sz="0" w:space="0" w:color="auto"/>
      </w:divBdr>
    </w:div>
    <w:div w:id="1255505752">
      <w:bodyDiv w:val="1"/>
      <w:marLeft w:val="0"/>
      <w:marRight w:val="0"/>
      <w:marTop w:val="0"/>
      <w:marBottom w:val="0"/>
      <w:divBdr>
        <w:top w:val="none" w:sz="0" w:space="0" w:color="auto"/>
        <w:left w:val="none" w:sz="0" w:space="0" w:color="auto"/>
        <w:bottom w:val="none" w:sz="0" w:space="0" w:color="auto"/>
        <w:right w:val="none" w:sz="0" w:space="0" w:color="auto"/>
      </w:divBdr>
    </w:div>
    <w:div w:id="1512446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linkedin.com/in/fedorenkood/" TargetMode="External"/><Relationship Id="rId5" Type="http://schemas.openxmlformats.org/officeDocument/2006/relationships/styles" Target="styles.xml"/><Relationship Id="rId10" Type="http://schemas.openxmlformats.org/officeDocument/2006/relationships/hyperlink" Target="mailto:fedorenkoalex23@gmail.com" TargetMode="Externa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dor\AppData\Roaming\Microsoft\Templates\Minimalist%20cover%20letter.dotx" TargetMode="External"/></Relationships>
</file>

<file path=word/theme/theme1.xml><?xml version="1.0" encoding="utf-8"?>
<a:theme xmlns:a="http://schemas.openxmlformats.org/drawingml/2006/main" name="ModernResume">
  <a:themeElements>
    <a:clrScheme name="ModernResume">
      <a:dk1>
        <a:srgbClr val="000000"/>
      </a:dk1>
      <a:lt1>
        <a:srgbClr val="FFFFFF"/>
      </a:lt1>
      <a:dk2>
        <a:srgbClr val="775F55"/>
      </a:dk2>
      <a:lt2>
        <a:srgbClr val="EBDDC3"/>
      </a:lt2>
      <a:accent1>
        <a:srgbClr val="303848"/>
      </a:accent1>
      <a:accent2>
        <a:srgbClr val="BF9268"/>
      </a:accent2>
      <a:accent3>
        <a:srgbClr val="A5AB81"/>
      </a:accent3>
      <a:accent4>
        <a:srgbClr val="D8B25C"/>
      </a:accent4>
      <a:accent5>
        <a:srgbClr val="648276"/>
      </a:accent5>
      <a:accent6>
        <a:srgbClr val="968C8C"/>
      </a:accent6>
      <a:hlink>
        <a:srgbClr val="F7B615"/>
      </a:hlink>
      <a:folHlink>
        <a:srgbClr val="704404"/>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ModernResume" id="{532EC741-66D5-594C-AC61-28398E41DE2C}" vid="{AED60C86-C385-F447-B8AD-5FB7ADA0B4E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77210f24a1be23c92c90fd886aa0aa">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60e05723c5c1908df1a1a4ebf11d344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2A875E0-5BAE-4BD9-A36A-EDAD423B39A3}">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5204680A-0D1D-460F-8EA2-C893169967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1BD1C97-63DC-4AE3-B850-F629615CAAC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Minimalist cover letter</Template>
  <TotalTime>0</TotalTime>
  <Pages>1</Pages>
  <Words>495</Words>
  <Characters>2827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2020-08-12T16:43:00Z</dcterms:created>
  <dcterms:modified xsi:type="dcterms:W3CDTF">2021-02-12T21:28:00Z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