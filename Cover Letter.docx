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A5010" w14:textId="77777777" w:rsidR="00C55D85" w:rsidRDefault="00127C0F" w:rsidP="00127C0F">
      <w:pPr>
        <w:pStyle w:val="GraphicAnchor"/>
      </w:pPr>
      <w:r w:rsidRPr="001700F2">
        <w:rPr>
          <w:rFonts w:ascii="Times New Roman"/>
          <w:noProof/>
          <w:lang w:val="en-AU" w:eastAsia="en-AU"/>
        </w:rPr>
        <mc:AlternateContent>
          <mc:Choice Requires="wps">
            <w:drawing>
              <wp:anchor distT="0" distB="0" distL="114300" distR="114300" simplePos="0" relativeHeight="251659264" behindDoc="1" locked="0" layoutInCell="1" allowOverlap="1" wp14:anchorId="5EC8320A" wp14:editId="4134905C">
                <wp:simplePos x="0" y="0"/>
                <wp:positionH relativeFrom="page">
                  <wp:align>center</wp:align>
                </wp:positionH>
                <wp:positionV relativeFrom="paragraph">
                  <wp:posOffset>-452063</wp:posOffset>
                </wp:positionV>
                <wp:extent cx="7772400" cy="1249200"/>
                <wp:effectExtent l="0" t="0" r="0" b="8255"/>
                <wp:wrapNone/>
                <wp:docPr id="6" name="Rectangl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772400" cy="1249200"/>
                        </a:xfrm>
                        <a:prstGeom prst="rect">
                          <a:avLst/>
                        </a:prstGeom>
                        <a:solidFill>
                          <a:schemeClr val="accent1"/>
                        </a:solidFill>
                        <a:ln>
                          <a:noFill/>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F0D3FDA" id="Rectangle 7" o:spid="_x0000_s1026" style="position:absolute;margin-left:0;margin-top:-35.6pt;width:612pt;height:98.35pt;z-index:-251657216;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" fillcolor="#303848 [3204]" stroked="f">
                <w10:wrap anchorx="page"/>
              </v:rect>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70" w:type="dxa"/>
          <w:right w:w="170" w:type="dxa"/>
        </w:tblCellMar>
        <w:tblLook w:val="04A0" w:firstRow="1" w:lastRow="0" w:firstColumn="1" w:lastColumn="0" w:noHBand="0" w:noVBand="1"/>
      </w:tblPr>
      <w:tblGrid>
        <w:gridCol w:w="3037"/>
        <w:gridCol w:w="3070"/>
        <w:gridCol w:w="3193"/>
      </w:tblGrid>
      <w:tr w:rsidR="00127C0F" w:rsidRPr="001700F2" w14:paraId="16FD1FA5" w14:textId="77777777" w:rsidTr="00F851AE">
        <w:trPr>
          <w:trHeight w:val="1128"/>
        </w:trPr>
        <w:tc>
          <w:tcPr>
            <w:tcW w:w="8340" w:type="dxa"/>
            <w:gridSpan w:val="3"/>
            <w:tcBorders>
              <w:top w:val="single" w:sz="24" w:space="0" w:color="BF9268" w:themeColor="accent2"/>
              <w:left w:val="single" w:sz="24" w:space="0" w:color="BF9268" w:themeColor="accent2"/>
              <w:bottom w:val="single" w:sz="24" w:space="0" w:color="BF9268" w:themeColor="accent2"/>
              <w:right w:val="single" w:sz="24" w:space="0" w:color="BF9268" w:themeColor="accent2"/>
            </w:tcBorders>
            <w:shd w:val="clear" w:color="auto" w:fill="FFFFFF" w:themeFill="background1"/>
            <w:vAlign w:val="center"/>
          </w:tcPr>
          <w:p w14:paraId="4F875CBA" w14:textId="3711D757" w:rsidR="00127C0F" w:rsidRPr="001700F2" w:rsidRDefault="00050380" w:rsidP="00F851AE">
            <w:pPr>
              <w:pStyle w:val="Subtitle"/>
            </w:pPr>
            <w:r w:rsidRPr="00050380">
              <w:rPr>
                <w:sz w:val="52"/>
              </w:rPr>
              <w:t>Oleksii Fedorenko</w:t>
            </w:r>
          </w:p>
        </w:tc>
      </w:tr>
      <w:tr w:rsidR="00127C0F" w:rsidRPr="001700F2" w14:paraId="168D179B" w14:textId="77777777" w:rsidTr="005B7C6E">
        <w:trPr>
          <w:trHeight w:val="759"/>
        </w:trPr>
        <w:tc>
          <w:tcPr>
            <w:tcW w:w="3037" w:type="dxa"/>
            <w:tcBorders>
              <w:bottom w:val="single" w:sz="18" w:space="0" w:color="BF9268" w:themeColor="accent2"/>
            </w:tcBorders>
            <w:vAlign w:val="center"/>
          </w:tcPr>
          <w:p w14:paraId="7C450413" w14:textId="35919648" w:rsidR="00127C0F" w:rsidRPr="001700F2" w:rsidRDefault="008A2E52" w:rsidP="00127C0F">
            <w:pPr>
              <w:jc w:val="center"/>
            </w:pPr>
            <w:r>
              <w:rPr>
                <w:szCs w:val="22"/>
              </w:rPr>
              <w:t>4230 Medina River Loop, Spring, TX</w:t>
            </w:r>
          </w:p>
        </w:tc>
        <w:tc>
          <w:tcPr>
            <w:tcW w:w="3070" w:type="dxa"/>
            <w:tcBorders>
              <w:bottom w:val="single" w:sz="18" w:space="0" w:color="BF9268" w:themeColor="accent2"/>
            </w:tcBorders>
            <w:vAlign w:val="center"/>
          </w:tcPr>
          <w:p w14:paraId="7EBA4D7A" w14:textId="4C307CEC" w:rsidR="00127C0F" w:rsidRPr="001700F2" w:rsidRDefault="008A2E52" w:rsidP="00127C0F">
            <w:pPr>
              <w:jc w:val="center"/>
            </w:pPr>
            <w:r w:rsidRPr="00222C2F">
              <w:rPr>
                <w:szCs w:val="22"/>
              </w:rPr>
              <w:t>+1 (832) 599-0709</w:t>
            </w:r>
          </w:p>
        </w:tc>
        <w:tc>
          <w:tcPr>
            <w:tcW w:w="2233" w:type="dxa"/>
            <w:tcBorders>
              <w:bottom w:val="single" w:sz="18" w:space="0" w:color="BF9268" w:themeColor="accent2"/>
            </w:tcBorders>
            <w:vAlign w:val="center"/>
          </w:tcPr>
          <w:p w14:paraId="4EBBB221" w14:textId="77777777" w:rsidR="005B7C6E" w:rsidRPr="004D135F" w:rsidRDefault="00690123" w:rsidP="005B7C6E">
            <w:pPr>
              <w:pStyle w:val="Text"/>
              <w:jc w:val="center"/>
              <w:rPr>
                <w:sz w:val="22"/>
                <w:szCs w:val="28"/>
              </w:rPr>
            </w:pPr>
            <w:hyperlink r:id="rId10" w:history="1">
              <w:r w:rsidR="005B7C6E" w:rsidRPr="00692186">
                <w:rPr>
                  <w:rStyle w:val="Hyperlink"/>
                  <w:sz w:val="22"/>
                  <w:szCs w:val="28"/>
                </w:rPr>
                <w:t>fedorenkoalex23@gmail.com</w:t>
              </w:r>
            </w:hyperlink>
          </w:p>
          <w:p w14:paraId="4C3B35D5" w14:textId="11AD8C89" w:rsidR="00127C0F" w:rsidRPr="001700F2" w:rsidRDefault="00690123" w:rsidP="005B7C6E">
            <w:pPr>
              <w:jc w:val="center"/>
            </w:pPr>
            <w:hyperlink r:id="rId11" w:history="1">
              <w:r w:rsidR="005B7C6E" w:rsidRPr="004D135F">
                <w:rPr>
                  <w:rStyle w:val="Hyperlink"/>
                  <w:szCs w:val="28"/>
                </w:rPr>
                <w:t>linkedin.com/in/fedorenkood/</w:t>
              </w:r>
            </w:hyperlink>
          </w:p>
        </w:tc>
      </w:tr>
      <w:tr w:rsidR="000C704A" w:rsidRPr="001700F2" w14:paraId="5A8C47B2" w14:textId="77777777" w:rsidTr="005B7C6E">
        <w:trPr>
          <w:trHeight w:val="23"/>
        </w:trPr>
        <w:tc>
          <w:tcPr>
            <w:tcW w:w="8340" w:type="dxa"/>
            <w:gridSpan w:val="3"/>
            <w:tcBorders>
              <w:top w:val="single" w:sz="18" w:space="0" w:color="BF9268" w:themeColor="accent2"/>
              <w:bottom w:val="single" w:sz="18" w:space="0" w:color="BF9268" w:themeColor="accent2"/>
            </w:tcBorders>
            <w:shd w:val="clear" w:color="auto" w:fill="FFFFFF" w:themeFill="background1"/>
            <w:vAlign w:val="center"/>
          </w:tcPr>
          <w:p w14:paraId="56145DC4" w14:textId="77777777" w:rsidR="00A147D2" w:rsidRDefault="00A147D2" w:rsidP="00EC1A37">
            <w:pPr>
              <w:spacing w:before="120" w:after="120"/>
              <w:ind w:firstLine="696"/>
              <w:rPr>
                <w:color w:val="212529"/>
                <w:highlight w:val="white"/>
              </w:rPr>
            </w:pPr>
            <w:r>
              <w:rPr>
                <w:color w:val="212529"/>
                <w:highlight w:val="white"/>
              </w:rPr>
              <w:t>Dear Hiring Manager,</w:t>
            </w:r>
          </w:p>
          <w:p w14:paraId="665E1AD7" w14:textId="2B30B013" w:rsidR="00A147D2" w:rsidRDefault="00A147D2" w:rsidP="00FC7675">
            <w:pPr>
              <w:spacing w:before="120" w:after="120"/>
              <w:ind w:firstLine="720"/>
              <w:rPr>
                <w:color w:val="212529"/>
                <w:highlight w:val="white"/>
              </w:rPr>
            </w:pPr>
            <w:r>
              <w:rPr>
                <w:color w:val="212529"/>
                <w:highlight w:val="white"/>
              </w:rPr>
              <w:t xml:space="preserve">I’m writing to apply for the </w:t>
            </w:r>
            <w:r w:rsidR="000A3B29">
              <w:rPr>
                <w:color w:val="212529"/>
              </w:rPr>
              <w:t>Software Developer</w:t>
            </w:r>
            <w:r w:rsidR="00324534" w:rsidRPr="00324534">
              <w:rPr>
                <w:color w:val="212529"/>
              </w:rPr>
              <w:t xml:space="preserve"> </w:t>
            </w:r>
            <w:r>
              <w:rPr>
                <w:color w:val="212529"/>
                <w:highlight w:val="white"/>
              </w:rPr>
              <w:t>position</w:t>
            </w:r>
            <w:r w:rsidR="00A86A3D">
              <w:rPr>
                <w:color w:val="212529"/>
                <w:highlight w:val="white"/>
              </w:rPr>
              <w:t xml:space="preserve"> in </w:t>
            </w:r>
            <w:r w:rsidR="00454E34" w:rsidRPr="00454E34">
              <w:rPr>
                <w:color w:val="212529"/>
              </w:rPr>
              <w:t>Epic Systems</w:t>
            </w:r>
            <w:r>
              <w:rPr>
                <w:color w:val="212529"/>
                <w:highlight w:val="white"/>
              </w:rPr>
              <w:t>. In this Cover Letter, I will depict my goals as a developer, my background in Java development, and</w:t>
            </w:r>
            <w:r w:rsidR="00FF34A9">
              <w:rPr>
                <w:color w:val="212529"/>
                <w:highlight w:val="white"/>
              </w:rPr>
              <w:t xml:space="preserve"> previous</w:t>
            </w:r>
            <w:r>
              <w:rPr>
                <w:color w:val="212529"/>
                <w:highlight w:val="white"/>
              </w:rPr>
              <w:t xml:space="preserve"> work experience. </w:t>
            </w:r>
          </w:p>
          <w:p w14:paraId="02FADAB1" w14:textId="77777777" w:rsidR="00E475AE" w:rsidRPr="00E475AE" w:rsidRDefault="00E475AE" w:rsidP="00E475AE">
            <w:pPr>
              <w:spacing w:before="120" w:after="120"/>
              <w:ind w:firstLine="720"/>
              <w:rPr>
                <w:color w:val="212529"/>
                <w:highlight w:val="white"/>
              </w:rPr>
            </w:pPr>
            <w:r w:rsidRPr="00E475AE">
              <w:rPr>
                <w:color w:val="212529"/>
                <w:highlight w:val="white"/>
              </w:rPr>
              <w:t xml:space="preserve">Since around the age of 14, I have been keenly interested in technology. Combined with my tendency to love puzzles and conundrums, the choice of Computer Science as my major became quite obvious. But I had no idea what particular sphere I would like to choose. While </w:t>
            </w:r>
            <w:proofErr w:type="gramStart"/>
            <w:r w:rsidRPr="00E475AE">
              <w:rPr>
                <w:color w:val="212529"/>
                <w:highlight w:val="white"/>
              </w:rPr>
              <w:t>honing in</w:t>
            </w:r>
            <w:proofErr w:type="gramEnd"/>
            <w:r w:rsidRPr="00E475AE">
              <w:rPr>
                <w:color w:val="212529"/>
                <w:highlight w:val="white"/>
              </w:rPr>
              <w:t xml:space="preserve"> on CS skills, I also pursued my other interests in economics, investment, psychology, environmental studies, medicine, urban development.</w:t>
            </w:r>
          </w:p>
          <w:p w14:paraId="6CA46BA0" w14:textId="77777777" w:rsidR="00E475AE" w:rsidRPr="00E475AE" w:rsidRDefault="00E475AE" w:rsidP="00E475AE">
            <w:pPr>
              <w:spacing w:before="120" w:after="120"/>
              <w:ind w:firstLine="720"/>
              <w:rPr>
                <w:color w:val="212529"/>
                <w:highlight w:val="white"/>
              </w:rPr>
            </w:pPr>
            <w:r w:rsidRPr="00E475AE">
              <w:rPr>
                <w:color w:val="212529"/>
                <w:highlight w:val="white"/>
              </w:rPr>
              <w:t>During my internship in Lutron over the last summer, I worked on an initiative aimed to redesign and speed up the process of creating and adjusting complex lighting scenes in the corporate software that runs on the C# .NET WPF UI framework. The new process allows to group light sources into layers and scenes to quickly manipulate their light settings and switch between scenes. I implemented an API Client that allows communication with AWS services that run remote ML algorithms. However, the most fascinating part of that experience was learning how different parts of the system interconnected with each other. Especially, how can one design and maintain a system with millions of lines of code? </w:t>
            </w:r>
          </w:p>
          <w:p w14:paraId="7AC1C339" w14:textId="5ECBE42C" w:rsidR="00E475AE" w:rsidRPr="00E475AE" w:rsidRDefault="00E475AE" w:rsidP="00E475AE">
            <w:pPr>
              <w:spacing w:before="120" w:after="120"/>
              <w:ind w:firstLine="720"/>
              <w:rPr>
                <w:color w:val="212529"/>
                <w:highlight w:val="white"/>
              </w:rPr>
            </w:pPr>
            <w:r w:rsidRPr="00E475AE">
              <w:rPr>
                <w:color w:val="212529"/>
                <w:highlight w:val="white"/>
              </w:rPr>
              <w:t>Upon that realization, I understood that the missing link between all the activities I enjoy is that I just love developing a big picture understanding of the systems, macroscopic trends and find ways to improve the characteristics and processes within that system. In computer science, it manifests in my desire to understand and improve the structure of the application. Therefore, I strive to become a good software engineer, gain experience, and eventually become a software architect. </w:t>
            </w:r>
          </w:p>
          <w:p w14:paraId="76994F16" w14:textId="77777777" w:rsidR="00A147D2" w:rsidRDefault="00A147D2" w:rsidP="00FC7675">
            <w:pPr>
              <w:spacing w:before="120" w:after="120"/>
              <w:ind w:firstLine="696"/>
              <w:jc w:val="both"/>
              <w:rPr>
                <w:color w:val="212529"/>
                <w:highlight w:val="white"/>
              </w:rPr>
            </w:pPr>
            <w:r>
              <w:rPr>
                <w:color w:val="212529"/>
                <w:highlight w:val="white"/>
              </w:rPr>
              <w:t>Thank you for your time and consideration!</w:t>
            </w:r>
          </w:p>
          <w:p w14:paraId="727C0855" w14:textId="77777777" w:rsidR="00A147D2" w:rsidRDefault="00A147D2" w:rsidP="00FC7675">
            <w:pPr>
              <w:spacing w:before="120" w:after="120"/>
              <w:ind w:firstLine="696"/>
              <w:rPr>
                <w:color w:val="212529"/>
                <w:highlight w:val="white"/>
              </w:rPr>
            </w:pPr>
            <w:r>
              <w:rPr>
                <w:color w:val="212529"/>
                <w:highlight w:val="white"/>
              </w:rPr>
              <w:t>Sincerely,</w:t>
            </w:r>
          </w:p>
          <w:p w14:paraId="5D387924" w14:textId="484A3EA5" w:rsidR="000C704A" w:rsidRPr="00CA6E32" w:rsidRDefault="00A147D2" w:rsidP="00FC7675">
            <w:pPr>
              <w:spacing w:before="120" w:after="120"/>
              <w:ind w:firstLine="696"/>
              <w:rPr>
                <w:color w:val="212529"/>
                <w:highlight w:val="white"/>
              </w:rPr>
            </w:pPr>
            <w:r>
              <w:rPr>
                <w:color w:val="212529"/>
                <w:highlight w:val="white"/>
              </w:rPr>
              <w:t>Oleksii Fedorenko</w:t>
            </w:r>
          </w:p>
        </w:tc>
      </w:tr>
    </w:tbl>
    <w:p w14:paraId="6DF80441" w14:textId="77777777" w:rsidR="00127C0F" w:rsidRPr="001700F2" w:rsidRDefault="00127C0F"/>
    <w:sectPr w:rsidR="00127C0F" w:rsidRPr="001700F2" w:rsidSect="00F316AD">
      <w:pgSz w:w="12240" w:h="15840" w:code="1"/>
      <w:pgMar w:top="720" w:right="1440" w:bottom="72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F9F62F" w14:textId="77777777" w:rsidR="00690123" w:rsidRDefault="00690123" w:rsidP="00F316AD">
      <w:r>
        <w:separator/>
      </w:r>
    </w:p>
  </w:endnote>
  <w:endnote w:type="continuationSeparator" w:id="0">
    <w:p w14:paraId="0C74B67A" w14:textId="77777777" w:rsidR="00690123" w:rsidRDefault="00690123" w:rsidP="00F316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Body CS)">
    <w:altName w:val="Times New Roman"/>
    <w:panose1 w:val="00000000000000000000"/>
    <w:charset w:val="00"/>
    <w:family w:val="roman"/>
    <w:notTrueType/>
    <w:pitch w:val="default"/>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9E9AF" w14:textId="77777777" w:rsidR="00690123" w:rsidRDefault="00690123" w:rsidP="00F316AD">
      <w:r>
        <w:separator/>
      </w:r>
    </w:p>
  </w:footnote>
  <w:footnote w:type="continuationSeparator" w:id="0">
    <w:p w14:paraId="4F2BD1A3" w14:textId="77777777" w:rsidR="00690123" w:rsidRDefault="00690123" w:rsidP="00F316A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54FF9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C3A965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10221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BE87A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DB840B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30C6FF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D3ADC9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350F2B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CF2686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E83B72"/>
    <w:lvl w:ilvl="0">
      <w:start w:val="1"/>
      <w:numFmt w:val="bullet"/>
      <w:pStyle w:val="ListBullet"/>
      <w:lvlText w:val=""/>
      <w:lvlJc w:val="left"/>
      <w:pPr>
        <w:tabs>
          <w:tab w:val="num" w:pos="360"/>
        </w:tabs>
        <w:ind w:left="360" w:hanging="360"/>
      </w:pPr>
      <w:rPr>
        <w:rFonts w:ascii="Symbol" w:hAnsi="Symbol" w:hint="default"/>
        <w:color w:val="BF9268" w:themeColor="accent2"/>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0NTI0NDEzNjc1MDFU0lEKTi0uzszPAymwrAUA+kw9cywAAAA="/>
  </w:docVars>
  <w:rsids>
    <w:rsidRoot w:val="00DB7F49"/>
    <w:rsid w:val="00010967"/>
    <w:rsid w:val="00047EEF"/>
    <w:rsid w:val="00050380"/>
    <w:rsid w:val="00084A4C"/>
    <w:rsid w:val="000A3B29"/>
    <w:rsid w:val="000C1983"/>
    <w:rsid w:val="000C704A"/>
    <w:rsid w:val="00116FA4"/>
    <w:rsid w:val="00127C0F"/>
    <w:rsid w:val="001463EF"/>
    <w:rsid w:val="00151E3E"/>
    <w:rsid w:val="001700F2"/>
    <w:rsid w:val="001871FF"/>
    <w:rsid w:val="00192998"/>
    <w:rsid w:val="001E3F1F"/>
    <w:rsid w:val="001E6D36"/>
    <w:rsid w:val="001F4150"/>
    <w:rsid w:val="00237086"/>
    <w:rsid w:val="00260B82"/>
    <w:rsid w:val="00262D30"/>
    <w:rsid w:val="0027012A"/>
    <w:rsid w:val="0029715D"/>
    <w:rsid w:val="0029759E"/>
    <w:rsid w:val="002B287F"/>
    <w:rsid w:val="002C2DC1"/>
    <w:rsid w:val="00312C25"/>
    <w:rsid w:val="0031516A"/>
    <w:rsid w:val="00324534"/>
    <w:rsid w:val="0034098D"/>
    <w:rsid w:val="00362CD5"/>
    <w:rsid w:val="003C3524"/>
    <w:rsid w:val="0040233B"/>
    <w:rsid w:val="0040329D"/>
    <w:rsid w:val="00446BCE"/>
    <w:rsid w:val="00454E34"/>
    <w:rsid w:val="004A518F"/>
    <w:rsid w:val="004B14A9"/>
    <w:rsid w:val="004C620C"/>
    <w:rsid w:val="004D0355"/>
    <w:rsid w:val="004E6224"/>
    <w:rsid w:val="00500D2C"/>
    <w:rsid w:val="00531B10"/>
    <w:rsid w:val="005819E7"/>
    <w:rsid w:val="0058363B"/>
    <w:rsid w:val="00597779"/>
    <w:rsid w:val="005B7C6E"/>
    <w:rsid w:val="005C5841"/>
    <w:rsid w:val="005D2581"/>
    <w:rsid w:val="005D655F"/>
    <w:rsid w:val="00614AD5"/>
    <w:rsid w:val="00617740"/>
    <w:rsid w:val="00690123"/>
    <w:rsid w:val="006C60E6"/>
    <w:rsid w:val="006D6671"/>
    <w:rsid w:val="007064EB"/>
    <w:rsid w:val="00724519"/>
    <w:rsid w:val="00724B4E"/>
    <w:rsid w:val="00733AFC"/>
    <w:rsid w:val="007C3D36"/>
    <w:rsid w:val="0080521C"/>
    <w:rsid w:val="0080793D"/>
    <w:rsid w:val="00832F48"/>
    <w:rsid w:val="008424E7"/>
    <w:rsid w:val="00886487"/>
    <w:rsid w:val="0089710E"/>
    <w:rsid w:val="008A0866"/>
    <w:rsid w:val="008A2E52"/>
    <w:rsid w:val="008B4A61"/>
    <w:rsid w:val="008B7A58"/>
    <w:rsid w:val="008F001E"/>
    <w:rsid w:val="008F3A27"/>
    <w:rsid w:val="00904D7B"/>
    <w:rsid w:val="0092688B"/>
    <w:rsid w:val="00927902"/>
    <w:rsid w:val="0094139A"/>
    <w:rsid w:val="00961735"/>
    <w:rsid w:val="00962A6A"/>
    <w:rsid w:val="009D133B"/>
    <w:rsid w:val="00A147D2"/>
    <w:rsid w:val="00A70EBE"/>
    <w:rsid w:val="00A74E15"/>
    <w:rsid w:val="00A86A3D"/>
    <w:rsid w:val="00B14D04"/>
    <w:rsid w:val="00B25A56"/>
    <w:rsid w:val="00B42B5D"/>
    <w:rsid w:val="00B5183B"/>
    <w:rsid w:val="00B55675"/>
    <w:rsid w:val="00B77A49"/>
    <w:rsid w:val="00C36D67"/>
    <w:rsid w:val="00C55D85"/>
    <w:rsid w:val="00C921AD"/>
    <w:rsid w:val="00CA6E32"/>
    <w:rsid w:val="00CB3949"/>
    <w:rsid w:val="00CB7CDE"/>
    <w:rsid w:val="00CC6500"/>
    <w:rsid w:val="00CD09C4"/>
    <w:rsid w:val="00CD50FD"/>
    <w:rsid w:val="00CF6D9D"/>
    <w:rsid w:val="00D20DA9"/>
    <w:rsid w:val="00D26A79"/>
    <w:rsid w:val="00D37A2F"/>
    <w:rsid w:val="00D41E67"/>
    <w:rsid w:val="00D44FAD"/>
    <w:rsid w:val="00D76390"/>
    <w:rsid w:val="00D937AC"/>
    <w:rsid w:val="00D94DBB"/>
    <w:rsid w:val="00DA0F87"/>
    <w:rsid w:val="00DB7F49"/>
    <w:rsid w:val="00DC7D36"/>
    <w:rsid w:val="00DD5C35"/>
    <w:rsid w:val="00DE029E"/>
    <w:rsid w:val="00E357A5"/>
    <w:rsid w:val="00E42A2C"/>
    <w:rsid w:val="00E475AE"/>
    <w:rsid w:val="00E91A52"/>
    <w:rsid w:val="00EA03EF"/>
    <w:rsid w:val="00EA30AB"/>
    <w:rsid w:val="00EC1A37"/>
    <w:rsid w:val="00EE275A"/>
    <w:rsid w:val="00EE2F16"/>
    <w:rsid w:val="00EF0DC7"/>
    <w:rsid w:val="00EF51CA"/>
    <w:rsid w:val="00F219FB"/>
    <w:rsid w:val="00F316AD"/>
    <w:rsid w:val="00F851AE"/>
    <w:rsid w:val="00F91CB6"/>
    <w:rsid w:val="00FA2286"/>
    <w:rsid w:val="00FB07C6"/>
    <w:rsid w:val="00FC7675"/>
    <w:rsid w:val="00FD47F2"/>
    <w:rsid w:val="00FD5B7A"/>
    <w:rsid w:val="00FE1569"/>
    <w:rsid w:val="00FF34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AED11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6"/>
    <w:qFormat/>
    <w:rsid w:val="008B7A58"/>
    <w:rPr>
      <w:color w:val="000000" w:themeColor="text1"/>
      <w:sz w:val="22"/>
    </w:rPr>
  </w:style>
  <w:style w:type="paragraph" w:styleId="Heading1">
    <w:name w:val="heading 1"/>
    <w:basedOn w:val="Normal"/>
    <w:next w:val="Normal"/>
    <w:link w:val="Heading1Char"/>
    <w:uiPriority w:val="2"/>
    <w:qFormat/>
    <w:rsid w:val="00CD50FD"/>
    <w:pPr>
      <w:jc w:val="center"/>
      <w:outlineLvl w:val="0"/>
    </w:pPr>
    <w:rPr>
      <w:rFonts w:cs="Times New Roman (Body CS)"/>
      <w:color w:val="FFFFFF"/>
      <w:spacing w:val="40"/>
    </w:rPr>
  </w:style>
  <w:style w:type="paragraph" w:styleId="Heading2">
    <w:name w:val="heading 2"/>
    <w:basedOn w:val="Normal"/>
    <w:next w:val="Normal"/>
    <w:link w:val="Heading2Char"/>
    <w:uiPriority w:val="9"/>
    <w:qFormat/>
    <w:rsid w:val="0040233B"/>
    <w:pPr>
      <w:outlineLvl w:val="1"/>
    </w:pPr>
    <w:rPr>
      <w:rFonts w:cs="Times New Roman (Body CS)"/>
      <w:color w:val="303848" w:themeColor="accent1"/>
      <w:spacing w:val="80"/>
    </w:rPr>
  </w:style>
  <w:style w:type="paragraph" w:styleId="Heading3">
    <w:name w:val="heading 3"/>
    <w:basedOn w:val="Normal"/>
    <w:next w:val="Normal"/>
    <w:link w:val="Heading3Char"/>
    <w:uiPriority w:val="9"/>
    <w:semiHidden/>
    <w:qFormat/>
    <w:rsid w:val="00EE275A"/>
    <w:pPr>
      <w:keepNext/>
      <w:keepLines/>
      <w:spacing w:before="40"/>
      <w:outlineLvl w:val="2"/>
    </w:pPr>
    <w:rPr>
      <w:rFonts w:asciiTheme="majorHAnsi" w:eastAsiaTheme="majorEastAsia" w:hAnsiTheme="majorHAnsi" w:cstheme="majorBidi"/>
      <w:color w:val="181B2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D20DA9"/>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D20DA9"/>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F316AD"/>
    <w:pPr>
      <w:tabs>
        <w:tab w:val="left" w:pos="2121"/>
        <w:tab w:val="left" w:pos="4241"/>
      </w:tabs>
      <w:spacing w:before="120" w:after="120"/>
      <w:jc w:val="center"/>
    </w:pPr>
    <w:rPr>
      <w:rFonts w:cs="Times New Roman (Body CS)"/>
      <w:color w:val="303848" w:themeColor="accent1"/>
      <w:spacing w:val="80"/>
      <w:sz w:val="52"/>
    </w:rPr>
  </w:style>
  <w:style w:type="character" w:customStyle="1" w:styleId="TitleChar">
    <w:name w:val="Title Char"/>
    <w:basedOn w:val="DefaultParagraphFont"/>
    <w:link w:val="Title"/>
    <w:rsid w:val="00D20DA9"/>
    <w:rPr>
      <w:rFonts w:cs="Times New Roman (Body CS)"/>
      <w:color w:val="303848" w:themeColor="accent1"/>
      <w:spacing w:val="80"/>
      <w:sz w:val="52"/>
    </w:rPr>
  </w:style>
  <w:style w:type="paragraph" w:styleId="Subtitle">
    <w:name w:val="Subtitle"/>
    <w:basedOn w:val="Normal"/>
    <w:next w:val="Normal"/>
    <w:link w:val="SubtitleChar"/>
    <w:uiPriority w:val="1"/>
    <w:qFormat/>
    <w:rsid w:val="0029715D"/>
    <w:pPr>
      <w:spacing w:before="120" w:after="120"/>
      <w:jc w:val="center"/>
    </w:pPr>
    <w:rPr>
      <w:rFonts w:cs="Times New Roman (Body CS)"/>
      <w:color w:val="303848" w:themeColor="accent1"/>
      <w:spacing w:val="80"/>
    </w:rPr>
  </w:style>
  <w:style w:type="character" w:customStyle="1" w:styleId="SubtitleChar">
    <w:name w:val="Subtitle Char"/>
    <w:basedOn w:val="DefaultParagraphFont"/>
    <w:link w:val="Subtitle"/>
    <w:uiPriority w:val="1"/>
    <w:rsid w:val="0029715D"/>
    <w:rPr>
      <w:rFonts w:cs="Times New Roman (Body CS)"/>
      <w:color w:val="303848" w:themeColor="accent1"/>
      <w:spacing w:val="80"/>
    </w:rPr>
  </w:style>
  <w:style w:type="character" w:customStyle="1" w:styleId="Heading1Char">
    <w:name w:val="Heading 1 Char"/>
    <w:basedOn w:val="DefaultParagraphFont"/>
    <w:link w:val="Heading1"/>
    <w:uiPriority w:val="2"/>
    <w:rsid w:val="00D20DA9"/>
    <w:rPr>
      <w:rFonts w:cs="Times New Roman (Body CS)"/>
      <w:color w:val="FFFFFF"/>
      <w:spacing w:val="40"/>
    </w:rPr>
  </w:style>
  <w:style w:type="paragraph" w:customStyle="1" w:styleId="Text">
    <w:name w:val="Text"/>
    <w:basedOn w:val="Normal"/>
    <w:next w:val="Normal"/>
    <w:link w:val="TextChar"/>
    <w:uiPriority w:val="3"/>
    <w:qFormat/>
    <w:rsid w:val="0040233B"/>
    <w:pPr>
      <w:spacing w:line="288" w:lineRule="auto"/>
    </w:pPr>
    <w:rPr>
      <w:color w:val="404040" w:themeColor="text1" w:themeTint="BF"/>
      <w:sz w:val="20"/>
    </w:rPr>
  </w:style>
  <w:style w:type="character" w:customStyle="1" w:styleId="Heading2Char">
    <w:name w:val="Heading 2 Char"/>
    <w:basedOn w:val="DefaultParagraphFont"/>
    <w:link w:val="Heading2"/>
    <w:uiPriority w:val="9"/>
    <w:rsid w:val="001F4150"/>
    <w:rPr>
      <w:rFonts w:cs="Times New Roman (Body CS)"/>
      <w:color w:val="303848" w:themeColor="accent1"/>
      <w:spacing w:val="80"/>
    </w:rPr>
  </w:style>
  <w:style w:type="paragraph" w:customStyle="1" w:styleId="SmallText">
    <w:name w:val="SmallText"/>
    <w:basedOn w:val="Normal"/>
    <w:next w:val="Normal"/>
    <w:uiPriority w:val="5"/>
    <w:qFormat/>
    <w:rsid w:val="0040233B"/>
    <w:rPr>
      <w:i/>
      <w:color w:val="404040" w:themeColor="text1" w:themeTint="BF"/>
      <w:sz w:val="20"/>
    </w:rPr>
  </w:style>
  <w:style w:type="character" w:styleId="PlaceholderText">
    <w:name w:val="Placeholder Text"/>
    <w:basedOn w:val="DefaultParagraphFont"/>
    <w:uiPriority w:val="99"/>
    <w:semiHidden/>
    <w:rsid w:val="00D20DA9"/>
    <w:rPr>
      <w:color w:val="808080"/>
    </w:rPr>
  </w:style>
  <w:style w:type="character" w:customStyle="1" w:styleId="Accent">
    <w:name w:val="Accent"/>
    <w:basedOn w:val="DefaultParagraphFont"/>
    <w:uiPriority w:val="1"/>
    <w:qFormat/>
    <w:rsid w:val="00D26A79"/>
    <w:rPr>
      <w:color w:val="BF9268" w:themeColor="accent2"/>
    </w:rPr>
  </w:style>
  <w:style w:type="character" w:customStyle="1" w:styleId="Heading3Char">
    <w:name w:val="Heading 3 Char"/>
    <w:basedOn w:val="DefaultParagraphFont"/>
    <w:link w:val="Heading3"/>
    <w:uiPriority w:val="9"/>
    <w:rsid w:val="00EE275A"/>
    <w:rPr>
      <w:rFonts w:asciiTheme="majorHAnsi" w:eastAsiaTheme="majorEastAsia" w:hAnsiTheme="majorHAnsi" w:cstheme="majorBidi"/>
      <w:color w:val="181B23" w:themeColor="accent1" w:themeShade="7F"/>
    </w:rPr>
  </w:style>
  <w:style w:type="paragraph" w:styleId="ListBullet">
    <w:name w:val="List Bullet"/>
    <w:basedOn w:val="Normal"/>
    <w:uiPriority w:val="99"/>
    <w:unhideWhenUsed/>
    <w:rsid w:val="00EE275A"/>
    <w:pPr>
      <w:numPr>
        <w:numId w:val="10"/>
      </w:numPr>
      <w:spacing w:before="120" w:after="120"/>
      <w:contextualSpacing/>
    </w:pPr>
  </w:style>
  <w:style w:type="paragraph" w:customStyle="1" w:styleId="GraphicAnchor">
    <w:name w:val="Graphic Anchor"/>
    <w:basedOn w:val="Normal"/>
    <w:uiPriority w:val="6"/>
    <w:qFormat/>
    <w:rsid w:val="00127C0F"/>
  </w:style>
  <w:style w:type="paragraph" w:styleId="BalloonText">
    <w:name w:val="Balloon Text"/>
    <w:basedOn w:val="Normal"/>
    <w:link w:val="BalloonTextChar"/>
    <w:uiPriority w:val="99"/>
    <w:semiHidden/>
    <w:unhideWhenUsed/>
    <w:rsid w:val="00500D2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0D2C"/>
    <w:rPr>
      <w:rFonts w:ascii="Segoe UI" w:hAnsi="Segoe UI" w:cs="Segoe UI"/>
      <w:color w:val="000000" w:themeColor="text1"/>
      <w:sz w:val="18"/>
      <w:szCs w:val="18"/>
    </w:rPr>
  </w:style>
  <w:style w:type="character" w:styleId="Hyperlink">
    <w:name w:val="Hyperlink"/>
    <w:basedOn w:val="DefaultParagraphFont"/>
    <w:uiPriority w:val="99"/>
    <w:unhideWhenUsed/>
    <w:rsid w:val="005B7C6E"/>
    <w:rPr>
      <w:color w:val="F7B615" w:themeColor="hyperlink"/>
      <w:u w:val="single"/>
    </w:rPr>
  </w:style>
  <w:style w:type="character" w:customStyle="1" w:styleId="TextChar">
    <w:name w:val="Text Char"/>
    <w:basedOn w:val="DefaultParagraphFont"/>
    <w:link w:val="Text"/>
    <w:uiPriority w:val="3"/>
    <w:rsid w:val="005B7C6E"/>
    <w:rPr>
      <w:color w:val="404040" w:themeColor="text1" w:themeTint="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1331">
      <w:bodyDiv w:val="1"/>
      <w:marLeft w:val="0"/>
      <w:marRight w:val="0"/>
      <w:marTop w:val="0"/>
      <w:marBottom w:val="0"/>
      <w:divBdr>
        <w:top w:val="none" w:sz="0" w:space="0" w:color="auto"/>
        <w:left w:val="none" w:sz="0" w:space="0" w:color="auto"/>
        <w:bottom w:val="none" w:sz="0" w:space="0" w:color="auto"/>
        <w:right w:val="none" w:sz="0" w:space="0" w:color="auto"/>
      </w:divBdr>
    </w:div>
    <w:div w:id="265042740">
      <w:bodyDiv w:val="1"/>
      <w:marLeft w:val="0"/>
      <w:marRight w:val="0"/>
      <w:marTop w:val="0"/>
      <w:marBottom w:val="0"/>
      <w:divBdr>
        <w:top w:val="none" w:sz="0" w:space="0" w:color="auto"/>
        <w:left w:val="none" w:sz="0" w:space="0" w:color="auto"/>
        <w:bottom w:val="none" w:sz="0" w:space="0" w:color="auto"/>
        <w:right w:val="none" w:sz="0" w:space="0" w:color="auto"/>
      </w:divBdr>
    </w:div>
    <w:div w:id="675890679">
      <w:bodyDiv w:val="1"/>
      <w:marLeft w:val="0"/>
      <w:marRight w:val="0"/>
      <w:marTop w:val="0"/>
      <w:marBottom w:val="0"/>
      <w:divBdr>
        <w:top w:val="none" w:sz="0" w:space="0" w:color="auto"/>
        <w:left w:val="none" w:sz="0" w:space="0" w:color="auto"/>
        <w:bottom w:val="none" w:sz="0" w:space="0" w:color="auto"/>
        <w:right w:val="none" w:sz="0" w:space="0" w:color="auto"/>
      </w:divBdr>
    </w:div>
    <w:div w:id="685519437">
      <w:bodyDiv w:val="1"/>
      <w:marLeft w:val="0"/>
      <w:marRight w:val="0"/>
      <w:marTop w:val="0"/>
      <w:marBottom w:val="0"/>
      <w:divBdr>
        <w:top w:val="none" w:sz="0" w:space="0" w:color="auto"/>
        <w:left w:val="none" w:sz="0" w:space="0" w:color="auto"/>
        <w:bottom w:val="none" w:sz="0" w:space="0" w:color="auto"/>
        <w:right w:val="none" w:sz="0" w:space="0" w:color="auto"/>
      </w:divBdr>
    </w:div>
    <w:div w:id="855920338">
      <w:bodyDiv w:val="1"/>
      <w:marLeft w:val="0"/>
      <w:marRight w:val="0"/>
      <w:marTop w:val="0"/>
      <w:marBottom w:val="0"/>
      <w:divBdr>
        <w:top w:val="none" w:sz="0" w:space="0" w:color="auto"/>
        <w:left w:val="none" w:sz="0" w:space="0" w:color="auto"/>
        <w:bottom w:val="none" w:sz="0" w:space="0" w:color="auto"/>
        <w:right w:val="none" w:sz="0" w:space="0" w:color="auto"/>
      </w:divBdr>
    </w:div>
    <w:div w:id="1188182666">
      <w:bodyDiv w:val="1"/>
      <w:marLeft w:val="0"/>
      <w:marRight w:val="0"/>
      <w:marTop w:val="0"/>
      <w:marBottom w:val="0"/>
      <w:divBdr>
        <w:top w:val="none" w:sz="0" w:space="0" w:color="auto"/>
        <w:left w:val="none" w:sz="0" w:space="0" w:color="auto"/>
        <w:bottom w:val="none" w:sz="0" w:space="0" w:color="auto"/>
        <w:right w:val="none" w:sz="0" w:space="0" w:color="auto"/>
      </w:divBdr>
    </w:div>
    <w:div w:id="1255505752">
      <w:bodyDiv w:val="1"/>
      <w:marLeft w:val="0"/>
      <w:marRight w:val="0"/>
      <w:marTop w:val="0"/>
      <w:marBottom w:val="0"/>
      <w:divBdr>
        <w:top w:val="none" w:sz="0" w:space="0" w:color="auto"/>
        <w:left w:val="none" w:sz="0" w:space="0" w:color="auto"/>
        <w:bottom w:val="none" w:sz="0" w:space="0" w:color="auto"/>
        <w:right w:val="none" w:sz="0" w:space="0" w:color="auto"/>
      </w:divBdr>
    </w:div>
    <w:div w:id="1512446594">
      <w:bodyDiv w:val="1"/>
      <w:marLeft w:val="0"/>
      <w:marRight w:val="0"/>
      <w:marTop w:val="0"/>
      <w:marBottom w:val="0"/>
      <w:divBdr>
        <w:top w:val="none" w:sz="0" w:space="0" w:color="auto"/>
        <w:left w:val="none" w:sz="0" w:space="0" w:color="auto"/>
        <w:bottom w:val="none" w:sz="0" w:space="0" w:color="auto"/>
        <w:right w:val="none" w:sz="0" w:space="0" w:color="auto"/>
      </w:divBdr>
    </w:div>
    <w:div w:id="1651328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linkedin.com/in/fedorenkood/" TargetMode="External"/><Relationship Id="rId5" Type="http://schemas.openxmlformats.org/officeDocument/2006/relationships/styles" Target="styles.xml"/><Relationship Id="rId10" Type="http://schemas.openxmlformats.org/officeDocument/2006/relationships/hyperlink" Target="mailto:fedorenkoalex23@gmail.com"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edor\AppData\Roaming\Microsoft\Templates\Minimalist%20cover%20letter.dotx" TargetMode="External"/></Relationship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204680A-0D1D-460F-8EA2-C893169967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2A875E0-5BAE-4BD9-A36A-EDAD423B39A3}">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11BD1C97-63DC-4AE3-B850-F629615CAAC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Minimalist cover letter.dotx</Template>
  <TotalTime>0</TotalTime>
  <Pages>1</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2020-08-12T16:43:00Z</dcterms:created>
  <dcterms:modified xsi:type="dcterms:W3CDTF">2021-11-24T14:49:00Z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